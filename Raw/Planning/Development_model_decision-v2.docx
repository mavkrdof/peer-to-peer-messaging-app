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3D6E3" w14:textId="6E32545D" w:rsidR="004D6B86" w:rsidRDefault="008B57EA">
      <w:pPr>
        <w:pStyle w:val="Title"/>
      </w:pPr>
      <w:r>
        <w:t xml:space="preserve">Peer </w:t>
      </w:r>
      <w:r w:rsidR="001D4150">
        <w:t>to Peer Messaging App Documentation</w:t>
      </w:r>
    </w:p>
    <w:p w14:paraId="79B77603" w14:textId="77777777" w:rsidR="004D6B86" w:rsidRDefault="008B57EA">
      <w:pPr>
        <w:pStyle w:val="Title2"/>
      </w:pPr>
      <w:r>
        <w:t>Connor Cuffe</w:t>
      </w:r>
    </w:p>
    <w:p w14:paraId="0E375019" w14:textId="6FA84EE2" w:rsidR="004D6B86" w:rsidRDefault="008B57EA">
      <w:pPr>
        <w:pStyle w:val="Title2"/>
      </w:pPr>
      <w:r>
        <w:t xml:space="preserve">Beaumaris </w:t>
      </w:r>
      <w:r w:rsidR="001D4150">
        <w:t>S</w:t>
      </w:r>
      <w:r>
        <w:t xml:space="preserve">econdary </w:t>
      </w:r>
      <w:r w:rsidR="001D4150">
        <w:t>C</w:t>
      </w:r>
      <w:r>
        <w:t>ollege</w:t>
      </w:r>
    </w:p>
    <w:p w14:paraId="26E72BFD" w14:textId="4EA44A40" w:rsidR="00102D47" w:rsidRDefault="00102D47">
      <w:pPr>
        <w:pStyle w:val="Title2"/>
      </w:pPr>
      <w:r>
        <w:br w:type="page"/>
      </w:r>
    </w:p>
    <w:p w14:paraId="0FC16A9F" w14:textId="77777777" w:rsidR="00102D47" w:rsidRDefault="00102D47">
      <w:pPr>
        <w:pStyle w:val="Title2"/>
      </w:pPr>
    </w:p>
    <w:sdt>
      <w:sdtPr>
        <w:rPr>
          <w:rFonts w:asciiTheme="minorHAnsi" w:eastAsiaTheme="minorEastAsia" w:hAnsiTheme="minorHAnsi" w:cstheme="minorBidi"/>
          <w:color w:val="000000" w:themeColor="text1"/>
          <w:sz w:val="24"/>
          <w:szCs w:val="24"/>
        </w:rPr>
        <w:id w:val="-1901193350"/>
        <w:docPartObj>
          <w:docPartGallery w:val="Table of Contents"/>
          <w:docPartUnique/>
        </w:docPartObj>
      </w:sdtPr>
      <w:sdtEndPr>
        <w:rPr>
          <w:b/>
          <w:bCs/>
          <w:noProof/>
        </w:rPr>
      </w:sdtEndPr>
      <w:sdtContent>
        <w:p w14:paraId="7036626D" w14:textId="0C7158EB" w:rsidR="00084850" w:rsidRDefault="00084850">
          <w:pPr>
            <w:pStyle w:val="TOCHeading"/>
          </w:pPr>
          <w:r>
            <w:t>Table of Contents</w:t>
          </w:r>
        </w:p>
        <w:p w14:paraId="3F411CFB" w14:textId="070D39E8" w:rsidR="00286E33" w:rsidRDefault="00084850">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7355905" w:history="1">
            <w:r w:rsidR="00286E33" w:rsidRPr="00A2418A">
              <w:rPr>
                <w:rStyle w:val="Hyperlink"/>
                <w:noProof/>
              </w:rPr>
              <w:t>Development model selection</w:t>
            </w:r>
            <w:r w:rsidR="00286E33">
              <w:rPr>
                <w:noProof/>
                <w:webHidden/>
              </w:rPr>
              <w:tab/>
            </w:r>
            <w:r w:rsidR="00286E33">
              <w:rPr>
                <w:noProof/>
                <w:webHidden/>
              </w:rPr>
              <w:fldChar w:fldCharType="begin"/>
            </w:r>
            <w:r w:rsidR="00286E33">
              <w:rPr>
                <w:noProof/>
                <w:webHidden/>
              </w:rPr>
              <w:instrText xml:space="preserve"> PAGEREF _Toc167355905 \h </w:instrText>
            </w:r>
            <w:r w:rsidR="00286E33">
              <w:rPr>
                <w:noProof/>
                <w:webHidden/>
              </w:rPr>
            </w:r>
            <w:r w:rsidR="00286E33">
              <w:rPr>
                <w:noProof/>
                <w:webHidden/>
              </w:rPr>
              <w:fldChar w:fldCharType="separate"/>
            </w:r>
            <w:r w:rsidR="00286E33">
              <w:rPr>
                <w:noProof/>
                <w:webHidden/>
              </w:rPr>
              <w:t>4</w:t>
            </w:r>
            <w:r w:rsidR="00286E33">
              <w:rPr>
                <w:noProof/>
                <w:webHidden/>
              </w:rPr>
              <w:fldChar w:fldCharType="end"/>
            </w:r>
          </w:hyperlink>
        </w:p>
        <w:p w14:paraId="4001B12F" w14:textId="008ED266" w:rsidR="00286E33" w:rsidRDefault="00286E33">
          <w:pPr>
            <w:pStyle w:val="TOC2"/>
            <w:tabs>
              <w:tab w:val="right" w:leader="dot" w:pos="9350"/>
            </w:tabs>
            <w:rPr>
              <w:noProof/>
              <w:color w:val="auto"/>
              <w:sz w:val="22"/>
              <w:szCs w:val="22"/>
              <w:lang w:val="en-GB" w:eastAsia="en-GB"/>
            </w:rPr>
          </w:pPr>
          <w:hyperlink w:anchor="_Toc167355906" w:history="1">
            <w:r w:rsidRPr="00A2418A">
              <w:rPr>
                <w:rStyle w:val="Hyperlink"/>
                <w:noProof/>
              </w:rPr>
              <w:t>Waterfall development model description</w:t>
            </w:r>
            <w:r>
              <w:rPr>
                <w:noProof/>
                <w:webHidden/>
              </w:rPr>
              <w:tab/>
            </w:r>
            <w:r>
              <w:rPr>
                <w:noProof/>
                <w:webHidden/>
              </w:rPr>
              <w:fldChar w:fldCharType="begin"/>
            </w:r>
            <w:r>
              <w:rPr>
                <w:noProof/>
                <w:webHidden/>
              </w:rPr>
              <w:instrText xml:space="preserve"> PAGEREF _Toc167355906 \h </w:instrText>
            </w:r>
            <w:r>
              <w:rPr>
                <w:noProof/>
                <w:webHidden/>
              </w:rPr>
            </w:r>
            <w:r>
              <w:rPr>
                <w:noProof/>
                <w:webHidden/>
              </w:rPr>
              <w:fldChar w:fldCharType="separate"/>
            </w:r>
            <w:r>
              <w:rPr>
                <w:noProof/>
                <w:webHidden/>
              </w:rPr>
              <w:t>4</w:t>
            </w:r>
            <w:r>
              <w:rPr>
                <w:noProof/>
                <w:webHidden/>
              </w:rPr>
              <w:fldChar w:fldCharType="end"/>
            </w:r>
          </w:hyperlink>
        </w:p>
        <w:p w14:paraId="1BF73669" w14:textId="06D550A3" w:rsidR="00286E33" w:rsidRDefault="00286E33">
          <w:pPr>
            <w:pStyle w:val="TOC3"/>
            <w:tabs>
              <w:tab w:val="right" w:leader="dot" w:pos="9350"/>
            </w:tabs>
            <w:rPr>
              <w:noProof/>
              <w:color w:val="auto"/>
              <w:sz w:val="22"/>
              <w:szCs w:val="22"/>
              <w:lang w:val="en-GB" w:eastAsia="en-GB"/>
            </w:rPr>
          </w:pPr>
          <w:hyperlink w:anchor="_Toc167355907" w:history="1">
            <w:r w:rsidRPr="00A2418A">
              <w:rPr>
                <w:rStyle w:val="Hyperlink"/>
                <w:noProof/>
              </w:rPr>
              <w:t>Pros</w:t>
            </w:r>
            <w:r>
              <w:rPr>
                <w:noProof/>
                <w:webHidden/>
              </w:rPr>
              <w:tab/>
            </w:r>
            <w:r>
              <w:rPr>
                <w:noProof/>
                <w:webHidden/>
              </w:rPr>
              <w:fldChar w:fldCharType="begin"/>
            </w:r>
            <w:r>
              <w:rPr>
                <w:noProof/>
                <w:webHidden/>
              </w:rPr>
              <w:instrText xml:space="preserve"> PAGEREF _Toc167355907 \h </w:instrText>
            </w:r>
            <w:r>
              <w:rPr>
                <w:noProof/>
                <w:webHidden/>
              </w:rPr>
            </w:r>
            <w:r>
              <w:rPr>
                <w:noProof/>
                <w:webHidden/>
              </w:rPr>
              <w:fldChar w:fldCharType="separate"/>
            </w:r>
            <w:r>
              <w:rPr>
                <w:noProof/>
                <w:webHidden/>
              </w:rPr>
              <w:t>4</w:t>
            </w:r>
            <w:r>
              <w:rPr>
                <w:noProof/>
                <w:webHidden/>
              </w:rPr>
              <w:fldChar w:fldCharType="end"/>
            </w:r>
          </w:hyperlink>
        </w:p>
        <w:p w14:paraId="75EF27EB" w14:textId="529E9BF2" w:rsidR="00286E33" w:rsidRDefault="00286E33">
          <w:pPr>
            <w:pStyle w:val="TOC3"/>
            <w:tabs>
              <w:tab w:val="right" w:leader="dot" w:pos="9350"/>
            </w:tabs>
            <w:rPr>
              <w:noProof/>
              <w:color w:val="auto"/>
              <w:sz w:val="22"/>
              <w:szCs w:val="22"/>
              <w:lang w:val="en-GB" w:eastAsia="en-GB"/>
            </w:rPr>
          </w:pPr>
          <w:hyperlink w:anchor="_Toc167355908" w:history="1">
            <w:r w:rsidRPr="00A2418A">
              <w:rPr>
                <w:rStyle w:val="Hyperlink"/>
                <w:noProof/>
              </w:rPr>
              <w:t>Cons</w:t>
            </w:r>
            <w:r>
              <w:rPr>
                <w:noProof/>
                <w:webHidden/>
              </w:rPr>
              <w:tab/>
            </w:r>
            <w:r>
              <w:rPr>
                <w:noProof/>
                <w:webHidden/>
              </w:rPr>
              <w:fldChar w:fldCharType="begin"/>
            </w:r>
            <w:r>
              <w:rPr>
                <w:noProof/>
                <w:webHidden/>
              </w:rPr>
              <w:instrText xml:space="preserve"> PAGEREF _Toc167355908 \h </w:instrText>
            </w:r>
            <w:r>
              <w:rPr>
                <w:noProof/>
                <w:webHidden/>
              </w:rPr>
            </w:r>
            <w:r>
              <w:rPr>
                <w:noProof/>
                <w:webHidden/>
              </w:rPr>
              <w:fldChar w:fldCharType="separate"/>
            </w:r>
            <w:r>
              <w:rPr>
                <w:noProof/>
                <w:webHidden/>
              </w:rPr>
              <w:t>4</w:t>
            </w:r>
            <w:r>
              <w:rPr>
                <w:noProof/>
                <w:webHidden/>
              </w:rPr>
              <w:fldChar w:fldCharType="end"/>
            </w:r>
          </w:hyperlink>
        </w:p>
        <w:p w14:paraId="72DB510A" w14:textId="4D981105" w:rsidR="00286E33" w:rsidRDefault="00286E33">
          <w:pPr>
            <w:pStyle w:val="TOC3"/>
            <w:tabs>
              <w:tab w:val="right" w:leader="dot" w:pos="9350"/>
            </w:tabs>
            <w:rPr>
              <w:noProof/>
              <w:color w:val="auto"/>
              <w:sz w:val="22"/>
              <w:szCs w:val="22"/>
              <w:lang w:val="en-GB" w:eastAsia="en-GB"/>
            </w:rPr>
          </w:pPr>
          <w:hyperlink w:anchor="_Toc167355909" w:history="1">
            <w:r w:rsidRPr="00A2418A">
              <w:rPr>
                <w:rStyle w:val="Hyperlink"/>
                <w:noProof/>
              </w:rPr>
              <w:t>Summary</w:t>
            </w:r>
            <w:r>
              <w:rPr>
                <w:noProof/>
                <w:webHidden/>
              </w:rPr>
              <w:tab/>
            </w:r>
            <w:r>
              <w:rPr>
                <w:noProof/>
                <w:webHidden/>
              </w:rPr>
              <w:fldChar w:fldCharType="begin"/>
            </w:r>
            <w:r>
              <w:rPr>
                <w:noProof/>
                <w:webHidden/>
              </w:rPr>
              <w:instrText xml:space="preserve"> PAGEREF _Toc167355909 \h </w:instrText>
            </w:r>
            <w:r>
              <w:rPr>
                <w:noProof/>
                <w:webHidden/>
              </w:rPr>
            </w:r>
            <w:r>
              <w:rPr>
                <w:noProof/>
                <w:webHidden/>
              </w:rPr>
              <w:fldChar w:fldCharType="separate"/>
            </w:r>
            <w:r>
              <w:rPr>
                <w:noProof/>
                <w:webHidden/>
              </w:rPr>
              <w:t>5</w:t>
            </w:r>
            <w:r>
              <w:rPr>
                <w:noProof/>
                <w:webHidden/>
              </w:rPr>
              <w:fldChar w:fldCharType="end"/>
            </w:r>
          </w:hyperlink>
        </w:p>
        <w:p w14:paraId="62C0D169" w14:textId="067511DE" w:rsidR="00286E33" w:rsidRDefault="00286E33">
          <w:pPr>
            <w:pStyle w:val="TOC2"/>
            <w:tabs>
              <w:tab w:val="right" w:leader="dot" w:pos="9350"/>
            </w:tabs>
            <w:rPr>
              <w:noProof/>
              <w:color w:val="auto"/>
              <w:sz w:val="22"/>
              <w:szCs w:val="22"/>
              <w:lang w:val="en-GB" w:eastAsia="en-GB"/>
            </w:rPr>
          </w:pPr>
          <w:hyperlink w:anchor="_Toc167355910" w:history="1">
            <w:r w:rsidRPr="00A2418A">
              <w:rPr>
                <w:rStyle w:val="Hyperlink"/>
                <w:noProof/>
              </w:rPr>
              <w:t>Agile development model description</w:t>
            </w:r>
            <w:r>
              <w:rPr>
                <w:noProof/>
                <w:webHidden/>
              </w:rPr>
              <w:tab/>
            </w:r>
            <w:r>
              <w:rPr>
                <w:noProof/>
                <w:webHidden/>
              </w:rPr>
              <w:fldChar w:fldCharType="begin"/>
            </w:r>
            <w:r>
              <w:rPr>
                <w:noProof/>
                <w:webHidden/>
              </w:rPr>
              <w:instrText xml:space="preserve"> PAGEREF _Toc167355910 \h </w:instrText>
            </w:r>
            <w:r>
              <w:rPr>
                <w:noProof/>
                <w:webHidden/>
              </w:rPr>
            </w:r>
            <w:r>
              <w:rPr>
                <w:noProof/>
                <w:webHidden/>
              </w:rPr>
              <w:fldChar w:fldCharType="separate"/>
            </w:r>
            <w:r>
              <w:rPr>
                <w:noProof/>
                <w:webHidden/>
              </w:rPr>
              <w:t>5</w:t>
            </w:r>
            <w:r>
              <w:rPr>
                <w:noProof/>
                <w:webHidden/>
              </w:rPr>
              <w:fldChar w:fldCharType="end"/>
            </w:r>
          </w:hyperlink>
        </w:p>
        <w:p w14:paraId="1A2E8ED3" w14:textId="240B219D" w:rsidR="00286E33" w:rsidRDefault="00286E33">
          <w:pPr>
            <w:pStyle w:val="TOC3"/>
            <w:tabs>
              <w:tab w:val="right" w:leader="dot" w:pos="9350"/>
            </w:tabs>
            <w:rPr>
              <w:noProof/>
              <w:color w:val="auto"/>
              <w:sz w:val="22"/>
              <w:szCs w:val="22"/>
              <w:lang w:val="en-GB" w:eastAsia="en-GB"/>
            </w:rPr>
          </w:pPr>
          <w:hyperlink w:anchor="_Toc167355911" w:history="1">
            <w:r w:rsidRPr="00A2418A">
              <w:rPr>
                <w:rStyle w:val="Hyperlink"/>
                <w:noProof/>
              </w:rPr>
              <w:t>Scrum</w:t>
            </w:r>
            <w:r>
              <w:rPr>
                <w:noProof/>
                <w:webHidden/>
              </w:rPr>
              <w:tab/>
            </w:r>
            <w:r>
              <w:rPr>
                <w:noProof/>
                <w:webHidden/>
              </w:rPr>
              <w:fldChar w:fldCharType="begin"/>
            </w:r>
            <w:r>
              <w:rPr>
                <w:noProof/>
                <w:webHidden/>
              </w:rPr>
              <w:instrText xml:space="preserve"> PAGEREF _Toc167355911 \h </w:instrText>
            </w:r>
            <w:r>
              <w:rPr>
                <w:noProof/>
                <w:webHidden/>
              </w:rPr>
            </w:r>
            <w:r>
              <w:rPr>
                <w:noProof/>
                <w:webHidden/>
              </w:rPr>
              <w:fldChar w:fldCharType="separate"/>
            </w:r>
            <w:r>
              <w:rPr>
                <w:noProof/>
                <w:webHidden/>
              </w:rPr>
              <w:t>5</w:t>
            </w:r>
            <w:r>
              <w:rPr>
                <w:noProof/>
                <w:webHidden/>
              </w:rPr>
              <w:fldChar w:fldCharType="end"/>
            </w:r>
          </w:hyperlink>
        </w:p>
        <w:p w14:paraId="0729FACA" w14:textId="111D66DF" w:rsidR="00286E33" w:rsidRDefault="00286E33">
          <w:pPr>
            <w:pStyle w:val="TOC3"/>
            <w:tabs>
              <w:tab w:val="right" w:leader="dot" w:pos="9350"/>
            </w:tabs>
            <w:rPr>
              <w:noProof/>
              <w:color w:val="auto"/>
              <w:sz w:val="22"/>
              <w:szCs w:val="22"/>
              <w:lang w:val="en-GB" w:eastAsia="en-GB"/>
            </w:rPr>
          </w:pPr>
          <w:hyperlink w:anchor="_Toc167355912" w:history="1">
            <w:r w:rsidRPr="00A2418A">
              <w:rPr>
                <w:rStyle w:val="Hyperlink"/>
                <w:noProof/>
              </w:rPr>
              <w:t>Kanban</w:t>
            </w:r>
            <w:r>
              <w:rPr>
                <w:noProof/>
                <w:webHidden/>
              </w:rPr>
              <w:tab/>
            </w:r>
            <w:r>
              <w:rPr>
                <w:noProof/>
                <w:webHidden/>
              </w:rPr>
              <w:fldChar w:fldCharType="begin"/>
            </w:r>
            <w:r>
              <w:rPr>
                <w:noProof/>
                <w:webHidden/>
              </w:rPr>
              <w:instrText xml:space="preserve"> PAGEREF _Toc167355912 \h </w:instrText>
            </w:r>
            <w:r>
              <w:rPr>
                <w:noProof/>
                <w:webHidden/>
              </w:rPr>
            </w:r>
            <w:r>
              <w:rPr>
                <w:noProof/>
                <w:webHidden/>
              </w:rPr>
              <w:fldChar w:fldCharType="separate"/>
            </w:r>
            <w:r>
              <w:rPr>
                <w:noProof/>
                <w:webHidden/>
              </w:rPr>
              <w:t>6</w:t>
            </w:r>
            <w:r>
              <w:rPr>
                <w:noProof/>
                <w:webHidden/>
              </w:rPr>
              <w:fldChar w:fldCharType="end"/>
            </w:r>
          </w:hyperlink>
        </w:p>
        <w:p w14:paraId="7086CB75" w14:textId="7E7175D7" w:rsidR="00286E33" w:rsidRDefault="00286E33">
          <w:pPr>
            <w:pStyle w:val="TOC3"/>
            <w:tabs>
              <w:tab w:val="right" w:leader="dot" w:pos="9350"/>
            </w:tabs>
            <w:rPr>
              <w:noProof/>
              <w:color w:val="auto"/>
              <w:sz w:val="22"/>
              <w:szCs w:val="22"/>
              <w:lang w:val="en-GB" w:eastAsia="en-GB"/>
            </w:rPr>
          </w:pPr>
          <w:hyperlink w:anchor="_Toc167355913" w:history="1">
            <w:r w:rsidRPr="00A2418A">
              <w:rPr>
                <w:rStyle w:val="Hyperlink"/>
                <w:noProof/>
              </w:rPr>
              <w:t>Pros</w:t>
            </w:r>
            <w:r>
              <w:rPr>
                <w:noProof/>
                <w:webHidden/>
              </w:rPr>
              <w:tab/>
            </w:r>
            <w:r>
              <w:rPr>
                <w:noProof/>
                <w:webHidden/>
              </w:rPr>
              <w:fldChar w:fldCharType="begin"/>
            </w:r>
            <w:r>
              <w:rPr>
                <w:noProof/>
                <w:webHidden/>
              </w:rPr>
              <w:instrText xml:space="preserve"> PAGEREF _Toc167355913 \h </w:instrText>
            </w:r>
            <w:r>
              <w:rPr>
                <w:noProof/>
                <w:webHidden/>
              </w:rPr>
            </w:r>
            <w:r>
              <w:rPr>
                <w:noProof/>
                <w:webHidden/>
              </w:rPr>
              <w:fldChar w:fldCharType="separate"/>
            </w:r>
            <w:r>
              <w:rPr>
                <w:noProof/>
                <w:webHidden/>
              </w:rPr>
              <w:t>6</w:t>
            </w:r>
            <w:r>
              <w:rPr>
                <w:noProof/>
                <w:webHidden/>
              </w:rPr>
              <w:fldChar w:fldCharType="end"/>
            </w:r>
          </w:hyperlink>
        </w:p>
        <w:p w14:paraId="7E382A8E" w14:textId="1D991E83" w:rsidR="00286E33" w:rsidRDefault="00286E33">
          <w:pPr>
            <w:pStyle w:val="TOC3"/>
            <w:tabs>
              <w:tab w:val="right" w:leader="dot" w:pos="9350"/>
            </w:tabs>
            <w:rPr>
              <w:noProof/>
              <w:color w:val="auto"/>
              <w:sz w:val="22"/>
              <w:szCs w:val="22"/>
              <w:lang w:val="en-GB" w:eastAsia="en-GB"/>
            </w:rPr>
          </w:pPr>
          <w:hyperlink w:anchor="_Toc167355914" w:history="1">
            <w:r w:rsidRPr="00A2418A">
              <w:rPr>
                <w:rStyle w:val="Hyperlink"/>
                <w:noProof/>
              </w:rPr>
              <w:t>Cons</w:t>
            </w:r>
            <w:r>
              <w:rPr>
                <w:noProof/>
                <w:webHidden/>
              </w:rPr>
              <w:tab/>
            </w:r>
            <w:r>
              <w:rPr>
                <w:noProof/>
                <w:webHidden/>
              </w:rPr>
              <w:fldChar w:fldCharType="begin"/>
            </w:r>
            <w:r>
              <w:rPr>
                <w:noProof/>
                <w:webHidden/>
              </w:rPr>
              <w:instrText xml:space="preserve"> PAGEREF _Toc167355914 \h </w:instrText>
            </w:r>
            <w:r>
              <w:rPr>
                <w:noProof/>
                <w:webHidden/>
              </w:rPr>
            </w:r>
            <w:r>
              <w:rPr>
                <w:noProof/>
                <w:webHidden/>
              </w:rPr>
              <w:fldChar w:fldCharType="separate"/>
            </w:r>
            <w:r>
              <w:rPr>
                <w:noProof/>
                <w:webHidden/>
              </w:rPr>
              <w:t>7</w:t>
            </w:r>
            <w:r>
              <w:rPr>
                <w:noProof/>
                <w:webHidden/>
              </w:rPr>
              <w:fldChar w:fldCharType="end"/>
            </w:r>
          </w:hyperlink>
        </w:p>
        <w:p w14:paraId="4BC58EE2" w14:textId="6CC7704A" w:rsidR="00286E33" w:rsidRDefault="00286E33">
          <w:pPr>
            <w:pStyle w:val="TOC3"/>
            <w:tabs>
              <w:tab w:val="right" w:leader="dot" w:pos="9350"/>
            </w:tabs>
            <w:rPr>
              <w:noProof/>
              <w:color w:val="auto"/>
              <w:sz w:val="22"/>
              <w:szCs w:val="22"/>
              <w:lang w:val="en-GB" w:eastAsia="en-GB"/>
            </w:rPr>
          </w:pPr>
          <w:hyperlink w:anchor="_Toc167355915" w:history="1">
            <w:r w:rsidRPr="00A2418A">
              <w:rPr>
                <w:rStyle w:val="Hyperlink"/>
                <w:noProof/>
              </w:rPr>
              <w:t>Summary</w:t>
            </w:r>
            <w:r>
              <w:rPr>
                <w:noProof/>
                <w:webHidden/>
              </w:rPr>
              <w:tab/>
            </w:r>
            <w:r>
              <w:rPr>
                <w:noProof/>
                <w:webHidden/>
              </w:rPr>
              <w:fldChar w:fldCharType="begin"/>
            </w:r>
            <w:r>
              <w:rPr>
                <w:noProof/>
                <w:webHidden/>
              </w:rPr>
              <w:instrText xml:space="preserve"> PAGEREF _Toc167355915 \h </w:instrText>
            </w:r>
            <w:r>
              <w:rPr>
                <w:noProof/>
                <w:webHidden/>
              </w:rPr>
            </w:r>
            <w:r>
              <w:rPr>
                <w:noProof/>
                <w:webHidden/>
              </w:rPr>
              <w:fldChar w:fldCharType="separate"/>
            </w:r>
            <w:r>
              <w:rPr>
                <w:noProof/>
                <w:webHidden/>
              </w:rPr>
              <w:t>7</w:t>
            </w:r>
            <w:r>
              <w:rPr>
                <w:noProof/>
                <w:webHidden/>
              </w:rPr>
              <w:fldChar w:fldCharType="end"/>
            </w:r>
          </w:hyperlink>
        </w:p>
        <w:p w14:paraId="75075355" w14:textId="4F85C79F" w:rsidR="00286E33" w:rsidRDefault="00286E33">
          <w:pPr>
            <w:pStyle w:val="TOC2"/>
            <w:tabs>
              <w:tab w:val="right" w:leader="dot" w:pos="9350"/>
            </w:tabs>
            <w:rPr>
              <w:noProof/>
              <w:color w:val="auto"/>
              <w:sz w:val="22"/>
              <w:szCs w:val="22"/>
              <w:lang w:val="en-GB" w:eastAsia="en-GB"/>
            </w:rPr>
          </w:pPr>
          <w:hyperlink w:anchor="_Toc167355916" w:history="1">
            <w:r w:rsidRPr="00A2418A">
              <w:rPr>
                <w:rStyle w:val="Hyperlink"/>
                <w:noProof/>
              </w:rPr>
              <w:t>Spiral development model description</w:t>
            </w:r>
            <w:r>
              <w:rPr>
                <w:noProof/>
                <w:webHidden/>
              </w:rPr>
              <w:tab/>
            </w:r>
            <w:r>
              <w:rPr>
                <w:noProof/>
                <w:webHidden/>
              </w:rPr>
              <w:fldChar w:fldCharType="begin"/>
            </w:r>
            <w:r>
              <w:rPr>
                <w:noProof/>
                <w:webHidden/>
              </w:rPr>
              <w:instrText xml:space="preserve"> PAGEREF _Toc167355916 \h </w:instrText>
            </w:r>
            <w:r>
              <w:rPr>
                <w:noProof/>
                <w:webHidden/>
              </w:rPr>
            </w:r>
            <w:r>
              <w:rPr>
                <w:noProof/>
                <w:webHidden/>
              </w:rPr>
              <w:fldChar w:fldCharType="separate"/>
            </w:r>
            <w:r>
              <w:rPr>
                <w:noProof/>
                <w:webHidden/>
              </w:rPr>
              <w:t>7</w:t>
            </w:r>
            <w:r>
              <w:rPr>
                <w:noProof/>
                <w:webHidden/>
              </w:rPr>
              <w:fldChar w:fldCharType="end"/>
            </w:r>
          </w:hyperlink>
        </w:p>
        <w:p w14:paraId="3514DEEA" w14:textId="3C620626" w:rsidR="00286E33" w:rsidRDefault="00286E33">
          <w:pPr>
            <w:pStyle w:val="TOC3"/>
            <w:tabs>
              <w:tab w:val="right" w:leader="dot" w:pos="9350"/>
            </w:tabs>
            <w:rPr>
              <w:noProof/>
              <w:color w:val="auto"/>
              <w:sz w:val="22"/>
              <w:szCs w:val="22"/>
              <w:lang w:val="en-GB" w:eastAsia="en-GB"/>
            </w:rPr>
          </w:pPr>
          <w:hyperlink w:anchor="_Toc167355917" w:history="1">
            <w:r w:rsidRPr="00A2418A">
              <w:rPr>
                <w:rStyle w:val="Hyperlink"/>
                <w:noProof/>
              </w:rPr>
              <w:t>Pros</w:t>
            </w:r>
            <w:r>
              <w:rPr>
                <w:noProof/>
                <w:webHidden/>
              </w:rPr>
              <w:tab/>
            </w:r>
            <w:r>
              <w:rPr>
                <w:noProof/>
                <w:webHidden/>
              </w:rPr>
              <w:fldChar w:fldCharType="begin"/>
            </w:r>
            <w:r>
              <w:rPr>
                <w:noProof/>
                <w:webHidden/>
              </w:rPr>
              <w:instrText xml:space="preserve"> PAGEREF _Toc167355917 \h </w:instrText>
            </w:r>
            <w:r>
              <w:rPr>
                <w:noProof/>
                <w:webHidden/>
              </w:rPr>
            </w:r>
            <w:r>
              <w:rPr>
                <w:noProof/>
                <w:webHidden/>
              </w:rPr>
              <w:fldChar w:fldCharType="separate"/>
            </w:r>
            <w:r>
              <w:rPr>
                <w:noProof/>
                <w:webHidden/>
              </w:rPr>
              <w:t>8</w:t>
            </w:r>
            <w:r>
              <w:rPr>
                <w:noProof/>
                <w:webHidden/>
              </w:rPr>
              <w:fldChar w:fldCharType="end"/>
            </w:r>
          </w:hyperlink>
        </w:p>
        <w:p w14:paraId="7CB8745F" w14:textId="1ACD1E80" w:rsidR="00286E33" w:rsidRDefault="00286E33">
          <w:pPr>
            <w:pStyle w:val="TOC3"/>
            <w:tabs>
              <w:tab w:val="right" w:leader="dot" w:pos="9350"/>
            </w:tabs>
            <w:rPr>
              <w:noProof/>
              <w:color w:val="auto"/>
              <w:sz w:val="22"/>
              <w:szCs w:val="22"/>
              <w:lang w:val="en-GB" w:eastAsia="en-GB"/>
            </w:rPr>
          </w:pPr>
          <w:hyperlink w:anchor="_Toc167355918" w:history="1">
            <w:r w:rsidRPr="00A2418A">
              <w:rPr>
                <w:rStyle w:val="Hyperlink"/>
                <w:noProof/>
              </w:rPr>
              <w:t>Cons</w:t>
            </w:r>
            <w:r>
              <w:rPr>
                <w:noProof/>
                <w:webHidden/>
              </w:rPr>
              <w:tab/>
            </w:r>
            <w:r>
              <w:rPr>
                <w:noProof/>
                <w:webHidden/>
              </w:rPr>
              <w:fldChar w:fldCharType="begin"/>
            </w:r>
            <w:r>
              <w:rPr>
                <w:noProof/>
                <w:webHidden/>
              </w:rPr>
              <w:instrText xml:space="preserve"> PAGEREF _Toc167355918 \h </w:instrText>
            </w:r>
            <w:r>
              <w:rPr>
                <w:noProof/>
                <w:webHidden/>
              </w:rPr>
            </w:r>
            <w:r>
              <w:rPr>
                <w:noProof/>
                <w:webHidden/>
              </w:rPr>
              <w:fldChar w:fldCharType="separate"/>
            </w:r>
            <w:r>
              <w:rPr>
                <w:noProof/>
                <w:webHidden/>
              </w:rPr>
              <w:t>8</w:t>
            </w:r>
            <w:r>
              <w:rPr>
                <w:noProof/>
                <w:webHidden/>
              </w:rPr>
              <w:fldChar w:fldCharType="end"/>
            </w:r>
          </w:hyperlink>
        </w:p>
        <w:p w14:paraId="4B5557A6" w14:textId="0D040BF4" w:rsidR="00286E33" w:rsidRDefault="00286E33">
          <w:pPr>
            <w:pStyle w:val="TOC3"/>
            <w:tabs>
              <w:tab w:val="right" w:leader="dot" w:pos="9350"/>
            </w:tabs>
            <w:rPr>
              <w:noProof/>
              <w:color w:val="auto"/>
              <w:sz w:val="22"/>
              <w:szCs w:val="22"/>
              <w:lang w:val="en-GB" w:eastAsia="en-GB"/>
            </w:rPr>
          </w:pPr>
          <w:hyperlink w:anchor="_Toc167355919" w:history="1">
            <w:r w:rsidRPr="00A2418A">
              <w:rPr>
                <w:rStyle w:val="Hyperlink"/>
                <w:noProof/>
              </w:rPr>
              <w:t>Summary</w:t>
            </w:r>
            <w:r>
              <w:rPr>
                <w:noProof/>
                <w:webHidden/>
              </w:rPr>
              <w:tab/>
            </w:r>
            <w:r>
              <w:rPr>
                <w:noProof/>
                <w:webHidden/>
              </w:rPr>
              <w:fldChar w:fldCharType="begin"/>
            </w:r>
            <w:r>
              <w:rPr>
                <w:noProof/>
                <w:webHidden/>
              </w:rPr>
              <w:instrText xml:space="preserve"> PAGEREF _Toc167355919 \h </w:instrText>
            </w:r>
            <w:r>
              <w:rPr>
                <w:noProof/>
                <w:webHidden/>
              </w:rPr>
            </w:r>
            <w:r>
              <w:rPr>
                <w:noProof/>
                <w:webHidden/>
              </w:rPr>
              <w:fldChar w:fldCharType="separate"/>
            </w:r>
            <w:r>
              <w:rPr>
                <w:noProof/>
                <w:webHidden/>
              </w:rPr>
              <w:t>8</w:t>
            </w:r>
            <w:r>
              <w:rPr>
                <w:noProof/>
                <w:webHidden/>
              </w:rPr>
              <w:fldChar w:fldCharType="end"/>
            </w:r>
          </w:hyperlink>
        </w:p>
        <w:p w14:paraId="24104DF4" w14:textId="0F9351C7" w:rsidR="00286E33" w:rsidRDefault="00286E33">
          <w:pPr>
            <w:pStyle w:val="TOC2"/>
            <w:tabs>
              <w:tab w:val="right" w:leader="dot" w:pos="9350"/>
            </w:tabs>
            <w:rPr>
              <w:noProof/>
              <w:color w:val="auto"/>
              <w:sz w:val="22"/>
              <w:szCs w:val="22"/>
              <w:lang w:val="en-GB" w:eastAsia="en-GB"/>
            </w:rPr>
          </w:pPr>
          <w:hyperlink w:anchor="_Toc167355920" w:history="1">
            <w:r w:rsidRPr="00A2418A">
              <w:rPr>
                <w:rStyle w:val="Hyperlink"/>
                <w:noProof/>
              </w:rPr>
              <w:t>Conclusion</w:t>
            </w:r>
            <w:r>
              <w:rPr>
                <w:noProof/>
                <w:webHidden/>
              </w:rPr>
              <w:tab/>
            </w:r>
            <w:r>
              <w:rPr>
                <w:noProof/>
                <w:webHidden/>
              </w:rPr>
              <w:fldChar w:fldCharType="begin"/>
            </w:r>
            <w:r>
              <w:rPr>
                <w:noProof/>
                <w:webHidden/>
              </w:rPr>
              <w:instrText xml:space="preserve"> PAGEREF _Toc167355920 \h </w:instrText>
            </w:r>
            <w:r>
              <w:rPr>
                <w:noProof/>
                <w:webHidden/>
              </w:rPr>
            </w:r>
            <w:r>
              <w:rPr>
                <w:noProof/>
                <w:webHidden/>
              </w:rPr>
              <w:fldChar w:fldCharType="separate"/>
            </w:r>
            <w:r>
              <w:rPr>
                <w:noProof/>
                <w:webHidden/>
              </w:rPr>
              <w:t>9</w:t>
            </w:r>
            <w:r>
              <w:rPr>
                <w:noProof/>
                <w:webHidden/>
              </w:rPr>
              <w:fldChar w:fldCharType="end"/>
            </w:r>
          </w:hyperlink>
        </w:p>
        <w:p w14:paraId="208B4A88" w14:textId="7FB5F0E6" w:rsidR="00286E33" w:rsidRDefault="00286E33">
          <w:pPr>
            <w:pStyle w:val="TOC1"/>
            <w:tabs>
              <w:tab w:val="right" w:leader="dot" w:pos="9350"/>
            </w:tabs>
            <w:rPr>
              <w:noProof/>
              <w:color w:val="auto"/>
              <w:sz w:val="22"/>
              <w:szCs w:val="22"/>
              <w:lang w:val="en-GB" w:eastAsia="en-GB"/>
            </w:rPr>
          </w:pPr>
          <w:hyperlink w:anchor="_Toc167355921" w:history="1">
            <w:r w:rsidRPr="00A2418A">
              <w:rPr>
                <w:rStyle w:val="Hyperlink"/>
                <w:noProof/>
              </w:rPr>
              <w:t>Bibliography</w:t>
            </w:r>
            <w:r>
              <w:rPr>
                <w:noProof/>
                <w:webHidden/>
              </w:rPr>
              <w:tab/>
            </w:r>
            <w:r>
              <w:rPr>
                <w:noProof/>
                <w:webHidden/>
              </w:rPr>
              <w:fldChar w:fldCharType="begin"/>
            </w:r>
            <w:r>
              <w:rPr>
                <w:noProof/>
                <w:webHidden/>
              </w:rPr>
              <w:instrText xml:space="preserve"> PAGEREF _Toc167355921 \h </w:instrText>
            </w:r>
            <w:r>
              <w:rPr>
                <w:noProof/>
                <w:webHidden/>
              </w:rPr>
            </w:r>
            <w:r>
              <w:rPr>
                <w:noProof/>
                <w:webHidden/>
              </w:rPr>
              <w:fldChar w:fldCharType="separate"/>
            </w:r>
            <w:r>
              <w:rPr>
                <w:noProof/>
                <w:webHidden/>
              </w:rPr>
              <w:t>10</w:t>
            </w:r>
            <w:r>
              <w:rPr>
                <w:noProof/>
                <w:webHidden/>
              </w:rPr>
              <w:fldChar w:fldCharType="end"/>
            </w:r>
          </w:hyperlink>
        </w:p>
        <w:p w14:paraId="6DEEFBF8" w14:textId="6170CBA3" w:rsidR="00215532" w:rsidRDefault="00084850" w:rsidP="00810F17">
          <w:pPr>
            <w:ind w:firstLine="0"/>
          </w:pPr>
          <w:r>
            <w:rPr>
              <w:b/>
              <w:bCs/>
              <w:noProof/>
            </w:rPr>
            <w:fldChar w:fldCharType="end"/>
          </w:r>
        </w:p>
      </w:sdtContent>
    </w:sdt>
    <w:p w14:paraId="07145898" w14:textId="32978654" w:rsidR="00810F17" w:rsidRDefault="00810F17" w:rsidP="00810F17">
      <w:r>
        <w:lastRenderedPageBreak/>
        <w:br w:type="page"/>
      </w:r>
    </w:p>
    <w:p w14:paraId="617D2F38" w14:textId="3B854910" w:rsidR="004D6B86" w:rsidRPr="00C5686B" w:rsidRDefault="008B57EA">
      <w:pPr>
        <w:pStyle w:val="Heading1"/>
      </w:pPr>
      <w:bookmarkStart w:id="0" w:name="_Toc167355905"/>
      <w:r>
        <w:lastRenderedPageBreak/>
        <w:t>Development model selection</w:t>
      </w:r>
      <w:bookmarkEnd w:id="0"/>
    </w:p>
    <w:p w14:paraId="1A895AA0" w14:textId="46095E7A" w:rsidR="004D6B86" w:rsidRPr="006601A6" w:rsidRDefault="00215532" w:rsidP="006601A6">
      <w:pPr>
        <w:rPr>
          <w:rFonts w:eastAsiaTheme="minorHAnsi"/>
          <w:color w:val="auto"/>
          <w:sz w:val="22"/>
          <w:szCs w:val="22"/>
        </w:rPr>
      </w:pPr>
      <w:r>
        <w:t>A development model helps to aid in the successful development of a final version of a product that satisfies all the requirements. In this section we consider the pros and cons of three major development models.</w:t>
      </w:r>
    </w:p>
    <w:p w14:paraId="22667974" w14:textId="5F9D098F" w:rsidR="004D6B86" w:rsidRPr="00C5686B" w:rsidRDefault="008B57EA">
      <w:pPr>
        <w:pStyle w:val="Heading2"/>
      </w:pPr>
      <w:bookmarkStart w:id="1" w:name="_Toc167355906"/>
      <w:r>
        <w:t xml:space="preserve">Waterfall </w:t>
      </w:r>
      <w:r w:rsidR="00085815">
        <w:t>d</w:t>
      </w:r>
      <w:r>
        <w:t>evelopment model description</w:t>
      </w:r>
      <w:bookmarkEnd w:id="1"/>
    </w:p>
    <w:p w14:paraId="504E1C00" w14:textId="77777777" w:rsidR="004D6B86" w:rsidRDefault="008B57EA" w:rsidP="008B57EA">
      <w:r>
        <w:t>The waterfall development model breaks project development down into 4 distinct stages; requirements, design, implementation, and verification. These stages are then progressed though linearly with each succeeding stage requiring the full completion of previous stages.</w:t>
      </w:r>
    </w:p>
    <w:p w14:paraId="5F950311" w14:textId="77777777" w:rsidR="006302C3" w:rsidRDefault="006302C3" w:rsidP="006302C3">
      <w:pPr>
        <w:keepNext/>
        <w:jc w:val="right"/>
      </w:pPr>
      <w:r w:rsidRPr="00941259">
        <w:rPr>
          <w:noProof/>
        </w:rPr>
        <w:drawing>
          <wp:inline distT="0" distB="0" distL="0" distR="0" wp14:anchorId="574E21F5" wp14:editId="6B799DBA">
            <wp:extent cx="1756833" cy="12910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416" cy="1294425"/>
                    </a:xfrm>
                    <a:prstGeom prst="rect">
                      <a:avLst/>
                    </a:prstGeom>
                  </pic:spPr>
                </pic:pic>
              </a:graphicData>
            </a:graphic>
          </wp:inline>
        </w:drawing>
      </w:r>
    </w:p>
    <w:p w14:paraId="72A37F8F" w14:textId="5749DE2D" w:rsidR="006302C3" w:rsidRDefault="006302C3" w:rsidP="006302C3">
      <w:pPr>
        <w:pStyle w:val="Caption"/>
        <w:jc w:val="right"/>
      </w:pPr>
      <w:r>
        <w:t xml:space="preserve">Figure </w:t>
      </w:r>
      <w:r w:rsidR="00F53EA1">
        <w:fldChar w:fldCharType="begin"/>
      </w:r>
      <w:r w:rsidR="00F53EA1">
        <w:instrText xml:space="preserve"> SEQ Figure \* ARABIC </w:instrText>
      </w:r>
      <w:r w:rsidR="00F53EA1">
        <w:fldChar w:fldCharType="separate"/>
      </w:r>
      <w:r w:rsidR="003D5011">
        <w:rPr>
          <w:noProof/>
        </w:rPr>
        <w:t>1</w:t>
      </w:r>
      <w:r w:rsidR="00F53EA1">
        <w:rPr>
          <w:noProof/>
        </w:rPr>
        <w:fldChar w:fldCharType="end"/>
      </w:r>
      <w:r>
        <w:t>. the four stages of the waterfall model</w:t>
      </w:r>
    </w:p>
    <w:p w14:paraId="05618FBB" w14:textId="77777777" w:rsidR="003F7CBD" w:rsidRDefault="008B57EA" w:rsidP="008B57EA">
      <w:pPr>
        <w:pStyle w:val="Heading3"/>
        <w:rPr>
          <w:rStyle w:val="Heading3Char"/>
          <w:b/>
          <w:bCs/>
        </w:rPr>
      </w:pPr>
      <w:bookmarkStart w:id="2" w:name="_Toc167355907"/>
      <w:r>
        <w:rPr>
          <w:rStyle w:val="Heading3Char"/>
          <w:b/>
          <w:bCs/>
        </w:rPr>
        <w:t>Pros</w:t>
      </w:r>
      <w:bookmarkEnd w:id="2"/>
    </w:p>
    <w:p w14:paraId="0AD3B94D" w14:textId="77777777" w:rsidR="008B57EA" w:rsidRDefault="008B57EA" w:rsidP="008B57EA">
      <w:pPr>
        <w:pStyle w:val="ListParagraph"/>
        <w:numPr>
          <w:ilvl w:val="0"/>
          <w:numId w:val="12"/>
        </w:numPr>
        <w:spacing w:after="160" w:line="259" w:lineRule="auto"/>
      </w:pPr>
      <w:r>
        <w:t>Fast completion of the projects original scope</w:t>
      </w:r>
    </w:p>
    <w:p w14:paraId="77787392" w14:textId="77777777" w:rsidR="008B57EA" w:rsidRDefault="008B57EA" w:rsidP="008B57EA">
      <w:pPr>
        <w:pStyle w:val="ListParagraph"/>
        <w:numPr>
          <w:ilvl w:val="1"/>
          <w:numId w:val="12"/>
        </w:numPr>
        <w:spacing w:after="160" w:line="259" w:lineRule="auto"/>
      </w:pPr>
      <w:r>
        <w:t>The linear approach is suitable to small projects that are expected to be completed before significant change in the end user requirements. This is because changes are prohibited during later stages of the product.</w:t>
      </w:r>
    </w:p>
    <w:p w14:paraId="62F69582" w14:textId="77777777" w:rsidR="008B57EA" w:rsidRDefault="008B57EA" w:rsidP="008B57EA">
      <w:pPr>
        <w:pStyle w:val="ListParagraph"/>
        <w:numPr>
          <w:ilvl w:val="0"/>
          <w:numId w:val="12"/>
        </w:numPr>
        <w:spacing w:after="160" w:line="259" w:lineRule="auto"/>
      </w:pPr>
      <w:r>
        <w:t>Cheap completion of the original scope</w:t>
      </w:r>
    </w:p>
    <w:p w14:paraId="28D2849A" w14:textId="77777777" w:rsidR="008B57EA" w:rsidRPr="008B57EA" w:rsidRDefault="008B57EA" w:rsidP="008B57EA">
      <w:pPr>
        <w:pStyle w:val="ListParagraph"/>
        <w:numPr>
          <w:ilvl w:val="1"/>
          <w:numId w:val="12"/>
        </w:numPr>
        <w:spacing w:after="160" w:line="259" w:lineRule="auto"/>
      </w:pPr>
      <w:r>
        <w:t>Prohibiting changes to the original scope allows the project to maintain a controllable budget and avoid cost overruns due to an increase in the scope of the project. In the industry this is referred to as ‘scope creep’.</w:t>
      </w:r>
    </w:p>
    <w:p w14:paraId="2F35E2C2" w14:textId="77777777" w:rsidR="008B57EA" w:rsidRDefault="008B57EA" w:rsidP="008B57EA">
      <w:pPr>
        <w:pStyle w:val="Heading3"/>
      </w:pPr>
      <w:bookmarkStart w:id="3" w:name="_Toc167355908"/>
      <w:r>
        <w:t>Cons</w:t>
      </w:r>
      <w:bookmarkEnd w:id="3"/>
    </w:p>
    <w:p w14:paraId="41490C03" w14:textId="77777777" w:rsidR="008B57EA" w:rsidRDefault="008B57EA" w:rsidP="008B57EA">
      <w:pPr>
        <w:pStyle w:val="ListParagraph"/>
        <w:numPr>
          <w:ilvl w:val="0"/>
          <w:numId w:val="13"/>
        </w:numPr>
        <w:spacing w:after="160" w:line="259" w:lineRule="auto"/>
      </w:pPr>
      <w:r>
        <w:t>Unable to grow and change based on new information during the development stages.</w:t>
      </w:r>
    </w:p>
    <w:p w14:paraId="0A2ABF2A" w14:textId="58964613" w:rsidR="008B57EA" w:rsidRPr="008B57EA" w:rsidRDefault="008B57EA" w:rsidP="00085815">
      <w:pPr>
        <w:pStyle w:val="ListParagraph"/>
        <w:numPr>
          <w:ilvl w:val="1"/>
          <w:numId w:val="13"/>
        </w:numPr>
        <w:spacing w:after="160" w:line="259" w:lineRule="auto"/>
      </w:pPr>
      <w:r>
        <w:t>This is a considerable issue for large scale projects where the end user requirements, or unforeseen complications are more likely to necessitate fluidity of the design.</w:t>
      </w:r>
    </w:p>
    <w:p w14:paraId="24F47298" w14:textId="77777777" w:rsidR="008B57EA" w:rsidRDefault="008B57EA" w:rsidP="008B57EA">
      <w:pPr>
        <w:pStyle w:val="Heading3"/>
      </w:pPr>
      <w:bookmarkStart w:id="4" w:name="_Toc167355909"/>
      <w:r>
        <w:lastRenderedPageBreak/>
        <w:t>Summary</w:t>
      </w:r>
      <w:bookmarkEnd w:id="4"/>
    </w:p>
    <w:p w14:paraId="50DCFDDF" w14:textId="0A8FFAFE" w:rsidR="008B57EA" w:rsidRPr="008B57EA" w:rsidRDefault="008B57EA" w:rsidP="008B57EA">
      <w:r>
        <w:t>In summary, the waterfall development model is suitable</w:t>
      </w:r>
      <w:r w:rsidR="00BE1B3E">
        <w:t xml:space="preserve"> for this project due to its</w:t>
      </w:r>
      <w:r>
        <w:t xml:space="preserve"> small-scale </w:t>
      </w:r>
      <w:r w:rsidR="00BE1B3E">
        <w:t>and</w:t>
      </w:r>
      <w:r>
        <w:t xml:space="preserve"> limited scope</w:t>
      </w:r>
      <w:r w:rsidR="00BE1B3E">
        <w:t xml:space="preserve"> reducing the chances of the </w:t>
      </w:r>
      <w:r w:rsidR="00132662">
        <w:t>users’ needs changing and invalidating the software solution.</w:t>
      </w:r>
    </w:p>
    <w:p w14:paraId="490426E2" w14:textId="215C9B84" w:rsidR="008B57EA" w:rsidRDefault="008B57EA" w:rsidP="008B57EA">
      <w:pPr>
        <w:pStyle w:val="Heading2"/>
      </w:pPr>
      <w:bookmarkStart w:id="5" w:name="_Toc167355910"/>
      <w:r>
        <w:t xml:space="preserve">Agile </w:t>
      </w:r>
      <w:r w:rsidR="00085815">
        <w:t>d</w:t>
      </w:r>
      <w:r>
        <w:t>evelopment model description</w:t>
      </w:r>
      <w:bookmarkEnd w:id="5"/>
    </w:p>
    <w:p w14:paraId="3F5481E5" w14:textId="616A4C98" w:rsidR="008B57EA" w:rsidRDefault="008B57EA" w:rsidP="006601A6">
      <w:r>
        <w:t>The Agile development model is built around the belief that project design should be focused on the end user. Agile attempts to involve the end user as much as possible in the development of the project</w:t>
      </w:r>
      <w:r w:rsidR="00085815">
        <w:t>.</w:t>
      </w:r>
      <w:r>
        <w:t xml:space="preserve"> </w:t>
      </w:r>
      <w:r w:rsidR="00085815">
        <w:t xml:space="preserve">Agile practitioners achieve this </w:t>
      </w:r>
      <w:r>
        <w:t xml:space="preserve">by </w:t>
      </w:r>
      <w:r w:rsidR="00085815">
        <w:t xml:space="preserve">creating a prototype </w:t>
      </w:r>
      <w:r>
        <w:t xml:space="preserve">product so that stakeholders can give feedback </w:t>
      </w:r>
      <w:r w:rsidR="00085815">
        <w:t>that can be incorporated in the next iteration of the product</w:t>
      </w:r>
      <w:r w:rsidR="006601A6">
        <w:t xml:space="preserve">. </w:t>
      </w:r>
      <w:r w:rsidR="006D349A">
        <w:t>Agile practitioners use this, and other techniques to focus their design on end users, which typically</w:t>
      </w:r>
      <w:r>
        <w:t xml:space="preserve"> result</w:t>
      </w:r>
      <w:r w:rsidR="006D349A">
        <w:t>s</w:t>
      </w:r>
      <w:r>
        <w:t xml:space="preserve"> in </w:t>
      </w:r>
      <w:r w:rsidR="006D349A">
        <w:t xml:space="preserve">a </w:t>
      </w:r>
      <w:r>
        <w:t xml:space="preserve">more effective product. The agile development model is commonly </w:t>
      </w:r>
      <w:r w:rsidR="006D349A">
        <w:t>implemented</w:t>
      </w:r>
      <w:r>
        <w:t xml:space="preserve"> via either the </w:t>
      </w:r>
      <w:r w:rsidR="006D349A">
        <w:t>S</w:t>
      </w:r>
      <w:r>
        <w:t>crum</w:t>
      </w:r>
      <w:r w:rsidR="006D349A">
        <w:t>,</w:t>
      </w:r>
      <w:r>
        <w:t xml:space="preserve"> or </w:t>
      </w:r>
      <w:r w:rsidR="006D349A">
        <w:t xml:space="preserve">the </w:t>
      </w:r>
      <w:r>
        <w:t>Kanban management frameworks</w:t>
      </w:r>
      <w:r w:rsidR="006D349A">
        <w:t xml:space="preserve"> which are discussed below</w:t>
      </w:r>
      <w:r>
        <w:t>.</w:t>
      </w:r>
    </w:p>
    <w:p w14:paraId="28080735" w14:textId="77777777" w:rsidR="008B57EA" w:rsidRDefault="008B57EA" w:rsidP="008B57EA">
      <w:pPr>
        <w:pStyle w:val="Heading3"/>
      </w:pPr>
      <w:bookmarkStart w:id="6" w:name="_Toc167355911"/>
      <w:r>
        <w:t>Scrum</w:t>
      </w:r>
      <w:bookmarkEnd w:id="6"/>
    </w:p>
    <w:p w14:paraId="2A21310C" w14:textId="76E88AC0" w:rsidR="006D349A" w:rsidRDefault="008B57EA" w:rsidP="008B57EA">
      <w:r>
        <w:t xml:space="preserve">The scrum framework </w:t>
      </w:r>
      <w:r w:rsidR="006302C3">
        <w:t>emphasizes</w:t>
      </w:r>
      <w:r>
        <w:t xml:space="preserve"> </w:t>
      </w:r>
      <w:r w:rsidR="006D349A">
        <w:t>the following;</w:t>
      </w:r>
    </w:p>
    <w:p w14:paraId="2B6CC966" w14:textId="77777777" w:rsidR="006D349A" w:rsidRDefault="008B57EA" w:rsidP="006D349A">
      <w:pPr>
        <w:pStyle w:val="ListParagraph"/>
        <w:numPr>
          <w:ilvl w:val="0"/>
          <w:numId w:val="14"/>
        </w:numPr>
      </w:pPr>
      <w:r>
        <w:t>iterative progress,</w:t>
      </w:r>
    </w:p>
    <w:p w14:paraId="0108D074" w14:textId="77777777" w:rsidR="006D349A" w:rsidRDefault="008B57EA" w:rsidP="006D349A">
      <w:pPr>
        <w:pStyle w:val="ListParagraph"/>
        <w:numPr>
          <w:ilvl w:val="0"/>
          <w:numId w:val="14"/>
        </w:numPr>
      </w:pPr>
      <w:r>
        <w:t xml:space="preserve">flexibility, </w:t>
      </w:r>
    </w:p>
    <w:p w14:paraId="6458A217" w14:textId="77777777" w:rsidR="006D349A" w:rsidRDefault="008B57EA" w:rsidP="006D349A">
      <w:pPr>
        <w:pStyle w:val="ListParagraph"/>
        <w:numPr>
          <w:ilvl w:val="0"/>
          <w:numId w:val="14"/>
        </w:numPr>
      </w:pPr>
      <w:r>
        <w:t>and continuous improvement</w:t>
      </w:r>
      <w:r w:rsidR="006D349A">
        <w:t>.</w:t>
      </w:r>
    </w:p>
    <w:p w14:paraId="4BFD23CE" w14:textId="77777777" w:rsidR="009F7294" w:rsidRDefault="006D349A" w:rsidP="006D349A">
      <w:pPr>
        <w:pStyle w:val="ListParagraph"/>
      </w:pPr>
      <w:r>
        <w:t>This emphasis</w:t>
      </w:r>
      <w:r w:rsidR="008B57EA">
        <w:t xml:space="preserve"> break</w:t>
      </w:r>
      <w:r>
        <w:t xml:space="preserve">s </w:t>
      </w:r>
      <w:r w:rsidR="008B57EA">
        <w:t>down complex projects into smaller manageable stages called sprints</w:t>
      </w:r>
      <w:r>
        <w:t>,</w:t>
      </w:r>
      <w:r w:rsidR="008B57EA">
        <w:t xml:space="preserve"> that normally last around 2 weeks</w:t>
      </w:r>
      <w:r w:rsidR="009F7294">
        <w:t xml:space="preserve"> and deliver the next iteration of the product that can be used as the final version if the stakeholders desire</w:t>
      </w:r>
      <w:r w:rsidR="008B57EA">
        <w:t xml:space="preserve">. </w:t>
      </w:r>
    </w:p>
    <w:p w14:paraId="57094E00" w14:textId="4AC2656D" w:rsidR="008B57EA" w:rsidRDefault="008B57EA" w:rsidP="006D349A">
      <w:pPr>
        <w:pStyle w:val="ListParagraph"/>
      </w:pPr>
      <w:r>
        <w:t xml:space="preserve">The scrum framework </w:t>
      </w:r>
      <w:r w:rsidR="009F7294">
        <w:t>organizes a project team into three</w:t>
      </w:r>
      <w:r>
        <w:t xml:space="preserve"> primary roles</w:t>
      </w:r>
      <w:r w:rsidR="009F7294">
        <w:t>, these are the</w:t>
      </w:r>
      <w:r>
        <w:t xml:space="preserve">; </w:t>
      </w:r>
    </w:p>
    <w:p w14:paraId="1B02365C" w14:textId="34DAB480" w:rsidR="008B57EA" w:rsidRDefault="009F7294" w:rsidP="008B57EA">
      <w:pPr>
        <w:pStyle w:val="ListParagraph"/>
        <w:numPr>
          <w:ilvl w:val="0"/>
          <w:numId w:val="14"/>
        </w:numPr>
        <w:spacing w:after="160" w:line="259" w:lineRule="auto"/>
      </w:pPr>
      <w:r>
        <w:t>P</w:t>
      </w:r>
      <w:r w:rsidR="008B57EA">
        <w:t xml:space="preserve">roduct owner: </w:t>
      </w:r>
      <w:r>
        <w:t xml:space="preserve">this is someone </w:t>
      </w:r>
      <w:r w:rsidR="008B57EA">
        <w:t>who defines the project requirement</w:t>
      </w:r>
      <w:r>
        <w:t>s</w:t>
      </w:r>
      <w:r w:rsidR="008B57EA">
        <w:t>.</w:t>
      </w:r>
    </w:p>
    <w:p w14:paraId="3EEC3187" w14:textId="5B871700" w:rsidR="008B57EA" w:rsidRDefault="009F7294" w:rsidP="008B57EA">
      <w:pPr>
        <w:pStyle w:val="ListParagraph"/>
        <w:numPr>
          <w:ilvl w:val="0"/>
          <w:numId w:val="14"/>
        </w:numPr>
        <w:spacing w:after="160" w:line="259" w:lineRule="auto"/>
      </w:pPr>
      <w:r>
        <w:t>S</w:t>
      </w:r>
      <w:r w:rsidR="008B57EA">
        <w:t>c</w:t>
      </w:r>
      <w:r w:rsidR="005A137A">
        <w:t>r</w:t>
      </w:r>
      <w:r w:rsidR="008B57EA">
        <w:t>um master:</w:t>
      </w:r>
      <w:r>
        <w:t xml:space="preserve"> the scrum master</w:t>
      </w:r>
      <w:r w:rsidR="008B57EA">
        <w:t xml:space="preserve"> manages the scrum process, insuring that the team adheres to the scrum principles.</w:t>
      </w:r>
    </w:p>
    <w:p w14:paraId="293D7678" w14:textId="0B12B3FF" w:rsidR="009F7294" w:rsidRDefault="009F7294" w:rsidP="00810F17">
      <w:pPr>
        <w:pStyle w:val="ListParagraph"/>
        <w:numPr>
          <w:ilvl w:val="0"/>
          <w:numId w:val="14"/>
        </w:numPr>
        <w:spacing w:after="160" w:line="259" w:lineRule="auto"/>
      </w:pPr>
      <w:r>
        <w:lastRenderedPageBreak/>
        <w:t>And the D</w:t>
      </w:r>
      <w:r w:rsidR="008B57EA">
        <w:t>evelopment team: a self-organizing group that is responsible for delivering the product in increments during each sprint.</w:t>
      </w:r>
    </w:p>
    <w:p w14:paraId="33BC6471" w14:textId="1CBF5DC1" w:rsidR="008B57EA" w:rsidRDefault="009F7294" w:rsidP="009F7294">
      <w:r>
        <w:t xml:space="preserve">During each sprint of a scrum project the scrum master organizes these key events to </w:t>
      </w:r>
      <w:r w:rsidR="00DD384D">
        <w:t>uphold</w:t>
      </w:r>
      <w:r>
        <w:t xml:space="preserve"> </w:t>
      </w:r>
      <w:r w:rsidR="00DD384D">
        <w:t>scrum principles;</w:t>
      </w:r>
    </w:p>
    <w:p w14:paraId="5D660F54" w14:textId="6D43F2B9" w:rsidR="008B57EA" w:rsidRDefault="008B57EA" w:rsidP="008B57EA">
      <w:pPr>
        <w:pStyle w:val="ListParagraph"/>
        <w:numPr>
          <w:ilvl w:val="0"/>
          <w:numId w:val="15"/>
        </w:numPr>
        <w:spacing w:after="160" w:line="259" w:lineRule="auto"/>
      </w:pPr>
      <w:r>
        <w:t xml:space="preserve">Sprint planning: </w:t>
      </w:r>
      <w:r w:rsidR="00DD384D">
        <w:t xml:space="preserve">is </w:t>
      </w:r>
      <w:r>
        <w:t xml:space="preserve">a meeting </w:t>
      </w:r>
      <w:r w:rsidR="00DD384D">
        <w:t xml:space="preserve">held </w:t>
      </w:r>
      <w:r>
        <w:t>at the beginning of ever</w:t>
      </w:r>
      <w:r w:rsidR="00DD384D">
        <w:t>y</w:t>
      </w:r>
      <w:r>
        <w:t xml:space="preserve"> sprint where the team outlines what they expect to complete by the end of current sprint.</w:t>
      </w:r>
    </w:p>
    <w:p w14:paraId="2F66DFE9" w14:textId="4FA8D685" w:rsidR="008B57EA" w:rsidRDefault="008B57EA" w:rsidP="008B57EA">
      <w:pPr>
        <w:pStyle w:val="ListParagraph"/>
        <w:numPr>
          <w:ilvl w:val="0"/>
          <w:numId w:val="15"/>
        </w:numPr>
        <w:spacing w:after="160" w:line="259" w:lineRule="auto"/>
      </w:pPr>
      <w:r>
        <w:t xml:space="preserve">Daily stand up: a </w:t>
      </w:r>
      <w:r w:rsidR="00DD384D">
        <w:t>brief</w:t>
      </w:r>
      <w:r>
        <w:t xml:space="preserve"> daily meeting </w:t>
      </w:r>
      <w:r w:rsidR="00DD384D">
        <w:t>where the</w:t>
      </w:r>
      <w:r>
        <w:t xml:space="preserve"> team</w:t>
      </w:r>
      <w:r w:rsidR="00DD384D">
        <w:t xml:space="preserve"> members</w:t>
      </w:r>
      <w:r>
        <w:t xml:space="preserve"> progress is shared and the day’s work is planned.</w:t>
      </w:r>
    </w:p>
    <w:p w14:paraId="323524A7" w14:textId="50A466C6" w:rsidR="0083691F" w:rsidRPr="008B57EA" w:rsidRDefault="008B57EA" w:rsidP="0083691F">
      <w:pPr>
        <w:pStyle w:val="ListParagraph"/>
        <w:numPr>
          <w:ilvl w:val="0"/>
          <w:numId w:val="15"/>
        </w:numPr>
        <w:spacing w:after="160" w:line="259" w:lineRule="auto"/>
      </w:pPr>
      <w:r>
        <w:t xml:space="preserve">Sprint retrospective: </w:t>
      </w:r>
      <w:r w:rsidR="004B6F93">
        <w:t>these</w:t>
      </w:r>
      <w:r>
        <w:t xml:space="preserve"> meeting</w:t>
      </w:r>
      <w:r w:rsidR="004B6F93">
        <w:t>s</w:t>
      </w:r>
      <w:r>
        <w:t xml:space="preserve"> </w:t>
      </w:r>
      <w:r w:rsidR="004B6F93">
        <w:t xml:space="preserve">are held </w:t>
      </w:r>
      <w:r>
        <w:t xml:space="preserve">at the end of every sprint </w:t>
      </w:r>
      <w:r w:rsidR="004B6F93">
        <w:t>to allow the</w:t>
      </w:r>
      <w:r>
        <w:t xml:space="preserve"> team </w:t>
      </w:r>
      <w:r w:rsidR="004B6F93">
        <w:t xml:space="preserve">to </w:t>
      </w:r>
      <w:r>
        <w:t>asses</w:t>
      </w:r>
      <w:r w:rsidR="004B6F93">
        <w:t>s</w:t>
      </w:r>
      <w:r>
        <w:t xml:space="preserve"> their success in delivering </w:t>
      </w:r>
      <w:r w:rsidR="004B6F93">
        <w:t xml:space="preserve">to </w:t>
      </w:r>
      <w:r>
        <w:t xml:space="preserve">the sprints goals and </w:t>
      </w:r>
      <w:r w:rsidR="004B6F93">
        <w:t xml:space="preserve">to </w:t>
      </w:r>
      <w:r>
        <w:t xml:space="preserve">evaluate how </w:t>
      </w:r>
      <w:r w:rsidR="004B6F93">
        <w:t>they will</w:t>
      </w:r>
      <w:r>
        <w:t xml:space="preserve"> improve in </w:t>
      </w:r>
      <w:r w:rsidR="004B6F93">
        <w:t>next sprint</w:t>
      </w:r>
      <w:r>
        <w:t>.</w:t>
      </w:r>
    </w:p>
    <w:p w14:paraId="1AB5375B" w14:textId="77777777" w:rsidR="008B57EA" w:rsidRDefault="008B57EA" w:rsidP="008B57EA">
      <w:pPr>
        <w:pStyle w:val="Heading3"/>
      </w:pPr>
      <w:bookmarkStart w:id="7" w:name="_Toc167355912"/>
      <w:r>
        <w:t>Kanban</w:t>
      </w:r>
      <w:bookmarkEnd w:id="7"/>
    </w:p>
    <w:p w14:paraId="078AF7D0" w14:textId="0A9642FF" w:rsidR="00FF06DD" w:rsidRDefault="008B57EA" w:rsidP="008B57EA">
      <w:r>
        <w:t xml:space="preserve">The Kanban management framework is similar to scrum in that it </w:t>
      </w:r>
      <w:r w:rsidR="004B6F93">
        <w:t>emphasizes</w:t>
      </w:r>
      <w:r>
        <w:t xml:space="preserve"> iterative progress, flexibility and continual improvement. Kanban achieves this by having a visual board with columns representing different stages of work, such as </w:t>
      </w:r>
      <w:r w:rsidR="0083691F">
        <w:t>‘</w:t>
      </w:r>
      <w:r>
        <w:t>To Do</w:t>
      </w:r>
      <w:r w:rsidR="0083691F">
        <w:t>’</w:t>
      </w:r>
      <w:r>
        <w:t xml:space="preserve">, </w:t>
      </w:r>
      <w:r w:rsidR="0083691F">
        <w:t>‘</w:t>
      </w:r>
      <w:r>
        <w:t>In Progress</w:t>
      </w:r>
      <w:r w:rsidR="0083691F">
        <w:t>’</w:t>
      </w:r>
      <w:r>
        <w:t xml:space="preserve">, and </w:t>
      </w:r>
      <w:r w:rsidR="0083691F">
        <w:t>‘</w:t>
      </w:r>
      <w:r>
        <w:t>Done</w:t>
      </w:r>
      <w:r w:rsidR="0083691F">
        <w:t>’</w:t>
      </w:r>
      <w:r>
        <w:t>. The</w:t>
      </w:r>
      <w:r w:rsidR="00E96CE0">
        <w:t xml:space="preserve"> size of these </w:t>
      </w:r>
      <w:r>
        <w:t>columns</w:t>
      </w:r>
      <w:r w:rsidR="00FF06DD">
        <w:t xml:space="preserve">, and subsequently the </w:t>
      </w:r>
      <w:r w:rsidR="00334D49">
        <w:t>number</w:t>
      </w:r>
      <w:r w:rsidR="00FF06DD">
        <w:t xml:space="preserve"> of tasks</w:t>
      </w:r>
      <w:r w:rsidR="00BB798E">
        <w:t xml:space="preserve"> they can hold</w:t>
      </w:r>
      <w:r w:rsidR="00FF06DD">
        <w:t xml:space="preserve"> prevent</w:t>
      </w:r>
      <w:r w:rsidR="007B4242">
        <w:t>s</w:t>
      </w:r>
      <w:r w:rsidR="00FF06DD">
        <w:t xml:space="preserve"> overloading of the development team</w:t>
      </w:r>
      <w:r w:rsidR="007B4242">
        <w:t xml:space="preserve"> similar to sprint planning in scrum projects.</w:t>
      </w:r>
    </w:p>
    <w:p w14:paraId="35195B0D" w14:textId="5163DE40" w:rsidR="008B57EA" w:rsidRPr="008B57EA" w:rsidRDefault="008B57EA" w:rsidP="00BB798E">
      <w:pPr>
        <w:ind w:firstLine="0"/>
      </w:pPr>
      <w:r>
        <w:t xml:space="preserve">Kanban </w:t>
      </w:r>
      <w:r w:rsidR="00504780">
        <w:t>project managers</w:t>
      </w:r>
      <w:r w:rsidR="00FA277F">
        <w:t xml:space="preserve"> also monitor the Kanban board </w:t>
      </w:r>
      <w:r w:rsidR="007232A0">
        <w:t>for bottlenecks, or other</w:t>
      </w:r>
      <w:r w:rsidR="00FA277F">
        <w:t xml:space="preserve"> opportunities for</w:t>
      </w:r>
      <w:r>
        <w:t xml:space="preserve"> continual improvement </w:t>
      </w:r>
      <w:r w:rsidR="00504780">
        <w:t>of the process</w:t>
      </w:r>
      <w:r>
        <w:t xml:space="preserve">. </w:t>
      </w:r>
    </w:p>
    <w:p w14:paraId="28C6D605" w14:textId="77777777" w:rsidR="008B57EA" w:rsidRDefault="008B57EA" w:rsidP="008B57EA">
      <w:pPr>
        <w:keepNext/>
        <w:jc w:val="right"/>
      </w:pPr>
      <w:r>
        <w:rPr>
          <w:noProof/>
        </w:rPr>
        <w:drawing>
          <wp:inline distT="0" distB="0" distL="0" distR="0" wp14:anchorId="35C09F6E" wp14:editId="39B1065E">
            <wp:extent cx="1845733" cy="1364607"/>
            <wp:effectExtent l="0" t="0" r="2540" b="7620"/>
            <wp:docPr id="3" name="Picture 3" descr="C:\Users\CUF0003\AppData\Local\Microsoft\Windows\INetCache\Content.MSO\BF68F6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F0003\AppData\Local\Microsoft\Windows\INetCache\Content.MSO\BF68F6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664" cy="1367513"/>
                    </a:xfrm>
                    <a:prstGeom prst="rect">
                      <a:avLst/>
                    </a:prstGeom>
                    <a:noFill/>
                    <a:ln>
                      <a:noFill/>
                    </a:ln>
                  </pic:spPr>
                </pic:pic>
              </a:graphicData>
            </a:graphic>
          </wp:inline>
        </w:drawing>
      </w:r>
    </w:p>
    <w:p w14:paraId="6A25A506" w14:textId="706D553A" w:rsidR="008B57EA" w:rsidRDefault="008B57EA" w:rsidP="00810F17">
      <w:pPr>
        <w:pStyle w:val="Caption"/>
        <w:jc w:val="right"/>
      </w:pPr>
      <w:r>
        <w:t xml:space="preserve">Figure </w:t>
      </w:r>
      <w:r w:rsidR="00F53EA1">
        <w:fldChar w:fldCharType="begin"/>
      </w:r>
      <w:r w:rsidR="00F53EA1">
        <w:instrText xml:space="preserve"> SEQ Figure \* ARABIC </w:instrText>
      </w:r>
      <w:r w:rsidR="00F53EA1">
        <w:fldChar w:fldCharType="separate"/>
      </w:r>
      <w:r w:rsidR="003D5011">
        <w:rPr>
          <w:noProof/>
        </w:rPr>
        <w:t>2</w:t>
      </w:r>
      <w:r w:rsidR="00F53EA1">
        <w:rPr>
          <w:noProof/>
        </w:rPr>
        <w:fldChar w:fldCharType="end"/>
      </w:r>
      <w:r>
        <w:t>: the agile development cycle</w:t>
      </w:r>
    </w:p>
    <w:p w14:paraId="4138D67C" w14:textId="2D2F50B1" w:rsidR="008B57EA" w:rsidRDefault="008B57EA" w:rsidP="008B57EA">
      <w:pPr>
        <w:pStyle w:val="Heading3"/>
      </w:pPr>
      <w:bookmarkStart w:id="8" w:name="_Toc167355913"/>
      <w:r>
        <w:t>Pros</w:t>
      </w:r>
      <w:bookmarkEnd w:id="8"/>
      <w:r>
        <w:t xml:space="preserve"> </w:t>
      </w:r>
    </w:p>
    <w:p w14:paraId="0B376547" w14:textId="4DCE7C45" w:rsidR="00334D49" w:rsidRPr="00334D49" w:rsidRDefault="00334D49" w:rsidP="00334D49">
      <w:r>
        <w:t xml:space="preserve">The following is a list of positive benefits </w:t>
      </w:r>
      <w:r w:rsidR="004B6CF4">
        <w:t>of</w:t>
      </w:r>
      <w:r>
        <w:t xml:space="preserve"> </w:t>
      </w:r>
      <w:r w:rsidR="004B6CF4">
        <w:t xml:space="preserve">all the </w:t>
      </w:r>
      <w:r>
        <w:t>Agile model</w:t>
      </w:r>
      <w:r w:rsidR="004B6CF4">
        <w:t xml:space="preserve">s discussed; </w:t>
      </w:r>
    </w:p>
    <w:p w14:paraId="3C891DD3" w14:textId="5A880755" w:rsidR="008B57EA" w:rsidRDefault="00153C75" w:rsidP="008B57EA">
      <w:pPr>
        <w:pStyle w:val="ListParagraph"/>
        <w:numPr>
          <w:ilvl w:val="0"/>
          <w:numId w:val="13"/>
        </w:numPr>
        <w:spacing w:after="160" w:line="259" w:lineRule="auto"/>
      </w:pPr>
      <w:r>
        <w:t>U</w:t>
      </w:r>
      <w:r w:rsidR="008B57EA">
        <w:t>ser</w:t>
      </w:r>
      <w:r w:rsidR="00225B24">
        <w:t xml:space="preserve"> focused</w:t>
      </w:r>
      <w:r w:rsidR="009A6192">
        <w:t xml:space="preserve"> and empathic</w:t>
      </w:r>
      <w:r w:rsidR="008B57EA">
        <w:t xml:space="preserve"> product.</w:t>
      </w:r>
    </w:p>
    <w:p w14:paraId="734A0C21" w14:textId="445C510E" w:rsidR="008B57EA" w:rsidRDefault="008B57EA" w:rsidP="008B57EA">
      <w:pPr>
        <w:pStyle w:val="ListParagraph"/>
        <w:numPr>
          <w:ilvl w:val="1"/>
          <w:numId w:val="13"/>
        </w:numPr>
        <w:spacing w:after="160" w:line="259" w:lineRule="auto"/>
      </w:pPr>
      <w:r>
        <w:lastRenderedPageBreak/>
        <w:t>The continual reassessment of the project’s requirements based on end user feedback of smaller prototypes, results in a much more user centric process ultimately creating a better product.</w:t>
      </w:r>
    </w:p>
    <w:p w14:paraId="7AC03E14" w14:textId="1417B77B" w:rsidR="008B57EA" w:rsidRDefault="009A6192" w:rsidP="008B57EA">
      <w:pPr>
        <w:pStyle w:val="ListParagraph"/>
        <w:numPr>
          <w:ilvl w:val="0"/>
          <w:numId w:val="13"/>
        </w:numPr>
        <w:spacing w:after="160" w:line="259" w:lineRule="auto"/>
      </w:pPr>
      <w:r>
        <w:t xml:space="preserve">Accounts for </w:t>
      </w:r>
      <w:r w:rsidR="008B57EA">
        <w:t>changing requirements or unforeseen barriers.</w:t>
      </w:r>
    </w:p>
    <w:p w14:paraId="3C1A7B47" w14:textId="4059DF55" w:rsidR="008B57EA" w:rsidRPr="008B57EA" w:rsidRDefault="008B57EA" w:rsidP="008B57EA">
      <w:pPr>
        <w:pStyle w:val="ListParagraph"/>
        <w:numPr>
          <w:ilvl w:val="1"/>
          <w:numId w:val="13"/>
        </w:numPr>
        <w:spacing w:after="160" w:line="259" w:lineRule="auto"/>
      </w:pPr>
      <w:r>
        <w:t xml:space="preserve">The </w:t>
      </w:r>
      <w:r w:rsidR="00BD7E72">
        <w:t>act of</w:t>
      </w:r>
      <w:r>
        <w:t xml:space="preserve"> continually readdress</w:t>
      </w:r>
      <w:r w:rsidR="00BD7E72">
        <w:t>ing</w:t>
      </w:r>
      <w:r>
        <w:t xml:space="preserve"> the product requirements based on</w:t>
      </w:r>
      <w:r w:rsidR="00BD7E72">
        <w:t xml:space="preserve"> frequent</w:t>
      </w:r>
      <w:r>
        <w:t xml:space="preserve"> end user feedback</w:t>
      </w:r>
      <w:r w:rsidR="00BD7E72">
        <w:t>,</w:t>
      </w:r>
      <w:r>
        <w:t xml:space="preserve"> and the</w:t>
      </w:r>
      <w:r w:rsidR="00892C4B">
        <w:t xml:space="preserve"> inclusion of</w:t>
      </w:r>
      <w:r>
        <w:t xml:space="preserve"> </w:t>
      </w:r>
      <w:r w:rsidR="0021200B">
        <w:t>specific points in the project where the development can be re</w:t>
      </w:r>
      <w:r w:rsidR="00A44F59">
        <w:t>valuated to account for any unforeseen barriers.</w:t>
      </w:r>
    </w:p>
    <w:p w14:paraId="5EF82FED" w14:textId="77777777" w:rsidR="008B57EA" w:rsidRDefault="008B57EA" w:rsidP="008B57EA">
      <w:pPr>
        <w:pStyle w:val="Heading3"/>
      </w:pPr>
      <w:bookmarkStart w:id="9" w:name="_Toc167355914"/>
      <w:r>
        <w:t>Cons</w:t>
      </w:r>
      <w:bookmarkEnd w:id="9"/>
    </w:p>
    <w:p w14:paraId="72538ED5" w14:textId="77777777" w:rsidR="008B57EA" w:rsidRDefault="008B57EA" w:rsidP="008B57EA">
      <w:pPr>
        <w:pStyle w:val="ListParagraph"/>
        <w:numPr>
          <w:ilvl w:val="0"/>
          <w:numId w:val="16"/>
        </w:numPr>
        <w:spacing w:after="160" w:line="259" w:lineRule="auto"/>
      </w:pPr>
      <w:r>
        <w:t>Harder to predict budgets and timeline.</w:t>
      </w:r>
    </w:p>
    <w:p w14:paraId="0A9B6543" w14:textId="72A5D8BA" w:rsidR="008B57EA" w:rsidRDefault="008B57EA" w:rsidP="008B57EA">
      <w:pPr>
        <w:pStyle w:val="ListParagraph"/>
        <w:numPr>
          <w:ilvl w:val="1"/>
          <w:numId w:val="16"/>
        </w:numPr>
        <w:spacing w:after="160" w:line="259" w:lineRule="auto"/>
      </w:pPr>
      <w:r>
        <w:t xml:space="preserve">Due to the continual reassessment of the </w:t>
      </w:r>
      <w:r w:rsidR="00311439">
        <w:t xml:space="preserve">projects </w:t>
      </w:r>
      <w:r>
        <w:t>scope</w:t>
      </w:r>
      <w:r w:rsidR="00564BC0">
        <w:t xml:space="preserve"> during its life time</w:t>
      </w:r>
      <w:r w:rsidR="00311439">
        <w:t xml:space="preserve">, </w:t>
      </w:r>
      <w:r>
        <w:t>budget and timeline are hard to predict</w:t>
      </w:r>
      <w:r w:rsidR="00564BC0">
        <w:t xml:space="preserve"> and estimate.</w:t>
      </w:r>
    </w:p>
    <w:p w14:paraId="068873C4" w14:textId="1B4353F6" w:rsidR="008B57EA" w:rsidRDefault="008B57EA" w:rsidP="008B57EA">
      <w:pPr>
        <w:pStyle w:val="ListParagraph"/>
        <w:numPr>
          <w:ilvl w:val="0"/>
          <w:numId w:val="16"/>
        </w:numPr>
        <w:spacing w:after="160" w:line="259" w:lineRule="auto"/>
      </w:pPr>
      <w:r>
        <w:t xml:space="preserve">Can lead to </w:t>
      </w:r>
      <w:r w:rsidR="005248FC">
        <w:t>costly redevelopment du</w:t>
      </w:r>
      <w:r w:rsidR="00CC054D">
        <w:t xml:space="preserve">e </w:t>
      </w:r>
      <w:r w:rsidR="005248FC">
        <w:t xml:space="preserve">to excessive </w:t>
      </w:r>
      <w:r>
        <w:t>scope creep.</w:t>
      </w:r>
    </w:p>
    <w:p w14:paraId="3BCDD110" w14:textId="68166C61" w:rsidR="008B57EA" w:rsidRPr="008B57EA" w:rsidRDefault="008B57EA" w:rsidP="00ED31CC">
      <w:pPr>
        <w:pStyle w:val="ListParagraph"/>
        <w:numPr>
          <w:ilvl w:val="1"/>
          <w:numId w:val="16"/>
        </w:numPr>
        <w:spacing w:after="160" w:line="259" w:lineRule="auto"/>
      </w:pPr>
      <w:r>
        <w:t xml:space="preserve">The continual reassessment of the project requirements </w:t>
      </w:r>
      <w:r w:rsidR="00E70262">
        <w:t xml:space="preserve">must be </w:t>
      </w:r>
      <w:r>
        <w:t>manag</w:t>
      </w:r>
      <w:r w:rsidR="00E70262">
        <w:t>ed</w:t>
      </w:r>
      <w:r>
        <w:t xml:space="preserve"> </w:t>
      </w:r>
      <w:r w:rsidR="00C072B2">
        <w:t>correctly</w:t>
      </w:r>
      <w:r>
        <w:t xml:space="preserve"> to </w:t>
      </w:r>
      <w:r w:rsidR="00E70262">
        <w:t xml:space="preserve">avoid </w:t>
      </w:r>
      <w:r>
        <w:t xml:space="preserve">expensive and time-consuming </w:t>
      </w:r>
      <w:r w:rsidR="00E70262">
        <w:t>redevelopment caused by poorly prioritized changes to the projects scope.</w:t>
      </w:r>
      <w:r w:rsidR="00586F2A">
        <w:t xml:space="preserve"> Incorrect prioritization can result in </w:t>
      </w:r>
      <w:r>
        <w:t xml:space="preserve">the end product not being </w:t>
      </w:r>
      <w:r w:rsidR="00586F2A">
        <w:t>viable</w:t>
      </w:r>
      <w:r w:rsidR="00071D99">
        <w:t xml:space="preserve"> as </w:t>
      </w:r>
      <w:r w:rsidR="00A4359C">
        <w:t xml:space="preserve">feature set of the </w:t>
      </w:r>
      <w:r w:rsidR="00071D99">
        <w:t xml:space="preserve">delivered product </w:t>
      </w:r>
      <w:r w:rsidR="00A4359C">
        <w:t>may lack key features.</w:t>
      </w:r>
    </w:p>
    <w:p w14:paraId="61DA28C1" w14:textId="77777777" w:rsidR="008B57EA" w:rsidRDefault="008B57EA" w:rsidP="008B57EA">
      <w:pPr>
        <w:pStyle w:val="Heading3"/>
      </w:pPr>
      <w:bookmarkStart w:id="10" w:name="_Toc167355915"/>
      <w:r>
        <w:t>Summary</w:t>
      </w:r>
      <w:bookmarkEnd w:id="10"/>
      <w:r>
        <w:t xml:space="preserve"> </w:t>
      </w:r>
    </w:p>
    <w:p w14:paraId="095A5B12" w14:textId="49C347BE" w:rsidR="008B57EA" w:rsidRPr="008B57EA" w:rsidRDefault="008B57EA" w:rsidP="008B57EA">
      <w:r>
        <w:t xml:space="preserve">In summary </w:t>
      </w:r>
      <w:r w:rsidR="00132662">
        <w:t xml:space="preserve">the </w:t>
      </w:r>
      <w:r w:rsidR="00FD6D2E">
        <w:t>A</w:t>
      </w:r>
      <w:r>
        <w:t>gile development model</w:t>
      </w:r>
      <w:r w:rsidR="00A4359C">
        <w:t>s are</w:t>
      </w:r>
      <w:r w:rsidR="00217080">
        <w:t xml:space="preserve"> </w:t>
      </w:r>
      <w:r w:rsidR="00132662">
        <w:t xml:space="preserve">not </w:t>
      </w:r>
      <w:r w:rsidR="00217080">
        <w:t xml:space="preserve">suited to </w:t>
      </w:r>
      <w:r w:rsidR="00132662">
        <w:t xml:space="preserve">this project </w:t>
      </w:r>
      <w:r w:rsidR="00FD6D2E">
        <w:t xml:space="preserve">due to the smaller scope resulting in more static </w:t>
      </w:r>
      <w:r w:rsidR="000D0DAE">
        <w:t>user</w:t>
      </w:r>
      <w:r w:rsidR="00A05310">
        <w:t xml:space="preserve"> needs</w:t>
      </w:r>
      <w:r w:rsidR="00FD6D2E">
        <w:t xml:space="preserve"> over the development period</w:t>
      </w:r>
      <w:r w:rsidR="000D0DAE">
        <w:t xml:space="preserve">, </w:t>
      </w:r>
      <w:r w:rsidR="00FD6D2E">
        <w:t>therefore not requiring Agile`s more</w:t>
      </w:r>
      <w:r w:rsidR="000D0DAE">
        <w:t xml:space="preserve"> are adaptive and resilient </w:t>
      </w:r>
      <w:r w:rsidR="00FD6D2E">
        <w:t>work flow</w:t>
      </w:r>
      <w:r w:rsidR="000D0DAE">
        <w:t>.</w:t>
      </w:r>
      <w:r w:rsidR="00132662">
        <w:t xml:space="preserve"> </w:t>
      </w:r>
      <w:r w:rsidR="008442F2">
        <w:t xml:space="preserve">This overall make agile not worth the additional overhead </w:t>
      </w:r>
      <w:r w:rsidR="00D14A72">
        <w:t xml:space="preserve">required to </w:t>
      </w:r>
      <w:r w:rsidR="004E631C">
        <w:t>effectively prevent</w:t>
      </w:r>
      <w:r>
        <w:t xml:space="preserve"> the possibility of scope creep and to make sure that the project stays </w:t>
      </w:r>
      <w:r w:rsidR="004E631C">
        <w:t>with</w:t>
      </w:r>
      <w:r>
        <w:t>in budget.</w:t>
      </w:r>
    </w:p>
    <w:p w14:paraId="6A6464AE" w14:textId="77777777" w:rsidR="008B57EA" w:rsidRDefault="008B57EA" w:rsidP="008B57EA">
      <w:pPr>
        <w:pStyle w:val="Heading2"/>
      </w:pPr>
      <w:bookmarkStart w:id="11" w:name="_Toc167355916"/>
      <w:r>
        <w:t>Spiral development model description</w:t>
      </w:r>
      <w:bookmarkEnd w:id="11"/>
    </w:p>
    <w:p w14:paraId="28774852" w14:textId="75D4466E" w:rsidR="008B57EA" w:rsidRDefault="008B57EA" w:rsidP="008B57EA">
      <w:r>
        <w:t xml:space="preserve">The </w:t>
      </w:r>
      <w:r w:rsidR="009F7C2D">
        <w:t>S</w:t>
      </w:r>
      <w:r>
        <w:t xml:space="preserve">piral development model </w:t>
      </w:r>
      <w:r w:rsidR="0059630A">
        <w:t xml:space="preserve">prioritizes the </w:t>
      </w:r>
      <w:r>
        <w:t>early mitigation</w:t>
      </w:r>
      <w:r w:rsidR="0059630A">
        <w:t xml:space="preserve"> of risks</w:t>
      </w:r>
      <w:r w:rsidR="006633B6">
        <w:t xml:space="preserve"> through the use of small iterations</w:t>
      </w:r>
      <w:r>
        <w:t xml:space="preserve">. </w:t>
      </w:r>
      <w:r w:rsidR="009F7C2D">
        <w:t>While</w:t>
      </w:r>
      <w:r>
        <w:t xml:space="preserve"> </w:t>
      </w:r>
      <w:r w:rsidR="009F7C2D">
        <w:t>A</w:t>
      </w:r>
      <w:r>
        <w:t xml:space="preserve">gile </w:t>
      </w:r>
      <w:r w:rsidR="009F7C2D">
        <w:t xml:space="preserve">models </w:t>
      </w:r>
      <w:r>
        <w:t xml:space="preserve">allows developers to move freely between </w:t>
      </w:r>
      <w:r w:rsidR="00784E77">
        <w:t xml:space="preserve">development </w:t>
      </w:r>
      <w:r>
        <w:t xml:space="preserve">stages, </w:t>
      </w:r>
      <w:r w:rsidR="00784E77">
        <w:t>the S</w:t>
      </w:r>
      <w:r>
        <w:t xml:space="preserve">piral </w:t>
      </w:r>
      <w:r w:rsidR="00784E77">
        <w:t xml:space="preserve">model </w:t>
      </w:r>
      <w:r>
        <w:t>calls for strict adherence to the project outline</w:t>
      </w:r>
      <w:r w:rsidR="00A86E5B">
        <w:t>, and the</w:t>
      </w:r>
      <w:r>
        <w:t xml:space="preserve"> completi</w:t>
      </w:r>
      <w:r w:rsidR="00A86E5B">
        <w:t>on of</w:t>
      </w:r>
      <w:r>
        <w:t xml:space="preserve"> all steps in sequence to build </w:t>
      </w:r>
      <w:r w:rsidR="00A86E5B">
        <w:t>each</w:t>
      </w:r>
      <w:r>
        <w:t xml:space="preserve"> iteration of the project.</w:t>
      </w:r>
    </w:p>
    <w:p w14:paraId="031E34DB" w14:textId="77777777" w:rsidR="006302C3" w:rsidRDefault="006302C3" w:rsidP="006302C3">
      <w:pPr>
        <w:keepNext/>
        <w:jc w:val="right"/>
      </w:pPr>
      <w:r>
        <w:rPr>
          <w:noProof/>
        </w:rPr>
        <w:lastRenderedPageBreak/>
        <w:drawing>
          <wp:inline distT="0" distB="0" distL="0" distR="0" wp14:anchorId="33A4CDB9" wp14:editId="07128E29">
            <wp:extent cx="3577087" cy="2985323"/>
            <wp:effectExtent l="0" t="0" r="4445" b="5715"/>
            <wp:docPr id="4" name="Picture 4" descr="https://upload.wikimedia.org/wikipedia/commons/thumb/e/ec/Spiral_model_%28Boehm%2C_1988%29.svg/333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333px-Spiral_model_%28Boehm%2C_1988%29.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717" cy="2994195"/>
                    </a:xfrm>
                    <a:prstGeom prst="rect">
                      <a:avLst/>
                    </a:prstGeom>
                    <a:noFill/>
                    <a:ln>
                      <a:noFill/>
                    </a:ln>
                  </pic:spPr>
                </pic:pic>
              </a:graphicData>
            </a:graphic>
          </wp:inline>
        </w:drawing>
      </w:r>
    </w:p>
    <w:p w14:paraId="38DE587A" w14:textId="5049EE33" w:rsidR="006302C3" w:rsidRDefault="006302C3" w:rsidP="006302C3">
      <w:pPr>
        <w:pStyle w:val="Caption"/>
        <w:jc w:val="right"/>
      </w:pPr>
      <w:r>
        <w:t xml:space="preserve">Figure </w:t>
      </w:r>
      <w:r w:rsidR="00F53EA1">
        <w:fldChar w:fldCharType="begin"/>
      </w:r>
      <w:r w:rsidR="00F53EA1">
        <w:instrText xml:space="preserve"> SEQ Figure \* ARABIC </w:instrText>
      </w:r>
      <w:r w:rsidR="00F53EA1">
        <w:fldChar w:fldCharType="separate"/>
      </w:r>
      <w:r w:rsidR="003D5011">
        <w:rPr>
          <w:noProof/>
        </w:rPr>
        <w:t>3</w:t>
      </w:r>
      <w:r w:rsidR="00F53EA1">
        <w:rPr>
          <w:noProof/>
        </w:rPr>
        <w:fldChar w:fldCharType="end"/>
      </w:r>
      <w:r>
        <w:t>: the spiral development cycle</w:t>
      </w:r>
    </w:p>
    <w:p w14:paraId="44F50C86" w14:textId="77777777" w:rsidR="006302C3" w:rsidRDefault="006302C3" w:rsidP="006302C3">
      <w:pPr>
        <w:ind w:firstLine="0"/>
      </w:pPr>
    </w:p>
    <w:p w14:paraId="07EE571C" w14:textId="77777777" w:rsidR="008B57EA" w:rsidRDefault="008B57EA" w:rsidP="008B57EA">
      <w:pPr>
        <w:pStyle w:val="Heading3"/>
      </w:pPr>
      <w:bookmarkStart w:id="12" w:name="_Toc167355917"/>
      <w:r>
        <w:t>Pros</w:t>
      </w:r>
      <w:bookmarkEnd w:id="12"/>
    </w:p>
    <w:p w14:paraId="5D908C43" w14:textId="4B837399" w:rsidR="006302C3" w:rsidRDefault="00A22359" w:rsidP="006302C3">
      <w:pPr>
        <w:pStyle w:val="ListParagraph"/>
        <w:numPr>
          <w:ilvl w:val="0"/>
          <w:numId w:val="17"/>
        </w:numPr>
        <w:spacing w:after="160" w:line="259" w:lineRule="auto"/>
      </w:pPr>
      <w:r>
        <w:t xml:space="preserve">Suitable </w:t>
      </w:r>
      <w:r w:rsidR="00BA3888">
        <w:t>for risk adverse projects.</w:t>
      </w:r>
      <w:r w:rsidR="006302C3">
        <w:t xml:space="preserve"> </w:t>
      </w:r>
    </w:p>
    <w:p w14:paraId="0D61BDEF" w14:textId="3C57A04B" w:rsidR="006302C3" w:rsidRPr="008B57EA" w:rsidRDefault="006302C3" w:rsidP="006302C3">
      <w:pPr>
        <w:pStyle w:val="ListParagraph"/>
        <w:numPr>
          <w:ilvl w:val="1"/>
          <w:numId w:val="17"/>
        </w:numPr>
        <w:spacing w:after="160" w:line="259" w:lineRule="auto"/>
      </w:pPr>
      <w:r>
        <w:t xml:space="preserve">The continual repetition of development stages results in higher resilience to development error as there are a large number of </w:t>
      </w:r>
      <w:r w:rsidR="00BA3888">
        <w:t>opportunities</w:t>
      </w:r>
      <w:r>
        <w:t xml:space="preserve"> to detect any possible issues </w:t>
      </w:r>
      <w:r w:rsidR="00BA3888">
        <w:t>before the</w:t>
      </w:r>
      <w:r>
        <w:t xml:space="preserve"> final product </w:t>
      </w:r>
      <w:r w:rsidR="00BA3888">
        <w:t>is</w:t>
      </w:r>
      <w:r>
        <w:t xml:space="preserve"> deliver</w:t>
      </w:r>
      <w:r w:rsidR="00BA3888">
        <w:t>ed</w:t>
      </w:r>
      <w:r>
        <w:t>.</w:t>
      </w:r>
    </w:p>
    <w:p w14:paraId="79C03A42" w14:textId="77777777" w:rsidR="008B57EA" w:rsidRDefault="008B57EA" w:rsidP="008B57EA">
      <w:pPr>
        <w:pStyle w:val="Heading3"/>
      </w:pPr>
      <w:bookmarkStart w:id="13" w:name="_Toc167355918"/>
      <w:r>
        <w:t>Cons</w:t>
      </w:r>
      <w:bookmarkEnd w:id="13"/>
      <w:r>
        <w:t xml:space="preserve"> </w:t>
      </w:r>
    </w:p>
    <w:p w14:paraId="5E87FE45" w14:textId="34FE4EE8" w:rsidR="006302C3" w:rsidRDefault="00D90A07" w:rsidP="006302C3">
      <w:pPr>
        <w:pStyle w:val="ListParagraph"/>
        <w:numPr>
          <w:ilvl w:val="0"/>
          <w:numId w:val="17"/>
        </w:numPr>
        <w:spacing w:after="160" w:line="259" w:lineRule="auto"/>
      </w:pPr>
      <w:r>
        <w:t xml:space="preserve">Development time often overruns because of </w:t>
      </w:r>
      <w:r w:rsidR="00712B1F">
        <w:t xml:space="preserve">risk </w:t>
      </w:r>
      <w:r w:rsidR="00C01F33">
        <w:t>management</w:t>
      </w:r>
      <w:r w:rsidR="00553907">
        <w:t xml:space="preserve"> processes</w:t>
      </w:r>
      <w:r w:rsidR="00712B1F">
        <w:t xml:space="preserve">. </w:t>
      </w:r>
    </w:p>
    <w:p w14:paraId="2232867E" w14:textId="67A0F21E" w:rsidR="006302C3" w:rsidRDefault="006302C3" w:rsidP="006302C3">
      <w:pPr>
        <w:pStyle w:val="ListParagraph"/>
        <w:numPr>
          <w:ilvl w:val="1"/>
          <w:numId w:val="17"/>
        </w:numPr>
        <w:spacing w:after="160" w:line="259" w:lineRule="auto"/>
      </w:pPr>
      <w:r>
        <w:t>The strict repetition of development stages along with the need for risk assessment</w:t>
      </w:r>
      <w:r w:rsidR="00C150B8">
        <w:t xml:space="preserve"> at every step</w:t>
      </w:r>
      <w:r w:rsidR="00F53EA1">
        <w:t>,</w:t>
      </w:r>
      <w:r>
        <w:t xml:space="preserve"> results in a much more expensive development cycle.</w:t>
      </w:r>
    </w:p>
    <w:p w14:paraId="075E590F" w14:textId="0CEDE6EB" w:rsidR="006302C3" w:rsidRDefault="006302C3" w:rsidP="006302C3">
      <w:pPr>
        <w:pStyle w:val="ListParagraph"/>
        <w:numPr>
          <w:ilvl w:val="0"/>
          <w:numId w:val="17"/>
        </w:numPr>
        <w:spacing w:after="160" w:line="259" w:lineRule="auto"/>
      </w:pPr>
      <w:r>
        <w:t>Require</w:t>
      </w:r>
      <w:r w:rsidR="008D7634">
        <w:t>s</w:t>
      </w:r>
      <w:r>
        <w:t xml:space="preserve"> significantly skilled management.</w:t>
      </w:r>
    </w:p>
    <w:p w14:paraId="498B3A4A" w14:textId="4001B686" w:rsidR="006302C3" w:rsidRPr="006302C3" w:rsidRDefault="006302C3" w:rsidP="006302C3">
      <w:pPr>
        <w:pStyle w:val="ListParagraph"/>
        <w:numPr>
          <w:ilvl w:val="1"/>
          <w:numId w:val="17"/>
        </w:numPr>
        <w:spacing w:after="160" w:line="259" w:lineRule="auto"/>
      </w:pPr>
      <w:r>
        <w:t>The need for in</w:t>
      </w:r>
      <w:r w:rsidR="008D7634">
        <w:t>-</w:t>
      </w:r>
      <w:r>
        <w:t>depth risk assessments though</w:t>
      </w:r>
      <w:r w:rsidR="008D7634">
        <w:t>-out</w:t>
      </w:r>
      <w:r>
        <w:t xml:space="preserve"> the development process </w:t>
      </w:r>
      <w:r w:rsidR="00163C34">
        <w:t>requires practitioners to be hi</w:t>
      </w:r>
      <w:bookmarkStart w:id="14" w:name="_GoBack"/>
      <w:bookmarkEnd w:id="14"/>
      <w:r w:rsidR="00163C34">
        <w:t>ghly skilled in</w:t>
      </w:r>
      <w:r>
        <w:t xml:space="preserve"> risk mitigation.</w:t>
      </w:r>
    </w:p>
    <w:p w14:paraId="7D47F84E" w14:textId="77777777" w:rsidR="006302C3" w:rsidRDefault="008B57EA" w:rsidP="008B57EA">
      <w:pPr>
        <w:pStyle w:val="Heading3"/>
      </w:pPr>
      <w:bookmarkStart w:id="15" w:name="_Toc167355919"/>
      <w:r>
        <w:t>Summary</w:t>
      </w:r>
      <w:bookmarkEnd w:id="15"/>
    </w:p>
    <w:p w14:paraId="4D0DB6DB" w14:textId="53B7D8DD" w:rsidR="008B57EA" w:rsidRDefault="006302C3" w:rsidP="006302C3">
      <w:r>
        <w:t xml:space="preserve">In summary the spiral development model is </w:t>
      </w:r>
      <w:r w:rsidR="00150DBC">
        <w:t>not</w:t>
      </w:r>
      <w:r>
        <w:t xml:space="preserve"> suited for</w:t>
      </w:r>
      <w:r w:rsidR="00150DBC">
        <w:t xml:space="preserve"> this</w:t>
      </w:r>
      <w:r>
        <w:t xml:space="preserve"> project</w:t>
      </w:r>
      <w:r w:rsidR="00150DBC">
        <w:t xml:space="preserve"> as unlike large risk project such as </w:t>
      </w:r>
      <w:r w:rsidR="00733505">
        <w:t xml:space="preserve">the </w:t>
      </w:r>
      <w:r w:rsidR="007F77F4">
        <w:t>North American Space Agency</w:t>
      </w:r>
      <w:r w:rsidR="00733505">
        <w:t>`s</w:t>
      </w:r>
      <w:r w:rsidR="007F77F4">
        <w:t xml:space="preserve"> (N</w:t>
      </w:r>
      <w:r w:rsidR="00FC5DEF">
        <w:t>ASA</w:t>
      </w:r>
      <w:r w:rsidR="007F77F4">
        <w:t>)</w:t>
      </w:r>
      <w:r w:rsidR="00FC5DEF">
        <w:t xml:space="preserve"> space shuttle</w:t>
      </w:r>
      <w:r w:rsidR="007F77F4">
        <w:t xml:space="preserve"> </w:t>
      </w:r>
      <w:r w:rsidR="005A6E65">
        <w:t>program</w:t>
      </w:r>
      <w:r>
        <w:t xml:space="preserve"> </w:t>
      </w:r>
      <w:sdt>
        <w:sdtPr>
          <w:id w:val="771593788"/>
          <w:citation/>
        </w:sdtPr>
        <w:sdtEndPr/>
        <w:sdtContent>
          <w:r>
            <w:fldChar w:fldCharType="begin"/>
          </w:r>
          <w:r>
            <w:rPr>
              <w:lang w:val="en-AU"/>
            </w:rPr>
            <w:instrText xml:space="preserve"> CITATION She23 \l 3081 </w:instrText>
          </w:r>
          <w:r>
            <w:fldChar w:fldCharType="separate"/>
          </w:r>
          <w:r w:rsidR="00286E33">
            <w:rPr>
              <w:noProof/>
              <w:lang w:val="en-AU"/>
            </w:rPr>
            <w:t>(Beram, 2023)</w:t>
          </w:r>
          <w:r>
            <w:fldChar w:fldCharType="end"/>
          </w:r>
        </w:sdtContent>
      </w:sdt>
      <w:r>
        <w:t xml:space="preserve"> </w:t>
      </w:r>
      <w:r w:rsidR="00733505">
        <w:t xml:space="preserve">which </w:t>
      </w:r>
      <w:r w:rsidR="005A6E65">
        <w:t xml:space="preserve">used </w:t>
      </w:r>
      <w:r w:rsidR="005A6E65">
        <w:lastRenderedPageBreak/>
        <w:t xml:space="preserve">the Spiral model </w:t>
      </w:r>
      <w:r w:rsidR="00FA442C">
        <w:t xml:space="preserve">because they were very concerned about </w:t>
      </w:r>
      <w:r w:rsidR="00DA7D1F">
        <w:t>the potential for the loss of life should the product fail</w:t>
      </w:r>
      <w:r w:rsidR="00733505">
        <w:t>, this project does not involve any high risk elements</w:t>
      </w:r>
      <w:r w:rsidR="00AA0D93">
        <w:t>. This ultimately results in the increased workload of the risk management being an unnecessary burden to the products development.</w:t>
      </w:r>
    </w:p>
    <w:p w14:paraId="222CC667" w14:textId="6A918E60" w:rsidR="004D6B86" w:rsidRDefault="00731113" w:rsidP="006302C3">
      <w:pPr>
        <w:pStyle w:val="Heading2"/>
      </w:pPr>
      <w:bookmarkStart w:id="16" w:name="_Toc167355920"/>
      <w:r>
        <w:t>Conclusion</w:t>
      </w:r>
      <w:bookmarkEnd w:id="16"/>
    </w:p>
    <w:p w14:paraId="5081AE0B" w14:textId="77777777" w:rsidR="003046CE" w:rsidRDefault="006302C3" w:rsidP="006302C3">
      <w:r>
        <w:t>The waterfall development model was chosen for this project as it would streamline the efficiency of the project, allowing for faster creation of a final product than the Agile and Spiral models due to its more direct approach. However, this does result in the loss of the risk mitigation provided by the spiral model and the more user-</w:t>
      </w:r>
      <w:r w:rsidR="003046CE">
        <w:t>focused</w:t>
      </w:r>
      <w:r>
        <w:t xml:space="preserve"> product that the agile model would provide. </w:t>
      </w:r>
    </w:p>
    <w:p w14:paraId="22C65EC4" w14:textId="77777777" w:rsidR="006D3980" w:rsidRDefault="003046CE" w:rsidP="006302C3">
      <w:r>
        <w:t>This project</w:t>
      </w:r>
      <w:r w:rsidR="00886128">
        <w:t>s scope calls for a</w:t>
      </w:r>
      <w:r w:rsidR="006302C3">
        <w:t xml:space="preserve"> low</w:t>
      </w:r>
      <w:r w:rsidR="00E9035B">
        <w:t>-</w:t>
      </w:r>
      <w:r w:rsidR="006302C3">
        <w:t xml:space="preserve">cost </w:t>
      </w:r>
      <w:r w:rsidR="00886128">
        <w:t xml:space="preserve">development </w:t>
      </w:r>
      <w:r w:rsidR="006302C3">
        <w:t>and</w:t>
      </w:r>
      <w:r w:rsidR="00533BF1">
        <w:t xml:space="preserve"> the</w:t>
      </w:r>
      <w:r w:rsidR="006302C3">
        <w:t xml:space="preserve"> </w:t>
      </w:r>
      <w:r w:rsidR="00533BF1">
        <w:t>product is intended for low-risk applications</w:t>
      </w:r>
      <w:r w:rsidR="00E9035B">
        <w:t>, so the</w:t>
      </w:r>
      <w:r w:rsidR="006302C3">
        <w:t xml:space="preserve"> risk management provided by the spiral model is </w:t>
      </w:r>
      <w:r w:rsidR="00E94852">
        <w:t xml:space="preserve">considered </w:t>
      </w:r>
      <w:r w:rsidR="006302C3">
        <w:t xml:space="preserve">unnecessary. The increased </w:t>
      </w:r>
      <w:r w:rsidR="00E671B9">
        <w:t xml:space="preserve">focus on </w:t>
      </w:r>
      <w:r w:rsidR="006302C3">
        <w:t xml:space="preserve">user </w:t>
      </w:r>
      <w:r w:rsidR="00E671B9">
        <w:t>satisfaction</w:t>
      </w:r>
      <w:r w:rsidR="006302C3">
        <w:t xml:space="preserve"> of the agile model is also unnecessary as the small</w:t>
      </w:r>
      <w:r w:rsidR="00E671B9">
        <w:t xml:space="preserve"> </w:t>
      </w:r>
      <w:r w:rsidR="006302C3">
        <w:t>time</w:t>
      </w:r>
      <w:r w:rsidR="00E671B9">
        <w:t>-</w:t>
      </w:r>
      <w:r w:rsidR="006302C3">
        <w:t xml:space="preserve">scale of the project makes it unlikely </w:t>
      </w:r>
      <w:r w:rsidR="00B91C56">
        <w:t>to require changes in scope</w:t>
      </w:r>
      <w:r w:rsidR="006302C3">
        <w:t xml:space="preserve">. </w:t>
      </w:r>
    </w:p>
    <w:p w14:paraId="6FCEF1DD" w14:textId="722B19F3" w:rsidR="004C22D9" w:rsidRPr="00235500" w:rsidRDefault="0003078D" w:rsidP="00A96DE0">
      <w:r>
        <w:t>In summary,</w:t>
      </w:r>
      <w:r w:rsidR="006302C3">
        <w:t xml:space="preserve"> the small scale of this project </w:t>
      </w:r>
      <w:r w:rsidR="005D44EC">
        <w:t xml:space="preserve">would not </w:t>
      </w:r>
      <w:r w:rsidR="006302C3">
        <w:t xml:space="preserve">benefit </w:t>
      </w:r>
      <w:r w:rsidR="005D44EC">
        <w:t>from</w:t>
      </w:r>
      <w:r w:rsidR="006302C3">
        <w:t xml:space="preserve"> the spiral and agile models</w:t>
      </w:r>
      <w:r w:rsidR="005D44EC">
        <w:t xml:space="preserve">, </w:t>
      </w:r>
      <w:r w:rsidR="006302C3">
        <w:t xml:space="preserve">when compared to the </w:t>
      </w:r>
      <w:r>
        <w:t>simplicity</w:t>
      </w:r>
      <w:r w:rsidR="006302C3">
        <w:t xml:space="preserve"> of the waterfall model.</w:t>
      </w:r>
    </w:p>
    <w:p w14:paraId="7121A8CA" w14:textId="77777777" w:rsidR="004C22D9" w:rsidRPr="001F7842" w:rsidRDefault="004C22D9" w:rsidP="004C22D9"/>
    <w:p w14:paraId="1A178CD7" w14:textId="77777777" w:rsidR="00810F17" w:rsidRDefault="00810F17" w:rsidP="00810F17">
      <w:pPr>
        <w:ind w:firstLine="0"/>
        <w:sectPr w:rsidR="00810F17" w:rsidSect="00275D27">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pPr>
    </w:p>
    <w:bookmarkStart w:id="17" w:name="_Toc167355921" w:displacedByCustomXml="next"/>
    <w:sdt>
      <w:sdtPr>
        <w:rPr>
          <w:rFonts w:asciiTheme="minorHAnsi" w:eastAsiaTheme="minorEastAsia" w:hAnsiTheme="minorHAnsi" w:cstheme="minorBidi"/>
          <w:b w:val="0"/>
          <w:bCs w:val="0"/>
        </w:rPr>
        <w:id w:val="-1144891197"/>
        <w:docPartObj>
          <w:docPartGallery w:val="Bibliographies"/>
          <w:docPartUnique/>
        </w:docPartObj>
      </w:sdtPr>
      <w:sdtEndPr/>
      <w:sdtContent>
        <w:p w14:paraId="1DDB4F0E" w14:textId="259EF31D" w:rsidR="00555FA2" w:rsidRDefault="00555FA2">
          <w:pPr>
            <w:pStyle w:val="Heading1"/>
          </w:pPr>
          <w:r>
            <w:t>Bibliography</w:t>
          </w:r>
          <w:bookmarkEnd w:id="17"/>
        </w:p>
        <w:sdt>
          <w:sdtPr>
            <w:id w:val="111145805"/>
            <w:bibliography/>
          </w:sdtPr>
          <w:sdtEndPr/>
          <w:sdtContent>
            <w:p w14:paraId="52D873A5" w14:textId="77777777" w:rsidR="00286E33" w:rsidRDefault="00555FA2" w:rsidP="00286E33">
              <w:pPr>
                <w:pStyle w:val="Bibliography"/>
                <w:rPr>
                  <w:noProof/>
                </w:rPr>
              </w:pPr>
              <w:r>
                <w:fldChar w:fldCharType="begin"/>
              </w:r>
              <w:r>
                <w:instrText xml:space="preserve"> BIBLIOGRAPHY </w:instrText>
              </w:r>
              <w:r>
                <w:fldChar w:fldCharType="separate"/>
              </w:r>
              <w:r w:rsidR="00286E33">
                <w:rPr>
                  <w:noProof/>
                </w:rPr>
                <w:t xml:space="preserve">Beram, S. (2023, may 1). </w:t>
              </w:r>
              <w:r w:rsidR="00286E33">
                <w:rPr>
                  <w:i/>
                  <w:iCs/>
                  <w:noProof/>
                </w:rPr>
                <w:t>risk driven development with the spiral model</w:t>
              </w:r>
              <w:r w:rsidR="00286E33">
                <w:rPr>
                  <w:noProof/>
                </w:rPr>
                <w:t>. Retrieved from logrocket.com: https://blog.logrocket.com/product-management/risk-driven-development-with-the-spiral-model</w:t>
              </w:r>
            </w:p>
            <w:p w14:paraId="01747AFF" w14:textId="1DC18F30" w:rsidR="00555FA2" w:rsidRDefault="00555FA2" w:rsidP="00286E33">
              <w:r>
                <w:rPr>
                  <w:b/>
                  <w:bCs/>
                  <w:noProof/>
                </w:rPr>
                <w:fldChar w:fldCharType="end"/>
              </w:r>
            </w:p>
          </w:sdtContent>
        </w:sdt>
      </w:sdtContent>
    </w:sdt>
    <w:sectPr w:rsidR="00555FA2" w:rsidSect="00275D2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D9D91" w14:textId="77777777" w:rsidR="00E95057" w:rsidRDefault="00E95057">
      <w:pPr>
        <w:spacing w:line="240" w:lineRule="auto"/>
      </w:pPr>
      <w:r>
        <w:separator/>
      </w:r>
    </w:p>
    <w:p w14:paraId="6882B052" w14:textId="77777777" w:rsidR="00E95057" w:rsidRDefault="00E95057"/>
  </w:endnote>
  <w:endnote w:type="continuationSeparator" w:id="0">
    <w:p w14:paraId="0B328013" w14:textId="77777777" w:rsidR="00E95057" w:rsidRDefault="00E95057">
      <w:pPr>
        <w:spacing w:line="240" w:lineRule="auto"/>
      </w:pPr>
      <w:r>
        <w:continuationSeparator/>
      </w:r>
    </w:p>
    <w:p w14:paraId="2B681213" w14:textId="77777777" w:rsidR="00E95057" w:rsidRDefault="00E95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0FE47" w14:textId="77777777" w:rsidR="00E95057" w:rsidRDefault="00E95057">
      <w:pPr>
        <w:spacing w:line="240" w:lineRule="auto"/>
      </w:pPr>
      <w:r>
        <w:separator/>
      </w:r>
    </w:p>
    <w:p w14:paraId="0D97D997" w14:textId="77777777" w:rsidR="00E95057" w:rsidRDefault="00E95057"/>
  </w:footnote>
  <w:footnote w:type="continuationSeparator" w:id="0">
    <w:p w14:paraId="63E0F308" w14:textId="77777777" w:rsidR="00E95057" w:rsidRDefault="00E95057">
      <w:pPr>
        <w:spacing w:line="240" w:lineRule="auto"/>
      </w:pPr>
      <w:r>
        <w:continuationSeparator/>
      </w:r>
    </w:p>
    <w:p w14:paraId="47D8692D" w14:textId="77777777" w:rsidR="00E95057" w:rsidRDefault="00E950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9F7294" w14:paraId="15057DE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9236F33" w14:textId="5CA2B581" w:rsidR="009F7294" w:rsidRPr="00170521" w:rsidRDefault="00F53EA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75D27">
                <w:t>P2P messaging app</w:t>
              </w:r>
            </w:sdtContent>
          </w:sdt>
        </w:p>
      </w:tc>
      <w:tc>
        <w:tcPr>
          <w:tcW w:w="1080" w:type="dxa"/>
        </w:tcPr>
        <w:p w14:paraId="5F6DDEB4" w14:textId="77777777" w:rsidR="009F7294" w:rsidRDefault="009F7294">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0EBAD617" w14:textId="77777777" w:rsidR="009F7294" w:rsidRDefault="009F7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9F7294" w14:paraId="4252B8D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21B1E54" w14:textId="27914114" w:rsidR="009F7294" w:rsidRPr="009F0414" w:rsidRDefault="009F7294"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275D27">
                <w:t>P2P messaging app</w:t>
              </w:r>
            </w:sdtContent>
          </w:sdt>
        </w:p>
      </w:tc>
      <w:tc>
        <w:tcPr>
          <w:tcW w:w="1080" w:type="dxa"/>
        </w:tcPr>
        <w:p w14:paraId="65672DBE" w14:textId="77777777" w:rsidR="009F7294" w:rsidRDefault="009F7294">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7A896F95" w14:textId="77777777" w:rsidR="009F7294" w:rsidRDefault="009F7294"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F55763"/>
    <w:multiLevelType w:val="hybridMultilevel"/>
    <w:tmpl w:val="98FC8EB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0A9101AE"/>
    <w:multiLevelType w:val="hybridMultilevel"/>
    <w:tmpl w:val="41525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9F2C20"/>
    <w:multiLevelType w:val="hybridMultilevel"/>
    <w:tmpl w:val="054C8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E63DED"/>
    <w:multiLevelType w:val="hybridMultilevel"/>
    <w:tmpl w:val="FE2EF2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46585F"/>
    <w:multiLevelType w:val="hybridMultilevel"/>
    <w:tmpl w:val="DB12F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F1280F"/>
    <w:multiLevelType w:val="hybridMultilevel"/>
    <w:tmpl w:val="FE209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951A43"/>
    <w:multiLevelType w:val="hybridMultilevel"/>
    <w:tmpl w:val="60482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6C4A45"/>
    <w:multiLevelType w:val="hybridMultilevel"/>
    <w:tmpl w:val="14123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8F7F56"/>
    <w:multiLevelType w:val="hybridMultilevel"/>
    <w:tmpl w:val="BCE05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3322BE"/>
    <w:multiLevelType w:val="hybridMultilevel"/>
    <w:tmpl w:val="08F8725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E64DCD"/>
    <w:multiLevelType w:val="hybridMultilevel"/>
    <w:tmpl w:val="F9C24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CE69CA"/>
    <w:multiLevelType w:val="hybridMultilevel"/>
    <w:tmpl w:val="77B4B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661CB4"/>
    <w:multiLevelType w:val="hybridMultilevel"/>
    <w:tmpl w:val="9ACCE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2834A7"/>
    <w:multiLevelType w:val="hybridMultilevel"/>
    <w:tmpl w:val="2FD2D7E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6E29BE"/>
    <w:multiLevelType w:val="hybridMultilevel"/>
    <w:tmpl w:val="257A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B21F98"/>
    <w:multiLevelType w:val="hybridMultilevel"/>
    <w:tmpl w:val="A6188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0366CD"/>
    <w:multiLevelType w:val="hybridMultilevel"/>
    <w:tmpl w:val="093CB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22"/>
  </w:num>
  <w:num w:numId="14">
    <w:abstractNumId w:val="23"/>
  </w:num>
  <w:num w:numId="15">
    <w:abstractNumId w:val="19"/>
  </w:num>
  <w:num w:numId="16">
    <w:abstractNumId w:val="17"/>
  </w:num>
  <w:num w:numId="17">
    <w:abstractNumId w:val="25"/>
  </w:num>
  <w:num w:numId="18">
    <w:abstractNumId w:val="11"/>
  </w:num>
  <w:num w:numId="19">
    <w:abstractNumId w:val="24"/>
  </w:num>
  <w:num w:numId="20">
    <w:abstractNumId w:val="14"/>
  </w:num>
  <w:num w:numId="21">
    <w:abstractNumId w:val="18"/>
  </w:num>
  <w:num w:numId="22">
    <w:abstractNumId w:val="20"/>
  </w:num>
  <w:num w:numId="23">
    <w:abstractNumId w:val="15"/>
  </w:num>
  <w:num w:numId="24">
    <w:abstractNumId w:val="16"/>
  </w:num>
  <w:num w:numId="25">
    <w:abstractNumId w:val="21"/>
  </w:num>
  <w:num w:numId="26">
    <w:abstractNumId w:val="26"/>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006BBA"/>
    <w:rsid w:val="0001010E"/>
    <w:rsid w:val="000217F5"/>
    <w:rsid w:val="0003078D"/>
    <w:rsid w:val="00035525"/>
    <w:rsid w:val="00063746"/>
    <w:rsid w:val="00064E37"/>
    <w:rsid w:val="00071D99"/>
    <w:rsid w:val="00084850"/>
    <w:rsid w:val="00085815"/>
    <w:rsid w:val="00097169"/>
    <w:rsid w:val="000D0DAE"/>
    <w:rsid w:val="00102D47"/>
    <w:rsid w:val="00114BFA"/>
    <w:rsid w:val="00132662"/>
    <w:rsid w:val="00150DBC"/>
    <w:rsid w:val="00153C75"/>
    <w:rsid w:val="001602E3"/>
    <w:rsid w:val="00160C0C"/>
    <w:rsid w:val="00163C34"/>
    <w:rsid w:val="001664A2"/>
    <w:rsid w:val="00170521"/>
    <w:rsid w:val="001951B4"/>
    <w:rsid w:val="001B4848"/>
    <w:rsid w:val="001D4150"/>
    <w:rsid w:val="001D65F2"/>
    <w:rsid w:val="001F447A"/>
    <w:rsid w:val="001F7399"/>
    <w:rsid w:val="0021200B"/>
    <w:rsid w:val="00212319"/>
    <w:rsid w:val="00215532"/>
    <w:rsid w:val="00217080"/>
    <w:rsid w:val="00225B24"/>
    <w:rsid w:val="00225BE3"/>
    <w:rsid w:val="00274E0A"/>
    <w:rsid w:val="00275D27"/>
    <w:rsid w:val="00286E33"/>
    <w:rsid w:val="002B6153"/>
    <w:rsid w:val="002C627C"/>
    <w:rsid w:val="003046CE"/>
    <w:rsid w:val="00307586"/>
    <w:rsid w:val="00311439"/>
    <w:rsid w:val="00334D49"/>
    <w:rsid w:val="00336906"/>
    <w:rsid w:val="00345333"/>
    <w:rsid w:val="003A06C6"/>
    <w:rsid w:val="003D5011"/>
    <w:rsid w:val="003E36B1"/>
    <w:rsid w:val="003E4162"/>
    <w:rsid w:val="003F7CBD"/>
    <w:rsid w:val="004004FF"/>
    <w:rsid w:val="00481CF8"/>
    <w:rsid w:val="00492C2D"/>
    <w:rsid w:val="004A3D87"/>
    <w:rsid w:val="004B18A9"/>
    <w:rsid w:val="004B6CF4"/>
    <w:rsid w:val="004B6F93"/>
    <w:rsid w:val="004C22D9"/>
    <w:rsid w:val="004D4F8C"/>
    <w:rsid w:val="004D6B86"/>
    <w:rsid w:val="004E05CC"/>
    <w:rsid w:val="004E631C"/>
    <w:rsid w:val="00504780"/>
    <w:rsid w:val="00504F88"/>
    <w:rsid w:val="005248FC"/>
    <w:rsid w:val="00533BF1"/>
    <w:rsid w:val="0055242C"/>
    <w:rsid w:val="00553907"/>
    <w:rsid w:val="00555FA2"/>
    <w:rsid w:val="00564BC0"/>
    <w:rsid w:val="00586F2A"/>
    <w:rsid w:val="00595412"/>
    <w:rsid w:val="0059630A"/>
    <w:rsid w:val="005A137A"/>
    <w:rsid w:val="005A6E65"/>
    <w:rsid w:val="005B5E30"/>
    <w:rsid w:val="005D44EC"/>
    <w:rsid w:val="0061747E"/>
    <w:rsid w:val="00620248"/>
    <w:rsid w:val="006302C3"/>
    <w:rsid w:val="00641876"/>
    <w:rsid w:val="00645290"/>
    <w:rsid w:val="00657707"/>
    <w:rsid w:val="006601A6"/>
    <w:rsid w:val="006633B6"/>
    <w:rsid w:val="00684C26"/>
    <w:rsid w:val="006B015B"/>
    <w:rsid w:val="006C162F"/>
    <w:rsid w:val="006D349A"/>
    <w:rsid w:val="006D3980"/>
    <w:rsid w:val="006D7EE9"/>
    <w:rsid w:val="00712B1F"/>
    <w:rsid w:val="007232A0"/>
    <w:rsid w:val="007244DE"/>
    <w:rsid w:val="00731113"/>
    <w:rsid w:val="00733505"/>
    <w:rsid w:val="00784E77"/>
    <w:rsid w:val="007B4242"/>
    <w:rsid w:val="007F77F4"/>
    <w:rsid w:val="00810F17"/>
    <w:rsid w:val="0081390C"/>
    <w:rsid w:val="00816831"/>
    <w:rsid w:val="0083691F"/>
    <w:rsid w:val="00837D67"/>
    <w:rsid w:val="008442F2"/>
    <w:rsid w:val="008747E8"/>
    <w:rsid w:val="00886128"/>
    <w:rsid w:val="00892C4B"/>
    <w:rsid w:val="0089629B"/>
    <w:rsid w:val="008A2A83"/>
    <w:rsid w:val="008A78F1"/>
    <w:rsid w:val="008B57EA"/>
    <w:rsid w:val="008D7634"/>
    <w:rsid w:val="00910F0E"/>
    <w:rsid w:val="00961AE5"/>
    <w:rsid w:val="009811E6"/>
    <w:rsid w:val="009A2C38"/>
    <w:rsid w:val="009A6192"/>
    <w:rsid w:val="009F0414"/>
    <w:rsid w:val="009F7294"/>
    <w:rsid w:val="009F7C2D"/>
    <w:rsid w:val="00A05310"/>
    <w:rsid w:val="00A22359"/>
    <w:rsid w:val="00A4359C"/>
    <w:rsid w:val="00A44F59"/>
    <w:rsid w:val="00A4757D"/>
    <w:rsid w:val="00A77F6B"/>
    <w:rsid w:val="00A81BB2"/>
    <w:rsid w:val="00A86E5B"/>
    <w:rsid w:val="00A966F7"/>
    <w:rsid w:val="00A96DE0"/>
    <w:rsid w:val="00AA0D93"/>
    <w:rsid w:val="00AA3DED"/>
    <w:rsid w:val="00AA5C05"/>
    <w:rsid w:val="00B03BA4"/>
    <w:rsid w:val="00B53C3D"/>
    <w:rsid w:val="00B9193E"/>
    <w:rsid w:val="00B91C56"/>
    <w:rsid w:val="00BA3888"/>
    <w:rsid w:val="00BB798E"/>
    <w:rsid w:val="00BD7E72"/>
    <w:rsid w:val="00BE1B3E"/>
    <w:rsid w:val="00C01F33"/>
    <w:rsid w:val="00C072B2"/>
    <w:rsid w:val="00C150B8"/>
    <w:rsid w:val="00C3438C"/>
    <w:rsid w:val="00C5686B"/>
    <w:rsid w:val="00C74024"/>
    <w:rsid w:val="00C83B15"/>
    <w:rsid w:val="00C925C8"/>
    <w:rsid w:val="00CB7F84"/>
    <w:rsid w:val="00CC054D"/>
    <w:rsid w:val="00CF1B55"/>
    <w:rsid w:val="00D14A72"/>
    <w:rsid w:val="00D83558"/>
    <w:rsid w:val="00D90A07"/>
    <w:rsid w:val="00DA7D1F"/>
    <w:rsid w:val="00DB2E59"/>
    <w:rsid w:val="00DB358F"/>
    <w:rsid w:val="00DC44F1"/>
    <w:rsid w:val="00DD384D"/>
    <w:rsid w:val="00DD406B"/>
    <w:rsid w:val="00DD4B4D"/>
    <w:rsid w:val="00DF6D26"/>
    <w:rsid w:val="00E671B9"/>
    <w:rsid w:val="00E70262"/>
    <w:rsid w:val="00E7305D"/>
    <w:rsid w:val="00E9035B"/>
    <w:rsid w:val="00E94852"/>
    <w:rsid w:val="00E95057"/>
    <w:rsid w:val="00E96CE0"/>
    <w:rsid w:val="00EA780C"/>
    <w:rsid w:val="00EB69D3"/>
    <w:rsid w:val="00F25B0D"/>
    <w:rsid w:val="00F31D66"/>
    <w:rsid w:val="00F363EC"/>
    <w:rsid w:val="00F413AC"/>
    <w:rsid w:val="00F53EA1"/>
    <w:rsid w:val="00F92A75"/>
    <w:rsid w:val="00FA277F"/>
    <w:rsid w:val="00FA442C"/>
    <w:rsid w:val="00FA56CF"/>
    <w:rsid w:val="00FC5DEF"/>
    <w:rsid w:val="00FD6D2E"/>
    <w:rsid w:val="00FE725C"/>
    <w:rsid w:val="00FF06D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DA3FBD"/>
  <w15:chartTrackingRefBased/>
  <w15:docId w15:val="{C2F718F5-5080-4476-84AA-D1EAFA60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9"/>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6302C3"/>
    <w:rPr>
      <w:color w:val="5F5F5F" w:themeColor="hyperlink"/>
      <w:u w:val="single"/>
    </w:rPr>
  </w:style>
  <w:style w:type="paragraph" w:styleId="TOC1">
    <w:name w:val="toc 1"/>
    <w:basedOn w:val="Normal"/>
    <w:next w:val="Normal"/>
    <w:autoRedefine/>
    <w:uiPriority w:val="39"/>
    <w:unhideWhenUsed/>
    <w:rsid w:val="00084850"/>
    <w:pPr>
      <w:spacing w:after="100"/>
    </w:pPr>
  </w:style>
  <w:style w:type="paragraph" w:styleId="TOC2">
    <w:name w:val="toc 2"/>
    <w:basedOn w:val="Normal"/>
    <w:next w:val="Normal"/>
    <w:autoRedefine/>
    <w:uiPriority w:val="39"/>
    <w:unhideWhenUsed/>
    <w:rsid w:val="00084850"/>
    <w:pPr>
      <w:spacing w:after="100"/>
      <w:ind w:left="240"/>
    </w:pPr>
  </w:style>
  <w:style w:type="paragraph" w:styleId="TOC3">
    <w:name w:val="toc 3"/>
    <w:basedOn w:val="Normal"/>
    <w:next w:val="Normal"/>
    <w:autoRedefine/>
    <w:uiPriority w:val="39"/>
    <w:unhideWhenUsed/>
    <w:rsid w:val="000848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1142204">
      <w:bodyDiv w:val="1"/>
      <w:marLeft w:val="0"/>
      <w:marRight w:val="0"/>
      <w:marTop w:val="0"/>
      <w:marBottom w:val="0"/>
      <w:divBdr>
        <w:top w:val="none" w:sz="0" w:space="0" w:color="auto"/>
        <w:left w:val="none" w:sz="0" w:space="0" w:color="auto"/>
        <w:bottom w:val="none" w:sz="0" w:space="0" w:color="auto"/>
        <w:right w:val="none" w:sz="0" w:space="0" w:color="auto"/>
      </w:divBdr>
    </w:div>
    <w:div w:id="1754674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21272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96835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8667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530830">
      <w:bodyDiv w:val="1"/>
      <w:marLeft w:val="0"/>
      <w:marRight w:val="0"/>
      <w:marTop w:val="0"/>
      <w:marBottom w:val="0"/>
      <w:divBdr>
        <w:top w:val="none" w:sz="0" w:space="0" w:color="auto"/>
        <w:left w:val="none" w:sz="0" w:space="0" w:color="auto"/>
        <w:bottom w:val="none" w:sz="0" w:space="0" w:color="auto"/>
        <w:right w:val="none" w:sz="0" w:space="0" w:color="auto"/>
      </w:divBdr>
    </w:div>
    <w:div w:id="56946053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3363583">
      <w:bodyDiv w:val="1"/>
      <w:marLeft w:val="0"/>
      <w:marRight w:val="0"/>
      <w:marTop w:val="0"/>
      <w:marBottom w:val="0"/>
      <w:divBdr>
        <w:top w:val="none" w:sz="0" w:space="0" w:color="auto"/>
        <w:left w:val="none" w:sz="0" w:space="0" w:color="auto"/>
        <w:bottom w:val="none" w:sz="0" w:space="0" w:color="auto"/>
        <w:right w:val="none" w:sz="0" w:space="0" w:color="auto"/>
      </w:divBdr>
    </w:div>
    <w:div w:id="596864666">
      <w:bodyDiv w:val="1"/>
      <w:marLeft w:val="0"/>
      <w:marRight w:val="0"/>
      <w:marTop w:val="0"/>
      <w:marBottom w:val="0"/>
      <w:divBdr>
        <w:top w:val="none" w:sz="0" w:space="0" w:color="auto"/>
        <w:left w:val="none" w:sz="0" w:space="0" w:color="auto"/>
        <w:bottom w:val="none" w:sz="0" w:space="0" w:color="auto"/>
        <w:right w:val="none" w:sz="0" w:space="0" w:color="auto"/>
      </w:divBdr>
    </w:div>
    <w:div w:id="6171766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7137790">
      <w:bodyDiv w:val="1"/>
      <w:marLeft w:val="0"/>
      <w:marRight w:val="0"/>
      <w:marTop w:val="0"/>
      <w:marBottom w:val="0"/>
      <w:divBdr>
        <w:top w:val="none" w:sz="0" w:space="0" w:color="auto"/>
        <w:left w:val="none" w:sz="0" w:space="0" w:color="auto"/>
        <w:bottom w:val="none" w:sz="0" w:space="0" w:color="auto"/>
        <w:right w:val="none" w:sz="0" w:space="0" w:color="auto"/>
      </w:divBdr>
    </w:div>
    <w:div w:id="809905239">
      <w:bodyDiv w:val="1"/>
      <w:marLeft w:val="0"/>
      <w:marRight w:val="0"/>
      <w:marTop w:val="0"/>
      <w:marBottom w:val="0"/>
      <w:divBdr>
        <w:top w:val="none" w:sz="0" w:space="0" w:color="auto"/>
        <w:left w:val="none" w:sz="0" w:space="0" w:color="auto"/>
        <w:bottom w:val="none" w:sz="0" w:space="0" w:color="auto"/>
        <w:right w:val="none" w:sz="0" w:space="0" w:color="auto"/>
      </w:divBdr>
    </w:div>
    <w:div w:id="914823350">
      <w:bodyDiv w:val="1"/>
      <w:marLeft w:val="0"/>
      <w:marRight w:val="0"/>
      <w:marTop w:val="0"/>
      <w:marBottom w:val="0"/>
      <w:divBdr>
        <w:top w:val="none" w:sz="0" w:space="0" w:color="auto"/>
        <w:left w:val="none" w:sz="0" w:space="0" w:color="auto"/>
        <w:bottom w:val="none" w:sz="0" w:space="0" w:color="auto"/>
        <w:right w:val="none" w:sz="0" w:space="0" w:color="auto"/>
      </w:divBdr>
    </w:div>
    <w:div w:id="963148145">
      <w:bodyDiv w:val="1"/>
      <w:marLeft w:val="0"/>
      <w:marRight w:val="0"/>
      <w:marTop w:val="0"/>
      <w:marBottom w:val="0"/>
      <w:divBdr>
        <w:top w:val="none" w:sz="0" w:space="0" w:color="auto"/>
        <w:left w:val="none" w:sz="0" w:space="0" w:color="auto"/>
        <w:bottom w:val="none" w:sz="0" w:space="0" w:color="auto"/>
        <w:right w:val="none" w:sz="0" w:space="0" w:color="auto"/>
      </w:divBdr>
    </w:div>
    <w:div w:id="970674967">
      <w:bodyDiv w:val="1"/>
      <w:marLeft w:val="0"/>
      <w:marRight w:val="0"/>
      <w:marTop w:val="0"/>
      <w:marBottom w:val="0"/>
      <w:divBdr>
        <w:top w:val="none" w:sz="0" w:space="0" w:color="auto"/>
        <w:left w:val="none" w:sz="0" w:space="0" w:color="auto"/>
        <w:bottom w:val="none" w:sz="0" w:space="0" w:color="auto"/>
        <w:right w:val="none" w:sz="0" w:space="0" w:color="auto"/>
      </w:divBdr>
    </w:div>
    <w:div w:id="9909064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446809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8731624">
      <w:bodyDiv w:val="1"/>
      <w:marLeft w:val="0"/>
      <w:marRight w:val="0"/>
      <w:marTop w:val="0"/>
      <w:marBottom w:val="0"/>
      <w:divBdr>
        <w:top w:val="none" w:sz="0" w:space="0" w:color="auto"/>
        <w:left w:val="none" w:sz="0" w:space="0" w:color="auto"/>
        <w:bottom w:val="none" w:sz="0" w:space="0" w:color="auto"/>
        <w:right w:val="none" w:sz="0" w:space="0" w:color="auto"/>
      </w:divBdr>
    </w:div>
    <w:div w:id="1354189559">
      <w:bodyDiv w:val="1"/>
      <w:marLeft w:val="0"/>
      <w:marRight w:val="0"/>
      <w:marTop w:val="0"/>
      <w:marBottom w:val="0"/>
      <w:divBdr>
        <w:top w:val="none" w:sz="0" w:space="0" w:color="auto"/>
        <w:left w:val="none" w:sz="0" w:space="0" w:color="auto"/>
        <w:bottom w:val="none" w:sz="0" w:space="0" w:color="auto"/>
        <w:right w:val="none" w:sz="0" w:space="0" w:color="auto"/>
      </w:divBdr>
    </w:div>
    <w:div w:id="1384133181">
      <w:bodyDiv w:val="1"/>
      <w:marLeft w:val="0"/>
      <w:marRight w:val="0"/>
      <w:marTop w:val="0"/>
      <w:marBottom w:val="0"/>
      <w:divBdr>
        <w:top w:val="none" w:sz="0" w:space="0" w:color="auto"/>
        <w:left w:val="none" w:sz="0" w:space="0" w:color="auto"/>
        <w:bottom w:val="none" w:sz="0" w:space="0" w:color="auto"/>
        <w:right w:val="none" w:sz="0" w:space="0" w:color="auto"/>
      </w:divBdr>
    </w:div>
    <w:div w:id="14033281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6858679">
      <w:bodyDiv w:val="1"/>
      <w:marLeft w:val="0"/>
      <w:marRight w:val="0"/>
      <w:marTop w:val="0"/>
      <w:marBottom w:val="0"/>
      <w:divBdr>
        <w:top w:val="none" w:sz="0" w:space="0" w:color="auto"/>
        <w:left w:val="none" w:sz="0" w:space="0" w:color="auto"/>
        <w:bottom w:val="none" w:sz="0" w:space="0" w:color="auto"/>
        <w:right w:val="none" w:sz="0" w:space="0" w:color="auto"/>
      </w:divBdr>
    </w:div>
    <w:div w:id="1605646169">
      <w:bodyDiv w:val="1"/>
      <w:marLeft w:val="0"/>
      <w:marRight w:val="0"/>
      <w:marTop w:val="0"/>
      <w:marBottom w:val="0"/>
      <w:divBdr>
        <w:top w:val="none" w:sz="0" w:space="0" w:color="auto"/>
        <w:left w:val="none" w:sz="0" w:space="0" w:color="auto"/>
        <w:bottom w:val="none" w:sz="0" w:space="0" w:color="auto"/>
        <w:right w:val="none" w:sz="0" w:space="0" w:color="auto"/>
      </w:divBdr>
    </w:div>
    <w:div w:id="1615793778">
      <w:bodyDiv w:val="1"/>
      <w:marLeft w:val="0"/>
      <w:marRight w:val="0"/>
      <w:marTop w:val="0"/>
      <w:marBottom w:val="0"/>
      <w:divBdr>
        <w:top w:val="none" w:sz="0" w:space="0" w:color="auto"/>
        <w:left w:val="none" w:sz="0" w:space="0" w:color="auto"/>
        <w:bottom w:val="none" w:sz="0" w:space="0" w:color="auto"/>
        <w:right w:val="none" w:sz="0" w:space="0" w:color="auto"/>
      </w:divBdr>
    </w:div>
    <w:div w:id="1653414252">
      <w:bodyDiv w:val="1"/>
      <w:marLeft w:val="0"/>
      <w:marRight w:val="0"/>
      <w:marTop w:val="0"/>
      <w:marBottom w:val="0"/>
      <w:divBdr>
        <w:top w:val="none" w:sz="0" w:space="0" w:color="auto"/>
        <w:left w:val="none" w:sz="0" w:space="0" w:color="auto"/>
        <w:bottom w:val="none" w:sz="0" w:space="0" w:color="auto"/>
        <w:right w:val="none" w:sz="0" w:space="0" w:color="auto"/>
      </w:divBdr>
    </w:div>
    <w:div w:id="16939188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306851">
      <w:bodyDiv w:val="1"/>
      <w:marLeft w:val="0"/>
      <w:marRight w:val="0"/>
      <w:marTop w:val="0"/>
      <w:marBottom w:val="0"/>
      <w:divBdr>
        <w:top w:val="none" w:sz="0" w:space="0" w:color="auto"/>
        <w:left w:val="none" w:sz="0" w:space="0" w:color="auto"/>
        <w:bottom w:val="none" w:sz="0" w:space="0" w:color="auto"/>
        <w:right w:val="none" w:sz="0" w:space="0" w:color="auto"/>
      </w:divBdr>
    </w:div>
    <w:div w:id="1840802821">
      <w:bodyDiv w:val="1"/>
      <w:marLeft w:val="0"/>
      <w:marRight w:val="0"/>
      <w:marTop w:val="0"/>
      <w:marBottom w:val="0"/>
      <w:divBdr>
        <w:top w:val="none" w:sz="0" w:space="0" w:color="auto"/>
        <w:left w:val="none" w:sz="0" w:space="0" w:color="auto"/>
        <w:bottom w:val="none" w:sz="0" w:space="0" w:color="auto"/>
        <w:right w:val="none" w:sz="0" w:space="0" w:color="auto"/>
      </w:divBdr>
    </w:div>
    <w:div w:id="1892694412">
      <w:bodyDiv w:val="1"/>
      <w:marLeft w:val="0"/>
      <w:marRight w:val="0"/>
      <w:marTop w:val="0"/>
      <w:marBottom w:val="0"/>
      <w:divBdr>
        <w:top w:val="none" w:sz="0" w:space="0" w:color="auto"/>
        <w:left w:val="none" w:sz="0" w:space="0" w:color="auto"/>
        <w:bottom w:val="none" w:sz="0" w:space="0" w:color="auto"/>
        <w:right w:val="none" w:sz="0" w:space="0" w:color="auto"/>
      </w:divBdr>
    </w:div>
    <w:div w:id="1919973322">
      <w:bodyDiv w:val="1"/>
      <w:marLeft w:val="0"/>
      <w:marRight w:val="0"/>
      <w:marTop w:val="0"/>
      <w:marBottom w:val="0"/>
      <w:divBdr>
        <w:top w:val="none" w:sz="0" w:space="0" w:color="auto"/>
        <w:left w:val="none" w:sz="0" w:space="0" w:color="auto"/>
        <w:bottom w:val="none" w:sz="0" w:space="0" w:color="auto"/>
        <w:right w:val="none" w:sz="0" w:space="0" w:color="auto"/>
      </w:divBdr>
    </w:div>
    <w:div w:id="19529801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843314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22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w:rsidRDefault="008B57EA"&gt;&lt;w:r&gt;&lt;w:t&gt;P2P messaging app&lt;/w:t&gt;&lt;/w:r&gt;&lt;/w:p&gt;&lt;w:sectPr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She23</b:Tag>
    <b:SourceType>InternetSite</b:SourceType>
    <b:Guid>{2448ABA0-73EC-4AB1-B1C2-6705371FEC93}</b:Guid>
    <b:Author>
      <b:Author>
        <b:NameList>
          <b:Person>
            <b:Last>Beram</b:Last>
            <b:First>Sheb</b:First>
          </b:Person>
        </b:NameList>
      </b:Author>
    </b:Author>
    <b:Title>risk driven development with the spiral model</b:Title>
    <b:InternetSiteTitle>logrocket.com</b:InternetSiteTitle>
    <b:Year>2023</b:Year>
    <b:Month>may</b:Month>
    <b:Day>1</b:Day>
    <b:URL>https://blog.logrocket.com/product-management/risk-driven-development-with-the-spiral-model</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7F7E880-9BC1-476E-8F0C-C9F5D7BC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10</TotalTime>
  <Pages>10</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4</cp:revision>
  <dcterms:created xsi:type="dcterms:W3CDTF">2024-05-23T01:24:00Z</dcterms:created>
  <dcterms:modified xsi:type="dcterms:W3CDTF">2024-05-23T01:33:00Z</dcterms:modified>
</cp:coreProperties>
</file>