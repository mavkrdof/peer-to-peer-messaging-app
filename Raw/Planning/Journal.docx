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B86" w:rsidRDefault="00677511">
      <w:pPr>
        <w:pStyle w:val="Title"/>
      </w:pPr>
      <w:r>
        <w:t>Peer to Peer Messaging App Documentation</w:t>
      </w:r>
    </w:p>
    <w:p w:rsidR="004D6B86" w:rsidRDefault="00677511">
      <w:pPr>
        <w:pStyle w:val="Title2"/>
      </w:pPr>
      <w:r>
        <w:t>Connor Cuffe</w:t>
      </w:r>
    </w:p>
    <w:p w:rsidR="00677511" w:rsidRDefault="00677511" w:rsidP="00677511">
      <w:pPr>
        <w:pStyle w:val="Title2"/>
      </w:pPr>
      <w:r>
        <w:t>Beaumaris Secondary College</w:t>
      </w:r>
    </w:p>
    <w:p w:rsidR="00677511" w:rsidRDefault="00677511">
      <w: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5846563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AB0" w:rsidRDefault="00374AB0">
          <w:pPr>
            <w:pStyle w:val="TOCHeading"/>
          </w:pPr>
          <w:r>
            <w:t>Table of Contents</w:t>
          </w:r>
        </w:p>
        <w:p w:rsidR="00BE5A45" w:rsidRDefault="00374AB0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79025" w:history="1">
            <w:r w:rsidR="00BE5A45" w:rsidRPr="00F1438E">
              <w:rPr>
                <w:rStyle w:val="Hyperlink"/>
                <w:noProof/>
              </w:rPr>
              <w:t>Journal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_Toc165879025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606689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6" w:history="1">
            <w:r w:rsidR="00BE5A45" w:rsidRPr="00F1438E">
              <w:rPr>
                <w:rStyle w:val="Hyperlink"/>
                <w:noProof/>
              </w:rPr>
              <w:t>Week 1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_Toc165879026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60668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7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_Toc165879027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60668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8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_Toc165879028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606689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9" w:history="1">
            <w:r w:rsidR="00BE5A45" w:rsidRPr="00F1438E">
              <w:rPr>
                <w:rStyle w:val="Hyperlink"/>
                <w:noProof/>
              </w:rPr>
              <w:t>Week 2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_Toc165879029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60668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0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_Toc165879030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60668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1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_Toc165879031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606689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2" w:history="1">
            <w:r w:rsidR="00BE5A45" w:rsidRPr="00F1438E">
              <w:rPr>
                <w:rStyle w:val="Hyperlink"/>
                <w:noProof/>
              </w:rPr>
              <w:t>Week 3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_Toc165879032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60668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3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_Toc165879033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60668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4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_Toc165879034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606689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5" w:history="1">
            <w:r w:rsidR="00BE5A45" w:rsidRPr="00F1438E">
              <w:rPr>
                <w:rStyle w:val="Hyperlink"/>
                <w:noProof/>
              </w:rPr>
              <w:t>Week 4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_Toc165879035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60668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6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_Toc165879036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60668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7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_Toc165879037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374AB0" w:rsidRDefault="00374AB0">
          <w:r>
            <w:rPr>
              <w:b/>
              <w:bCs/>
              <w:noProof/>
            </w:rPr>
            <w:fldChar w:fldCharType="end"/>
          </w:r>
        </w:p>
      </w:sdtContent>
    </w:sdt>
    <w:p w:rsidR="00374AB0" w:rsidRDefault="00374AB0">
      <w:pPr>
        <w:pStyle w:val="Title2"/>
      </w:pPr>
      <w:r>
        <w:br w:type="page"/>
      </w:r>
    </w:p>
    <w:p w:rsidR="004D6B86" w:rsidRPr="00C5686B" w:rsidRDefault="00362E7D">
      <w:pPr>
        <w:pStyle w:val="Heading1"/>
      </w:pPr>
      <w:bookmarkStart w:id="0" w:name="_Toc165879025"/>
      <w:r>
        <w:lastRenderedPageBreak/>
        <w:t>Journal</w:t>
      </w:r>
      <w:bookmarkEnd w:id="0"/>
    </w:p>
    <w:p w:rsidR="004D6B86" w:rsidRDefault="00362E7D">
      <w:r>
        <w:t>This section documents the decisions and challenges faced along the development of the project.</w:t>
      </w:r>
    </w:p>
    <w:p w:rsidR="00362E7D" w:rsidRDefault="00362E7D" w:rsidP="00362E7D">
      <w:pPr>
        <w:pStyle w:val="Heading1"/>
      </w:pPr>
      <w:bookmarkStart w:id="1" w:name="_Toc164848311"/>
      <w:bookmarkStart w:id="2" w:name="_Toc165879026"/>
      <w:r>
        <w:t>Week 1</w:t>
      </w:r>
      <w:bookmarkEnd w:id="1"/>
      <w:bookmarkEnd w:id="2"/>
    </w:p>
    <w:p w:rsidR="00362E7D" w:rsidRPr="00DB0E91" w:rsidRDefault="00362E7D" w:rsidP="00362E7D">
      <w:pPr>
        <w:pStyle w:val="Subtitle"/>
        <w:jc w:val="center"/>
        <w:rPr>
          <w:rStyle w:val="Emphasis"/>
        </w:rPr>
      </w:pPr>
      <w:r>
        <w:rPr>
          <w:rStyle w:val="Emphasis"/>
        </w:rPr>
        <w:t>15</w:t>
      </w:r>
      <w:r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E7D" w:rsidTr="009E32BC">
        <w:tc>
          <w:tcPr>
            <w:tcW w:w="4508" w:type="dxa"/>
          </w:tcPr>
          <w:p w:rsidR="00362E7D" w:rsidRDefault="00362E7D" w:rsidP="00362E7D">
            <w:r>
              <w:t>To Do List</w:t>
            </w:r>
          </w:p>
        </w:tc>
        <w:tc>
          <w:tcPr>
            <w:tcW w:w="4508" w:type="dxa"/>
          </w:tcPr>
          <w:p w:rsidR="00362E7D" w:rsidRDefault="00362E7D" w:rsidP="00362E7D">
            <w:r>
              <w:t>Completed Tasks</w:t>
            </w:r>
          </w:p>
        </w:tc>
      </w:tr>
      <w:tr w:rsidR="00362E7D" w:rsidTr="009E32BC">
        <w:tc>
          <w:tcPr>
            <w:tcW w:w="4508" w:type="dxa"/>
          </w:tcPr>
          <w:p w:rsidR="00362E7D" w:rsidRDefault="00362E7D" w:rsidP="00362E7D"/>
        </w:tc>
        <w:tc>
          <w:tcPr>
            <w:tcW w:w="4508" w:type="dxa"/>
          </w:tcPr>
          <w:p w:rsidR="00362E7D" w:rsidRDefault="00362E7D" w:rsidP="00362E7D">
            <w:pPr>
              <w:pStyle w:val="ListParagraph"/>
              <w:numPr>
                <w:ilvl w:val="0"/>
                <w:numId w:val="13"/>
              </w:numPr>
            </w:pPr>
            <w:r>
              <w:t>Find need or opportunity</w:t>
            </w:r>
          </w:p>
        </w:tc>
      </w:tr>
    </w:tbl>
    <w:p w:rsidR="00362E7D" w:rsidRDefault="00362E7D" w:rsidP="00362E7D">
      <w:pPr>
        <w:pStyle w:val="Heading2"/>
      </w:pPr>
      <w:bookmarkStart w:id="3" w:name="_Toc164848312"/>
      <w:bookmarkStart w:id="4" w:name="_Toc165879027"/>
      <w:r>
        <w:t>Key Decisions</w:t>
      </w:r>
      <w:bookmarkEnd w:id="3"/>
      <w:bookmarkEnd w:id="4"/>
    </w:p>
    <w:p w:rsidR="00362E7D" w:rsidRDefault="00362E7D" w:rsidP="00362E7D">
      <w:pPr>
        <w:pStyle w:val="ListParagraph"/>
        <w:numPr>
          <w:ilvl w:val="0"/>
          <w:numId w:val="12"/>
        </w:numPr>
        <w:spacing w:after="160" w:line="259" w:lineRule="auto"/>
      </w:pPr>
      <w:r>
        <w:t>Found a need or opportunity</w:t>
      </w:r>
    </w:p>
    <w:p w:rsidR="00362E7D" w:rsidRDefault="00362E7D" w:rsidP="00362E7D">
      <w:pPr>
        <w:pStyle w:val="ListParagraph"/>
        <w:numPr>
          <w:ilvl w:val="0"/>
          <w:numId w:val="12"/>
        </w:numPr>
        <w:spacing w:after="160" w:line="259" w:lineRule="auto"/>
      </w:pPr>
      <w:r>
        <w:t xml:space="preserve">Decided on project </w:t>
      </w:r>
    </w:p>
    <w:p w:rsidR="00362E7D" w:rsidRDefault="00362E7D" w:rsidP="00362E7D">
      <w:pPr>
        <w:pStyle w:val="Heading2"/>
      </w:pPr>
      <w:bookmarkStart w:id="5" w:name="_Toc164848313"/>
      <w:bookmarkStart w:id="6" w:name="_Toc165879028"/>
      <w:r>
        <w:t>Challenges</w:t>
      </w:r>
      <w:bookmarkEnd w:id="5"/>
      <w:bookmarkEnd w:id="6"/>
    </w:p>
    <w:p w:rsidR="00362E7D" w:rsidRDefault="00362E7D" w:rsidP="00362E7D">
      <w:r>
        <w:t>None</w:t>
      </w:r>
    </w:p>
    <w:p w:rsidR="00362E7D" w:rsidRDefault="00362E7D" w:rsidP="00362E7D">
      <w:pPr>
        <w:pStyle w:val="Heading1"/>
      </w:pPr>
      <w:bookmarkStart w:id="7" w:name="_Toc164848314"/>
      <w:bookmarkStart w:id="8" w:name="_Toc165879029"/>
      <w:r>
        <w:t>Week 2</w:t>
      </w:r>
      <w:bookmarkEnd w:id="7"/>
      <w:bookmarkEnd w:id="8"/>
    </w:p>
    <w:p w:rsidR="00362E7D" w:rsidRPr="00DB0E91" w:rsidRDefault="00362E7D" w:rsidP="00362E7D">
      <w:pPr>
        <w:pStyle w:val="Subtitle"/>
        <w:jc w:val="center"/>
        <w:rPr>
          <w:rStyle w:val="Emphasis"/>
        </w:rPr>
      </w:pPr>
      <w:r>
        <w:rPr>
          <w:rStyle w:val="Emphasis"/>
        </w:rPr>
        <w:t>22</w:t>
      </w:r>
      <w:r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E7D" w:rsidTr="009E32BC">
        <w:tc>
          <w:tcPr>
            <w:tcW w:w="4508" w:type="dxa"/>
          </w:tcPr>
          <w:p w:rsidR="00362E7D" w:rsidRDefault="00362E7D" w:rsidP="009E32BC">
            <w:r>
              <w:t>To Do List</w:t>
            </w:r>
          </w:p>
        </w:tc>
        <w:tc>
          <w:tcPr>
            <w:tcW w:w="4508" w:type="dxa"/>
          </w:tcPr>
          <w:p w:rsidR="00362E7D" w:rsidRDefault="00362E7D" w:rsidP="009E32BC">
            <w:r>
              <w:t>Completed Tasks</w:t>
            </w:r>
          </w:p>
        </w:tc>
      </w:tr>
      <w:tr w:rsidR="00362E7D" w:rsidTr="009E32BC">
        <w:tc>
          <w:tcPr>
            <w:tcW w:w="4508" w:type="dxa"/>
          </w:tcPr>
          <w:p w:rsidR="00362E7D" w:rsidRDefault="00362E7D" w:rsidP="009E32BC"/>
        </w:tc>
        <w:tc>
          <w:tcPr>
            <w:tcW w:w="4508" w:type="dxa"/>
          </w:tcPr>
          <w:p w:rsidR="00362E7D" w:rsidRDefault="00362E7D" w:rsidP="00362E7D">
            <w:pPr>
              <w:pStyle w:val="ListParagraph"/>
              <w:numPr>
                <w:ilvl w:val="0"/>
                <w:numId w:val="15"/>
              </w:numPr>
            </w:pPr>
            <w:r>
              <w:t>Create Gannt Chart</w:t>
            </w:r>
          </w:p>
        </w:tc>
      </w:tr>
    </w:tbl>
    <w:p w:rsidR="00362E7D" w:rsidRDefault="00362E7D" w:rsidP="00362E7D">
      <w:pPr>
        <w:pStyle w:val="Heading2"/>
      </w:pPr>
      <w:bookmarkStart w:id="9" w:name="_Toc164848315"/>
      <w:bookmarkStart w:id="10" w:name="_Toc165879030"/>
      <w:r>
        <w:t>Key Decisions</w:t>
      </w:r>
      <w:bookmarkEnd w:id="9"/>
      <w:bookmarkEnd w:id="10"/>
    </w:p>
    <w:p w:rsidR="00362E7D" w:rsidRDefault="00362E7D" w:rsidP="00362E7D">
      <w:pPr>
        <w:pStyle w:val="ListParagraph"/>
        <w:numPr>
          <w:ilvl w:val="0"/>
          <w:numId w:val="16"/>
        </w:numPr>
        <w:spacing w:after="160" w:line="259" w:lineRule="auto"/>
      </w:pPr>
      <w:r>
        <w:t>Found a need or opportunity</w:t>
      </w:r>
    </w:p>
    <w:p w:rsidR="00362E7D" w:rsidRDefault="00362E7D" w:rsidP="00362E7D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Decided on project </w:t>
      </w:r>
    </w:p>
    <w:p w:rsidR="00362E7D" w:rsidRDefault="00362E7D" w:rsidP="00362E7D">
      <w:pPr>
        <w:pStyle w:val="Heading2"/>
      </w:pPr>
      <w:bookmarkStart w:id="11" w:name="_Toc164848316"/>
      <w:bookmarkStart w:id="12" w:name="_Toc165879031"/>
      <w:r>
        <w:t>Challenges</w:t>
      </w:r>
      <w:bookmarkEnd w:id="11"/>
      <w:bookmarkEnd w:id="12"/>
    </w:p>
    <w:p w:rsidR="00362E7D" w:rsidRDefault="00362E7D" w:rsidP="00362E7D">
      <w:pPr>
        <w:pStyle w:val="ListParagraph"/>
        <w:numPr>
          <w:ilvl w:val="0"/>
          <w:numId w:val="14"/>
        </w:numPr>
        <w:spacing w:after="160" w:line="259" w:lineRule="auto"/>
      </w:pPr>
      <w:r>
        <w:t>Gannt chart software being bad.</w:t>
      </w:r>
      <w:sdt>
        <w:sdtPr>
          <w:id w:val="-804154098"/>
          <w:citation/>
        </w:sdtPr>
        <w:sdtEndPr/>
        <w:sdtContent>
          <w:r w:rsidR="00D96D28">
            <w:fldChar w:fldCharType="begin"/>
          </w:r>
          <w:r w:rsidR="00D96D28">
            <w:rPr>
              <w:lang w:val="en-AU"/>
            </w:rPr>
            <w:instrText xml:space="preserve"> CITATION onlga \l 3081 </w:instrText>
          </w:r>
          <w:r w:rsidR="00D96D28">
            <w:fldChar w:fldCharType="separate"/>
          </w:r>
          <w:r w:rsidR="00D96D28">
            <w:rPr>
              <w:noProof/>
              <w:lang w:val="en-AU"/>
            </w:rPr>
            <w:t xml:space="preserve"> </w:t>
          </w:r>
          <w:r w:rsidR="00D96D28" w:rsidRPr="00D96D28">
            <w:rPr>
              <w:noProof/>
              <w:lang w:val="en-AU"/>
            </w:rPr>
            <w:t>(online gannt, ????)</w:t>
          </w:r>
          <w:r w:rsidR="00D96D28">
            <w:fldChar w:fldCharType="end"/>
          </w:r>
        </w:sdtContent>
      </w:sdt>
    </w:p>
    <w:p w:rsidR="0018421C" w:rsidRDefault="0018421C" w:rsidP="0018421C">
      <w:pPr>
        <w:pStyle w:val="Heading1"/>
      </w:pPr>
      <w:bookmarkStart w:id="13" w:name="_Toc165879032"/>
      <w:r>
        <w:t>Week 3</w:t>
      </w:r>
      <w:bookmarkEnd w:id="13"/>
    </w:p>
    <w:p w:rsidR="0018421C" w:rsidRPr="00DB0E91" w:rsidRDefault="005D655D" w:rsidP="005D655D">
      <w:pPr>
        <w:pStyle w:val="Subtitle"/>
        <w:jc w:val="center"/>
        <w:rPr>
          <w:rStyle w:val="Emphasis"/>
        </w:rPr>
      </w:pPr>
      <w:r>
        <w:rPr>
          <w:rStyle w:val="Emphasis"/>
        </w:rPr>
        <w:t>29</w:t>
      </w:r>
      <w:r w:rsidR="0018421C"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421C" w:rsidTr="009E32BC">
        <w:tc>
          <w:tcPr>
            <w:tcW w:w="4508" w:type="dxa"/>
          </w:tcPr>
          <w:p w:rsidR="0018421C" w:rsidRDefault="0018421C" w:rsidP="009E32BC">
            <w:r>
              <w:t>To Do List</w:t>
            </w:r>
          </w:p>
        </w:tc>
        <w:tc>
          <w:tcPr>
            <w:tcW w:w="4508" w:type="dxa"/>
          </w:tcPr>
          <w:p w:rsidR="0018421C" w:rsidRDefault="0018421C" w:rsidP="009E32BC">
            <w:r>
              <w:t>Completed Tasks</w:t>
            </w:r>
          </w:p>
        </w:tc>
      </w:tr>
      <w:tr w:rsidR="0018421C" w:rsidTr="009E32BC">
        <w:tc>
          <w:tcPr>
            <w:tcW w:w="4508" w:type="dxa"/>
          </w:tcPr>
          <w:p w:rsidR="0018421C" w:rsidRDefault="0018421C" w:rsidP="009E32BC"/>
        </w:tc>
        <w:tc>
          <w:tcPr>
            <w:tcW w:w="4508" w:type="dxa"/>
          </w:tcPr>
          <w:p w:rsidR="0018421C" w:rsidRDefault="001D7BEC" w:rsidP="0018421C">
            <w:pPr>
              <w:pStyle w:val="ListParagraph"/>
              <w:numPr>
                <w:ilvl w:val="0"/>
                <w:numId w:val="15"/>
              </w:numPr>
            </w:pPr>
            <w:r>
              <w:t>Choose Development model</w:t>
            </w:r>
          </w:p>
        </w:tc>
      </w:tr>
    </w:tbl>
    <w:p w:rsidR="0018421C" w:rsidRDefault="0018421C" w:rsidP="0018421C">
      <w:pPr>
        <w:pStyle w:val="Heading2"/>
      </w:pPr>
      <w:bookmarkStart w:id="14" w:name="_Toc165879033"/>
      <w:r>
        <w:t>Key Decisions</w:t>
      </w:r>
      <w:bookmarkEnd w:id="14"/>
    </w:p>
    <w:p w:rsidR="0018421C" w:rsidRDefault="001D7BEC" w:rsidP="00B03F8B">
      <w:pPr>
        <w:pStyle w:val="ListParagraph"/>
        <w:numPr>
          <w:ilvl w:val="0"/>
          <w:numId w:val="19"/>
        </w:numPr>
        <w:spacing w:after="160" w:line="259" w:lineRule="auto"/>
      </w:pPr>
      <w:r>
        <w:t>Decided on a development model for the project – waterfall</w:t>
      </w:r>
    </w:p>
    <w:p w:rsidR="001D7BEC" w:rsidRDefault="001D7BEC" w:rsidP="00B03F8B">
      <w:pPr>
        <w:pStyle w:val="ListParagraph"/>
        <w:numPr>
          <w:ilvl w:val="0"/>
          <w:numId w:val="19"/>
        </w:numPr>
        <w:spacing w:after="160" w:line="259" w:lineRule="auto"/>
      </w:pPr>
      <w:r>
        <w:t>Wrote a document outlining the reason for the decision.</w:t>
      </w:r>
    </w:p>
    <w:p w:rsidR="0018421C" w:rsidRDefault="0018421C" w:rsidP="0018421C">
      <w:pPr>
        <w:pStyle w:val="Heading2"/>
      </w:pPr>
      <w:bookmarkStart w:id="15" w:name="_Toc165879034"/>
      <w:r>
        <w:lastRenderedPageBreak/>
        <w:t>Challenges</w:t>
      </w:r>
      <w:bookmarkEnd w:id="15"/>
    </w:p>
    <w:p w:rsidR="0018421C" w:rsidRDefault="005D655D" w:rsidP="00B03F8B">
      <w:pPr>
        <w:pStyle w:val="ListParagraph"/>
        <w:numPr>
          <w:ilvl w:val="0"/>
          <w:numId w:val="20"/>
        </w:numPr>
        <w:spacing w:after="160" w:line="259" w:lineRule="auto"/>
      </w:pPr>
      <w:r>
        <w:t>None</w:t>
      </w:r>
    </w:p>
    <w:p w:rsidR="005D655D" w:rsidRDefault="005D655D" w:rsidP="005D655D">
      <w:pPr>
        <w:pStyle w:val="Heading1"/>
      </w:pPr>
      <w:bookmarkStart w:id="16" w:name="_Toc165879035"/>
      <w:r>
        <w:t>Week 4</w:t>
      </w:r>
      <w:bookmarkEnd w:id="16"/>
    </w:p>
    <w:p w:rsidR="005D655D" w:rsidRPr="00DB0E91" w:rsidRDefault="00BE5A45" w:rsidP="00BE5A45">
      <w:pPr>
        <w:pStyle w:val="Subtitle"/>
        <w:jc w:val="center"/>
        <w:rPr>
          <w:rStyle w:val="Emphasis"/>
        </w:rPr>
      </w:pPr>
      <w:r>
        <w:rPr>
          <w:rStyle w:val="Emphasis"/>
        </w:rPr>
        <w:t>6-May</w:t>
      </w:r>
      <w:r w:rsidR="005D655D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655D" w:rsidTr="009E32BC">
        <w:tc>
          <w:tcPr>
            <w:tcW w:w="4508" w:type="dxa"/>
          </w:tcPr>
          <w:p w:rsidR="005D655D" w:rsidRDefault="005D655D" w:rsidP="009E32BC">
            <w:r>
              <w:t>To Do List</w:t>
            </w:r>
          </w:p>
        </w:tc>
        <w:tc>
          <w:tcPr>
            <w:tcW w:w="4508" w:type="dxa"/>
          </w:tcPr>
          <w:p w:rsidR="005D655D" w:rsidRDefault="005D655D" w:rsidP="009E32BC">
            <w:r>
              <w:t>Completed Tasks</w:t>
            </w:r>
          </w:p>
        </w:tc>
      </w:tr>
      <w:tr w:rsidR="005D655D" w:rsidTr="009E32BC">
        <w:tc>
          <w:tcPr>
            <w:tcW w:w="4508" w:type="dxa"/>
          </w:tcPr>
          <w:p w:rsidR="005D655D" w:rsidRDefault="005D655D" w:rsidP="009E32BC"/>
        </w:tc>
        <w:tc>
          <w:tcPr>
            <w:tcW w:w="4508" w:type="dxa"/>
          </w:tcPr>
          <w:p w:rsidR="00595D57" w:rsidRDefault="00595D57" w:rsidP="00B03F8B">
            <w:pPr>
              <w:pStyle w:val="ListParagraph"/>
              <w:numPr>
                <w:ilvl w:val="0"/>
                <w:numId w:val="21"/>
              </w:numPr>
            </w:pPr>
            <w:r>
              <w:t>Draft Use case diagram</w:t>
            </w:r>
          </w:p>
          <w:p w:rsidR="005D655D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>Distribute survey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Collect survey responses 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Complete observation 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>Complete interview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Complete </w:t>
            </w:r>
            <w:r w:rsidR="00D948B2">
              <w:t>Report</w:t>
            </w:r>
          </w:p>
        </w:tc>
      </w:tr>
    </w:tbl>
    <w:p w:rsidR="005D655D" w:rsidRDefault="005D655D" w:rsidP="005D655D">
      <w:pPr>
        <w:pStyle w:val="Heading2"/>
      </w:pPr>
      <w:bookmarkStart w:id="17" w:name="_Toc165879036"/>
      <w:r>
        <w:t>Key Decisions</w:t>
      </w:r>
      <w:bookmarkEnd w:id="17"/>
    </w:p>
    <w:p w:rsidR="005D655D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Report target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Interview group 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Observation target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Survey distribution methods</w:t>
      </w:r>
    </w:p>
    <w:p w:rsidR="005D655D" w:rsidRDefault="005D655D" w:rsidP="005D655D">
      <w:pPr>
        <w:pStyle w:val="Heading2"/>
      </w:pPr>
      <w:bookmarkStart w:id="18" w:name="_Toc165879037"/>
      <w:r>
        <w:t>Challenges</w:t>
      </w:r>
      <w:bookmarkEnd w:id="18"/>
    </w:p>
    <w:p w:rsidR="005D655D" w:rsidRDefault="00401781" w:rsidP="00B03F8B">
      <w:pPr>
        <w:pStyle w:val="ListParagraph"/>
        <w:numPr>
          <w:ilvl w:val="0"/>
          <w:numId w:val="18"/>
        </w:numPr>
        <w:spacing w:after="160" w:line="259" w:lineRule="auto"/>
      </w:pPr>
      <w:r>
        <w:t>Distributing survey to a large audience</w:t>
      </w:r>
    </w:p>
    <w:p w:rsidR="00401781" w:rsidRDefault="00401781" w:rsidP="00B03F8B">
      <w:pPr>
        <w:pStyle w:val="ListParagraph"/>
        <w:numPr>
          <w:ilvl w:val="0"/>
          <w:numId w:val="18"/>
        </w:numPr>
        <w:spacing w:after="160" w:line="259" w:lineRule="auto"/>
      </w:pPr>
      <w:r>
        <w:t>Validating the authenticity of survey responses</w:t>
      </w:r>
    </w:p>
    <w:p w:rsidR="00401781" w:rsidRDefault="00401781" w:rsidP="00401781">
      <w:pPr>
        <w:pStyle w:val="Heading1"/>
      </w:pPr>
      <w:r>
        <w:t xml:space="preserve">Week </w:t>
      </w:r>
      <w:r w:rsidR="003D6112">
        <w:t>5</w:t>
      </w:r>
    </w:p>
    <w:p w:rsidR="00401781" w:rsidRPr="00DB0E91" w:rsidRDefault="003D6112" w:rsidP="00401781">
      <w:pPr>
        <w:pStyle w:val="Subtitle"/>
        <w:jc w:val="center"/>
        <w:rPr>
          <w:rStyle w:val="Emphasis"/>
        </w:rPr>
      </w:pPr>
      <w:r>
        <w:rPr>
          <w:rStyle w:val="Emphasis"/>
        </w:rPr>
        <w:t>13</w:t>
      </w:r>
      <w:r w:rsidR="00401781">
        <w:rPr>
          <w:rStyle w:val="Emphasis"/>
        </w:rPr>
        <w:t>-May</w:t>
      </w:r>
      <w:r w:rsidR="00401781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1781" w:rsidTr="00803000">
        <w:tc>
          <w:tcPr>
            <w:tcW w:w="4508" w:type="dxa"/>
          </w:tcPr>
          <w:p w:rsidR="00401781" w:rsidRDefault="00401781" w:rsidP="00803000">
            <w:r>
              <w:t>To Do List</w:t>
            </w:r>
          </w:p>
        </w:tc>
        <w:tc>
          <w:tcPr>
            <w:tcW w:w="4508" w:type="dxa"/>
          </w:tcPr>
          <w:p w:rsidR="00401781" w:rsidRDefault="00401781" w:rsidP="00803000">
            <w:r>
              <w:t>Completed Tasks</w:t>
            </w:r>
          </w:p>
        </w:tc>
      </w:tr>
      <w:tr w:rsidR="00401781" w:rsidTr="00803000">
        <w:tc>
          <w:tcPr>
            <w:tcW w:w="4508" w:type="dxa"/>
          </w:tcPr>
          <w:p w:rsidR="00401781" w:rsidRDefault="00401781" w:rsidP="00803000"/>
        </w:tc>
        <w:tc>
          <w:tcPr>
            <w:tcW w:w="4508" w:type="dxa"/>
          </w:tcPr>
          <w:p w:rsidR="00401781" w:rsidRDefault="003D6112" w:rsidP="00401781">
            <w:pPr>
              <w:pStyle w:val="ListParagraph"/>
              <w:numPr>
                <w:ilvl w:val="0"/>
                <w:numId w:val="24"/>
              </w:numPr>
            </w:pPr>
            <w:r>
              <w:t>Survey Analysis</w:t>
            </w:r>
          </w:p>
          <w:p w:rsidR="008B595F" w:rsidRDefault="003D6112" w:rsidP="008B595F">
            <w:pPr>
              <w:pStyle w:val="ListParagraph"/>
              <w:numPr>
                <w:ilvl w:val="0"/>
                <w:numId w:val="24"/>
              </w:numPr>
            </w:pPr>
            <w:r>
              <w:t>Interview Analysis</w:t>
            </w:r>
          </w:p>
          <w:p w:rsidR="00595D57" w:rsidRDefault="00595D57" w:rsidP="008B595F">
            <w:pPr>
              <w:pStyle w:val="ListParagraph"/>
              <w:numPr>
                <w:ilvl w:val="0"/>
                <w:numId w:val="24"/>
              </w:numPr>
            </w:pPr>
            <w:r>
              <w:t>Observation Analysis</w:t>
            </w:r>
          </w:p>
        </w:tc>
      </w:tr>
    </w:tbl>
    <w:p w:rsidR="00401781" w:rsidRDefault="00401781" w:rsidP="00401781">
      <w:pPr>
        <w:pStyle w:val="Heading2"/>
      </w:pPr>
      <w:r>
        <w:t>Key Decisions</w:t>
      </w:r>
    </w:p>
    <w:p w:rsidR="00401781" w:rsidRDefault="00595D57" w:rsidP="00401781">
      <w:pPr>
        <w:pStyle w:val="ListParagraph"/>
        <w:numPr>
          <w:ilvl w:val="0"/>
          <w:numId w:val="25"/>
        </w:numPr>
        <w:spacing w:after="160" w:line="259" w:lineRule="auto"/>
      </w:pPr>
      <w:r>
        <w:t>Users major requirements</w:t>
      </w:r>
    </w:p>
    <w:p w:rsidR="00401781" w:rsidRDefault="00401781" w:rsidP="00401781">
      <w:pPr>
        <w:pStyle w:val="Heading2"/>
      </w:pPr>
      <w:r>
        <w:t>Challenges</w:t>
      </w:r>
    </w:p>
    <w:p w:rsidR="00401781" w:rsidRDefault="008B595F" w:rsidP="00401781">
      <w:pPr>
        <w:pStyle w:val="ListParagraph"/>
        <w:numPr>
          <w:ilvl w:val="0"/>
          <w:numId w:val="22"/>
        </w:numPr>
        <w:spacing w:after="160" w:line="259" w:lineRule="auto"/>
      </w:pPr>
      <w:r>
        <w:t xml:space="preserve">None </w:t>
      </w:r>
    </w:p>
    <w:p w:rsidR="00724CC0" w:rsidRDefault="00724CC0" w:rsidP="00724CC0">
      <w:pPr>
        <w:pStyle w:val="Heading1"/>
      </w:pPr>
      <w:r>
        <w:t xml:space="preserve">Week </w:t>
      </w:r>
      <w:r w:rsidR="003F680C">
        <w:t>6</w:t>
      </w:r>
    </w:p>
    <w:p w:rsidR="00724CC0" w:rsidRPr="00DB0E91" w:rsidRDefault="003F680C" w:rsidP="00724CC0">
      <w:pPr>
        <w:pStyle w:val="Subtitle"/>
        <w:jc w:val="center"/>
        <w:rPr>
          <w:rStyle w:val="Emphasis"/>
        </w:rPr>
      </w:pPr>
      <w:r>
        <w:rPr>
          <w:rStyle w:val="Emphasis"/>
        </w:rPr>
        <w:t>20</w:t>
      </w:r>
      <w:r w:rsidR="00724CC0">
        <w:rPr>
          <w:rStyle w:val="Emphasis"/>
        </w:rPr>
        <w:t>-May</w:t>
      </w:r>
      <w:r w:rsidR="00724CC0" w:rsidRPr="00DB0E91">
        <w:rPr>
          <w:rStyle w:val="Emphasis"/>
        </w:rPr>
        <w:t xml:space="preserve"> 2024</w:t>
      </w:r>
      <w:bookmarkStart w:id="19" w:name="_GoBack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4CC0" w:rsidTr="00AF49CE">
        <w:tc>
          <w:tcPr>
            <w:tcW w:w="4508" w:type="dxa"/>
          </w:tcPr>
          <w:p w:rsidR="00724CC0" w:rsidRDefault="00724CC0" w:rsidP="00AF49CE">
            <w:r>
              <w:t>To Do List</w:t>
            </w:r>
          </w:p>
        </w:tc>
        <w:tc>
          <w:tcPr>
            <w:tcW w:w="4508" w:type="dxa"/>
          </w:tcPr>
          <w:p w:rsidR="00724CC0" w:rsidRDefault="00724CC0" w:rsidP="00AF49CE">
            <w:r>
              <w:t>Completed Tasks</w:t>
            </w:r>
          </w:p>
        </w:tc>
      </w:tr>
      <w:tr w:rsidR="00724CC0" w:rsidTr="00AF49CE">
        <w:tc>
          <w:tcPr>
            <w:tcW w:w="4508" w:type="dxa"/>
          </w:tcPr>
          <w:p w:rsidR="00724CC0" w:rsidRDefault="00724CC0" w:rsidP="00AF49CE"/>
        </w:tc>
        <w:tc>
          <w:tcPr>
            <w:tcW w:w="4508" w:type="dxa"/>
          </w:tcPr>
          <w:p w:rsidR="00724CC0" w:rsidRDefault="00724CC0" w:rsidP="00724CC0">
            <w:pPr>
              <w:pStyle w:val="ListParagraph"/>
              <w:numPr>
                <w:ilvl w:val="0"/>
                <w:numId w:val="24"/>
              </w:numPr>
            </w:pPr>
            <w:r>
              <w:t>Survey Analysis</w:t>
            </w:r>
          </w:p>
          <w:p w:rsidR="00724CC0" w:rsidRDefault="00724CC0" w:rsidP="00724CC0">
            <w:pPr>
              <w:pStyle w:val="ListParagraph"/>
              <w:numPr>
                <w:ilvl w:val="0"/>
                <w:numId w:val="24"/>
              </w:numPr>
            </w:pPr>
            <w:r>
              <w:lastRenderedPageBreak/>
              <w:t>Software requirements documents</w:t>
            </w:r>
          </w:p>
        </w:tc>
      </w:tr>
    </w:tbl>
    <w:p w:rsidR="00724CC0" w:rsidRDefault="00724CC0" w:rsidP="00724CC0">
      <w:pPr>
        <w:pStyle w:val="Heading2"/>
      </w:pPr>
      <w:r>
        <w:lastRenderedPageBreak/>
        <w:t>Key Decisions</w:t>
      </w:r>
    </w:p>
    <w:p w:rsidR="00724CC0" w:rsidRDefault="00724CC0" w:rsidP="00724CC0">
      <w:pPr>
        <w:pStyle w:val="ListParagraph"/>
        <w:numPr>
          <w:ilvl w:val="0"/>
          <w:numId w:val="25"/>
        </w:numPr>
        <w:spacing w:after="160" w:line="259" w:lineRule="auto"/>
      </w:pPr>
      <w:r>
        <w:t>Technical requirements</w:t>
      </w:r>
    </w:p>
    <w:p w:rsidR="00724CC0" w:rsidRDefault="00724CC0" w:rsidP="00724CC0">
      <w:pPr>
        <w:pStyle w:val="Heading2"/>
      </w:pPr>
      <w:r>
        <w:t>Challenges</w:t>
      </w:r>
    </w:p>
    <w:p w:rsidR="00724CC0" w:rsidRPr="000F40A5" w:rsidRDefault="009C2FFB" w:rsidP="00724CC0">
      <w:pPr>
        <w:pStyle w:val="ListParagraph"/>
        <w:numPr>
          <w:ilvl w:val="0"/>
          <w:numId w:val="22"/>
        </w:numPr>
        <w:spacing w:after="160" w:line="259" w:lineRule="auto"/>
      </w:pPr>
      <w:r>
        <w:t>OneDrive</w:t>
      </w:r>
      <w:r w:rsidR="00724CC0">
        <w:t xml:space="preserve"> deleting work</w:t>
      </w:r>
    </w:p>
    <w:p w:rsidR="00541E47" w:rsidRDefault="00724CC0" w:rsidP="00724CC0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1043321326"/>
        <w:docPartObj>
          <w:docPartGallery w:val="Bibliographies"/>
          <w:docPartUnique/>
        </w:docPartObj>
      </w:sdtPr>
      <w:sdtEndPr/>
      <w:sdtContent>
        <w:p w:rsidR="00541E47" w:rsidRDefault="00541E4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D96D28" w:rsidRDefault="00541E47" w:rsidP="00D96D28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96D28">
                <w:rPr>
                  <w:noProof/>
                </w:rPr>
                <w:t xml:space="preserve">online gannt. (????, ?? ??). </w:t>
              </w:r>
              <w:r w:rsidR="00D96D28">
                <w:rPr>
                  <w:i/>
                  <w:iCs/>
                  <w:noProof/>
                </w:rPr>
                <w:t>gantt</w:t>
              </w:r>
              <w:r w:rsidR="00D96D28">
                <w:rPr>
                  <w:noProof/>
                </w:rPr>
                <w:t>. Retrieved from onlinegantt: https://www.onlinegantt.com/#/gantt</w:t>
              </w:r>
            </w:p>
            <w:p w:rsidR="00541E47" w:rsidRDefault="00541E47" w:rsidP="00D96D2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41E47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689" w:rsidRDefault="00606689">
      <w:pPr>
        <w:spacing w:line="240" w:lineRule="auto"/>
      </w:pPr>
      <w:r>
        <w:separator/>
      </w:r>
    </w:p>
    <w:p w:rsidR="00606689" w:rsidRDefault="00606689"/>
  </w:endnote>
  <w:endnote w:type="continuationSeparator" w:id="0">
    <w:p w:rsidR="00606689" w:rsidRDefault="00606689">
      <w:pPr>
        <w:spacing w:line="240" w:lineRule="auto"/>
      </w:pPr>
      <w:r>
        <w:continuationSeparator/>
      </w:r>
    </w:p>
    <w:p w:rsidR="00606689" w:rsidRDefault="006066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689" w:rsidRDefault="00606689">
      <w:pPr>
        <w:spacing w:line="240" w:lineRule="auto"/>
      </w:pPr>
      <w:r>
        <w:separator/>
      </w:r>
    </w:p>
    <w:p w:rsidR="00606689" w:rsidRDefault="00606689"/>
  </w:footnote>
  <w:footnote w:type="continuationSeparator" w:id="0">
    <w:p w:rsidR="00606689" w:rsidRDefault="00606689">
      <w:pPr>
        <w:spacing w:line="240" w:lineRule="auto"/>
      </w:pPr>
      <w:r>
        <w:continuationSeparator/>
      </w:r>
    </w:p>
    <w:p w:rsidR="00606689" w:rsidRDefault="006066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170521" w:rsidRDefault="00606689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3F680C">
                <w:t>P2P messaging app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3F680C">
                <w:t>P2P messaging app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AB550E"/>
    <w:multiLevelType w:val="hybridMultilevel"/>
    <w:tmpl w:val="9E162A22"/>
    <w:lvl w:ilvl="0" w:tplc="B2A86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9D3411"/>
    <w:multiLevelType w:val="hybridMultilevel"/>
    <w:tmpl w:val="47B2F1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54F49"/>
    <w:multiLevelType w:val="hybridMultilevel"/>
    <w:tmpl w:val="172C4D98"/>
    <w:lvl w:ilvl="0" w:tplc="69960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B372D1"/>
    <w:multiLevelType w:val="hybridMultilevel"/>
    <w:tmpl w:val="DFE25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26E12"/>
    <w:multiLevelType w:val="hybridMultilevel"/>
    <w:tmpl w:val="18E20376"/>
    <w:lvl w:ilvl="0" w:tplc="7BBC5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7A253A"/>
    <w:multiLevelType w:val="hybridMultilevel"/>
    <w:tmpl w:val="B49A1D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22740"/>
    <w:multiLevelType w:val="hybridMultilevel"/>
    <w:tmpl w:val="0432632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8B2FC2"/>
    <w:multiLevelType w:val="hybridMultilevel"/>
    <w:tmpl w:val="9D8C8DB0"/>
    <w:lvl w:ilvl="0" w:tplc="B2A86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504D95"/>
    <w:multiLevelType w:val="hybridMultilevel"/>
    <w:tmpl w:val="1C5E8FEE"/>
    <w:lvl w:ilvl="0" w:tplc="7BBC5D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0FB4EE2"/>
    <w:multiLevelType w:val="hybridMultilevel"/>
    <w:tmpl w:val="CFAC9F08"/>
    <w:lvl w:ilvl="0" w:tplc="B2A869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236720"/>
    <w:multiLevelType w:val="hybridMultilevel"/>
    <w:tmpl w:val="FB082A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4179A"/>
    <w:multiLevelType w:val="hybridMultilevel"/>
    <w:tmpl w:val="69D0EFD6"/>
    <w:lvl w:ilvl="0" w:tplc="B2A869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5B73CCF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B1764C"/>
    <w:multiLevelType w:val="hybridMultilevel"/>
    <w:tmpl w:val="BB60005C"/>
    <w:lvl w:ilvl="0" w:tplc="45C640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1"/>
  </w:num>
  <w:num w:numId="13">
    <w:abstractNumId w:val="13"/>
  </w:num>
  <w:num w:numId="14">
    <w:abstractNumId w:val="20"/>
  </w:num>
  <w:num w:numId="15">
    <w:abstractNumId w:val="15"/>
  </w:num>
  <w:num w:numId="16">
    <w:abstractNumId w:val="12"/>
  </w:num>
  <w:num w:numId="17">
    <w:abstractNumId w:val="23"/>
  </w:num>
  <w:num w:numId="18">
    <w:abstractNumId w:val="10"/>
  </w:num>
  <w:num w:numId="19">
    <w:abstractNumId w:val="21"/>
  </w:num>
  <w:num w:numId="20">
    <w:abstractNumId w:val="19"/>
  </w:num>
  <w:num w:numId="21">
    <w:abstractNumId w:val="17"/>
  </w:num>
  <w:num w:numId="22">
    <w:abstractNumId w:val="14"/>
  </w:num>
  <w:num w:numId="23">
    <w:abstractNumId w:val="16"/>
  </w:num>
  <w:num w:numId="24">
    <w:abstractNumId w:val="2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11"/>
    <w:rsid w:val="00006BBA"/>
    <w:rsid w:val="0001010E"/>
    <w:rsid w:val="000217F5"/>
    <w:rsid w:val="00097169"/>
    <w:rsid w:val="000C12BF"/>
    <w:rsid w:val="00114BFA"/>
    <w:rsid w:val="001602E3"/>
    <w:rsid w:val="00160C0C"/>
    <w:rsid w:val="001664A2"/>
    <w:rsid w:val="00170521"/>
    <w:rsid w:val="0018421C"/>
    <w:rsid w:val="001B4848"/>
    <w:rsid w:val="001D7BEC"/>
    <w:rsid w:val="001F447A"/>
    <w:rsid w:val="001F7399"/>
    <w:rsid w:val="00212319"/>
    <w:rsid w:val="00225BE3"/>
    <w:rsid w:val="00274E0A"/>
    <w:rsid w:val="002B6153"/>
    <w:rsid w:val="002C627C"/>
    <w:rsid w:val="00307586"/>
    <w:rsid w:val="00336906"/>
    <w:rsid w:val="00345333"/>
    <w:rsid w:val="00362E7D"/>
    <w:rsid w:val="00374AB0"/>
    <w:rsid w:val="003A06C6"/>
    <w:rsid w:val="003D6112"/>
    <w:rsid w:val="003E36B1"/>
    <w:rsid w:val="003E4162"/>
    <w:rsid w:val="003F680C"/>
    <w:rsid w:val="003F7CBD"/>
    <w:rsid w:val="00401781"/>
    <w:rsid w:val="00481CF8"/>
    <w:rsid w:val="00492C2D"/>
    <w:rsid w:val="004A3D87"/>
    <w:rsid w:val="004B18A9"/>
    <w:rsid w:val="004D4F8C"/>
    <w:rsid w:val="004D6B86"/>
    <w:rsid w:val="004F42EE"/>
    <w:rsid w:val="00504F88"/>
    <w:rsid w:val="00525A5F"/>
    <w:rsid w:val="00541E47"/>
    <w:rsid w:val="0055242C"/>
    <w:rsid w:val="00595412"/>
    <w:rsid w:val="00595D57"/>
    <w:rsid w:val="005D655D"/>
    <w:rsid w:val="00606689"/>
    <w:rsid w:val="0061747E"/>
    <w:rsid w:val="00641876"/>
    <w:rsid w:val="00645290"/>
    <w:rsid w:val="00677511"/>
    <w:rsid w:val="006779EF"/>
    <w:rsid w:val="00684C26"/>
    <w:rsid w:val="006B015B"/>
    <w:rsid w:val="006C162F"/>
    <w:rsid w:val="006D7EE9"/>
    <w:rsid w:val="007244DE"/>
    <w:rsid w:val="00724CC0"/>
    <w:rsid w:val="00780A11"/>
    <w:rsid w:val="0081390C"/>
    <w:rsid w:val="00816831"/>
    <w:rsid w:val="00837D67"/>
    <w:rsid w:val="008747E8"/>
    <w:rsid w:val="008A2A83"/>
    <w:rsid w:val="008A78F1"/>
    <w:rsid w:val="008B595F"/>
    <w:rsid w:val="00910F0E"/>
    <w:rsid w:val="00961AE5"/>
    <w:rsid w:val="009A2C38"/>
    <w:rsid w:val="009C2FFB"/>
    <w:rsid w:val="009F0414"/>
    <w:rsid w:val="00A4757D"/>
    <w:rsid w:val="00A77F6B"/>
    <w:rsid w:val="00A81BB2"/>
    <w:rsid w:val="00AA5C05"/>
    <w:rsid w:val="00B03BA4"/>
    <w:rsid w:val="00B03F8B"/>
    <w:rsid w:val="00B91D56"/>
    <w:rsid w:val="00BA1C57"/>
    <w:rsid w:val="00BE5A45"/>
    <w:rsid w:val="00BF628B"/>
    <w:rsid w:val="00C3438C"/>
    <w:rsid w:val="00C5686B"/>
    <w:rsid w:val="00C64CCD"/>
    <w:rsid w:val="00C74024"/>
    <w:rsid w:val="00C83B15"/>
    <w:rsid w:val="00C925C8"/>
    <w:rsid w:val="00CB7F84"/>
    <w:rsid w:val="00CF1B55"/>
    <w:rsid w:val="00D948B2"/>
    <w:rsid w:val="00D96D28"/>
    <w:rsid w:val="00DB2E59"/>
    <w:rsid w:val="00DB358F"/>
    <w:rsid w:val="00DC44F1"/>
    <w:rsid w:val="00DF6D26"/>
    <w:rsid w:val="00E7305D"/>
    <w:rsid w:val="00EA780C"/>
    <w:rsid w:val="00EB69D3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BF3504"/>
  <w15:chartTrackingRefBased/>
  <w15:docId w15:val="{4F336EEB-1E0A-4E22-B297-A74EB7FF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74A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AB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74AB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74AB0"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E7D"/>
    <w:pPr>
      <w:numPr>
        <w:ilvl w:val="1"/>
      </w:numPr>
      <w:spacing w:after="160" w:line="259" w:lineRule="auto"/>
      <w:ind w:firstLine="720"/>
    </w:pPr>
    <w:rPr>
      <w:color w:val="5A5A5A" w:themeColor="text1" w:themeTint="A5"/>
      <w:spacing w:val="15"/>
      <w:sz w:val="22"/>
      <w:szCs w:val="22"/>
      <w:lang w:val="en-AU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62E7D"/>
    <w:rPr>
      <w:color w:val="5A5A5A" w:themeColor="text1" w:themeTint="A5"/>
      <w:spacing w:val="15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F0003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w:rsidRDefault="00374AB0"&gt;&lt;w:r&gt;&lt;w:t&gt;P2P messaging app&lt;/w:t&gt;&lt;/w:r&gt;&lt;/w:p&gt;&lt;w:sectPr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onlga</b:Tag>
    <b:SourceType>InternetSite</b:SourceType>
    <b:Guid>{78949EAC-1193-47A1-BB60-C64DCFC902E3}</b:Guid>
    <b:Author>
      <b:Author>
        <b:Corporate>online gannt</b:Corporate>
      </b:Author>
    </b:Author>
    <b:Title>gantt</b:Title>
    <b:InternetSiteTitle>onlinegantt</b:InternetSiteTitle>
    <b:Year>????</b:Year>
    <b:Month>??</b:Month>
    <b:Day>??</b:Day>
    <b:URL>https://www.onlinegantt.com/#/gantt</b:URL>
    <b:RefOrder>1</b:RefOrder>
  </b:Source>
</b:Sources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09291818-6862-4862-AC2B-5AA47FB21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42</TotalTime>
  <Pages>6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7</cp:revision>
  <dcterms:created xsi:type="dcterms:W3CDTF">2024-05-05T23:00:00Z</dcterms:created>
  <dcterms:modified xsi:type="dcterms:W3CDTF">2024-05-24T00:22:00Z</dcterms:modified>
</cp:coreProperties>
</file>