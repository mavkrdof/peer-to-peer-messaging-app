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677511">
      <w:pPr>
        <w:pStyle w:val="Title"/>
      </w:pPr>
      <w:r>
        <w:t>Peer to Peer Messaging App Documentation</w:t>
      </w:r>
    </w:p>
    <w:p w:rsidR="004D6B86" w:rsidRDefault="00677511">
      <w:pPr>
        <w:pStyle w:val="Title2"/>
      </w:pPr>
      <w:r>
        <w:t>Connor Cuffe</w:t>
      </w:r>
    </w:p>
    <w:p w:rsidR="00677511" w:rsidRDefault="00677511" w:rsidP="00677511">
      <w:pPr>
        <w:pStyle w:val="Title2"/>
      </w:pPr>
      <w:r>
        <w:t>Beaumaris Secondary College</w:t>
      </w:r>
    </w:p>
    <w:p w:rsidR="00677511" w:rsidRDefault="00677511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5846563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AB0" w:rsidRDefault="00374AB0">
          <w:pPr>
            <w:pStyle w:val="TOCHeading"/>
          </w:pPr>
          <w:r>
            <w:t>Table of Contents</w:t>
          </w:r>
        </w:p>
        <w:p w:rsidR="00BE5A45" w:rsidRDefault="00374AB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79025" w:history="1">
            <w:r w:rsidR="00BE5A45" w:rsidRPr="00F1438E">
              <w:rPr>
                <w:rStyle w:val="Hyperlink"/>
                <w:noProof/>
              </w:rPr>
              <w:t>Journal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6" w:history="1">
            <w:r w:rsidR="00BE5A45" w:rsidRPr="00F1438E">
              <w:rPr>
                <w:rStyle w:val="Hyperlink"/>
                <w:noProof/>
              </w:rPr>
              <w:t>Week 1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7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8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_Toc165879028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29" w:history="1">
            <w:r w:rsidR="00BE5A45" w:rsidRPr="00F1438E">
              <w:rPr>
                <w:rStyle w:val="Hyperlink"/>
                <w:noProof/>
              </w:rPr>
              <w:t>Week 2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_Toc165879029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0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_Toc165879030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1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_Toc165879031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2" w:history="1">
            <w:r w:rsidR="00BE5A45" w:rsidRPr="00F1438E">
              <w:rPr>
                <w:rStyle w:val="Hyperlink"/>
                <w:noProof/>
              </w:rPr>
              <w:t>Week 3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_Toc165879032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3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_Toc165879033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3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4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_Toc165879034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5" w:history="1">
            <w:r w:rsidR="00BE5A45" w:rsidRPr="00F1438E">
              <w:rPr>
                <w:rStyle w:val="Hyperlink"/>
                <w:noProof/>
              </w:rPr>
              <w:t>Week 4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_Toc165879035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6" w:history="1">
            <w:r w:rsidR="00BE5A45" w:rsidRPr="00F1438E">
              <w:rPr>
                <w:rStyle w:val="Hyperlink"/>
                <w:noProof/>
              </w:rPr>
              <w:t>Key Decisions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_Toc165879036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BE5A45" w:rsidRDefault="009235F9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AU" w:eastAsia="en-AU"/>
            </w:rPr>
          </w:pPr>
          <w:hyperlink w:anchor="_Toc165879037" w:history="1">
            <w:r w:rsidR="00BE5A45" w:rsidRPr="00F1438E">
              <w:rPr>
                <w:rStyle w:val="Hyperlink"/>
                <w:noProof/>
              </w:rPr>
              <w:t>Challenges</w:t>
            </w:r>
            <w:r w:rsidR="00BE5A45">
              <w:rPr>
                <w:noProof/>
                <w:webHidden/>
              </w:rPr>
              <w:tab/>
            </w:r>
            <w:r w:rsidR="00BE5A45">
              <w:rPr>
                <w:noProof/>
                <w:webHidden/>
              </w:rPr>
              <w:fldChar w:fldCharType="begin"/>
            </w:r>
            <w:r w:rsidR="00BE5A45">
              <w:rPr>
                <w:noProof/>
                <w:webHidden/>
              </w:rPr>
              <w:instrText xml:space="preserve"> PAGEREF _Toc165879037 \h </w:instrText>
            </w:r>
            <w:r w:rsidR="00BE5A45">
              <w:rPr>
                <w:noProof/>
                <w:webHidden/>
              </w:rPr>
            </w:r>
            <w:r w:rsidR="00BE5A45">
              <w:rPr>
                <w:noProof/>
                <w:webHidden/>
              </w:rPr>
              <w:fldChar w:fldCharType="separate"/>
            </w:r>
            <w:r w:rsidR="00BE5A45">
              <w:rPr>
                <w:noProof/>
                <w:webHidden/>
              </w:rPr>
              <w:t>4</w:t>
            </w:r>
            <w:r w:rsidR="00BE5A45">
              <w:rPr>
                <w:noProof/>
                <w:webHidden/>
              </w:rPr>
              <w:fldChar w:fldCharType="end"/>
            </w:r>
          </w:hyperlink>
        </w:p>
        <w:p w:rsidR="00374AB0" w:rsidRDefault="00374AB0">
          <w:r>
            <w:rPr>
              <w:b/>
              <w:bCs/>
              <w:noProof/>
            </w:rPr>
            <w:fldChar w:fldCharType="end"/>
          </w:r>
        </w:p>
      </w:sdtContent>
    </w:sdt>
    <w:p w:rsidR="00374AB0" w:rsidRDefault="00374AB0">
      <w:pPr>
        <w:pStyle w:val="Title2"/>
      </w:pPr>
      <w:r>
        <w:br w:type="page"/>
      </w:r>
    </w:p>
    <w:p w:rsidR="004D6B86" w:rsidRPr="00C5686B" w:rsidRDefault="00362E7D">
      <w:pPr>
        <w:pStyle w:val="Heading1"/>
      </w:pPr>
      <w:bookmarkStart w:id="0" w:name="_Toc165879025"/>
      <w:r>
        <w:lastRenderedPageBreak/>
        <w:t>Journal</w:t>
      </w:r>
      <w:bookmarkEnd w:id="0"/>
    </w:p>
    <w:p w:rsidR="004D6B86" w:rsidRDefault="00362E7D">
      <w:r>
        <w:t>This section documents the decisions and challenges faced along the development of the project.</w:t>
      </w:r>
    </w:p>
    <w:p w:rsidR="00362E7D" w:rsidRDefault="00362E7D" w:rsidP="00362E7D">
      <w:pPr>
        <w:pStyle w:val="Heading1"/>
      </w:pPr>
      <w:bookmarkStart w:id="1" w:name="_Toc164848311"/>
      <w:bookmarkStart w:id="2" w:name="_Toc165879026"/>
      <w:r>
        <w:t>Week 1</w:t>
      </w:r>
      <w:bookmarkEnd w:id="1"/>
      <w:bookmarkEnd w:id="2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235F9">
        <w:tc>
          <w:tcPr>
            <w:tcW w:w="4508" w:type="dxa"/>
          </w:tcPr>
          <w:p w:rsidR="00362E7D" w:rsidRDefault="00362E7D" w:rsidP="00362E7D">
            <w:r>
              <w:t>To Do List</w:t>
            </w:r>
          </w:p>
        </w:tc>
        <w:tc>
          <w:tcPr>
            <w:tcW w:w="4508" w:type="dxa"/>
          </w:tcPr>
          <w:p w:rsidR="00362E7D" w:rsidRDefault="00362E7D" w:rsidP="00362E7D">
            <w:r>
              <w:t>Completed Tasks</w:t>
            </w:r>
          </w:p>
        </w:tc>
      </w:tr>
      <w:tr w:rsidR="00362E7D" w:rsidTr="009235F9">
        <w:tc>
          <w:tcPr>
            <w:tcW w:w="4508" w:type="dxa"/>
          </w:tcPr>
          <w:p w:rsidR="00362E7D" w:rsidRDefault="00362E7D" w:rsidP="00362E7D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3"/>
              </w:numPr>
            </w:pPr>
            <w:r>
              <w:t>Find need or opportunity</w:t>
            </w:r>
          </w:p>
        </w:tc>
      </w:tr>
    </w:tbl>
    <w:p w:rsidR="00362E7D" w:rsidRDefault="00362E7D" w:rsidP="00362E7D">
      <w:pPr>
        <w:pStyle w:val="Heading2"/>
      </w:pPr>
      <w:bookmarkStart w:id="3" w:name="_Toc164848312"/>
      <w:bookmarkStart w:id="4" w:name="_Toc165879027"/>
      <w:r>
        <w:t>Key Decisions</w:t>
      </w:r>
      <w:bookmarkEnd w:id="3"/>
      <w:bookmarkEnd w:id="4"/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2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5" w:name="_Toc164848313"/>
      <w:bookmarkStart w:id="6" w:name="_Toc165879028"/>
      <w:r>
        <w:t>Challenges</w:t>
      </w:r>
      <w:bookmarkEnd w:id="5"/>
      <w:bookmarkEnd w:id="6"/>
    </w:p>
    <w:p w:rsidR="00362E7D" w:rsidRDefault="00362E7D" w:rsidP="00362E7D"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Pr="00AC2C74" w:rsidRDefault="00AC2C74" w:rsidP="00AC2C74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7D" w:rsidRDefault="00362E7D" w:rsidP="00362E7D">
      <w:pPr>
        <w:pStyle w:val="Heading1"/>
      </w:pPr>
      <w:bookmarkStart w:id="7" w:name="_Toc164848314"/>
      <w:bookmarkStart w:id="8" w:name="_Toc165879029"/>
      <w:r>
        <w:t>Week 2</w:t>
      </w:r>
      <w:bookmarkEnd w:id="7"/>
      <w:bookmarkEnd w:id="8"/>
    </w:p>
    <w:p w:rsidR="00362E7D" w:rsidRPr="00DB0E91" w:rsidRDefault="00362E7D" w:rsidP="00362E7D">
      <w:pPr>
        <w:pStyle w:val="Subtitle"/>
        <w:jc w:val="center"/>
        <w:rPr>
          <w:rStyle w:val="Emphasis"/>
        </w:rPr>
      </w:pPr>
      <w:r>
        <w:rPr>
          <w:rStyle w:val="Emphasis"/>
        </w:rPr>
        <w:t>22</w:t>
      </w:r>
      <w:r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E7D" w:rsidTr="009235F9">
        <w:tc>
          <w:tcPr>
            <w:tcW w:w="4508" w:type="dxa"/>
          </w:tcPr>
          <w:p w:rsidR="00362E7D" w:rsidRDefault="00362E7D" w:rsidP="009235F9">
            <w:r>
              <w:t>To Do List</w:t>
            </w:r>
          </w:p>
        </w:tc>
        <w:tc>
          <w:tcPr>
            <w:tcW w:w="4508" w:type="dxa"/>
          </w:tcPr>
          <w:p w:rsidR="00362E7D" w:rsidRDefault="00362E7D" w:rsidP="009235F9">
            <w:r>
              <w:t>Completed Tasks</w:t>
            </w:r>
          </w:p>
        </w:tc>
      </w:tr>
      <w:tr w:rsidR="00362E7D" w:rsidTr="009235F9">
        <w:tc>
          <w:tcPr>
            <w:tcW w:w="4508" w:type="dxa"/>
          </w:tcPr>
          <w:p w:rsidR="00362E7D" w:rsidRDefault="00362E7D" w:rsidP="009235F9"/>
        </w:tc>
        <w:tc>
          <w:tcPr>
            <w:tcW w:w="4508" w:type="dxa"/>
          </w:tcPr>
          <w:p w:rsidR="00362E7D" w:rsidRDefault="00362E7D" w:rsidP="00362E7D">
            <w:pPr>
              <w:pStyle w:val="ListParagraph"/>
              <w:numPr>
                <w:ilvl w:val="0"/>
                <w:numId w:val="15"/>
              </w:numPr>
            </w:pPr>
            <w:r>
              <w:t>Create Gannt Chart</w:t>
            </w:r>
          </w:p>
        </w:tc>
      </w:tr>
    </w:tbl>
    <w:p w:rsidR="00362E7D" w:rsidRDefault="00362E7D" w:rsidP="00362E7D">
      <w:pPr>
        <w:pStyle w:val="Heading2"/>
      </w:pPr>
      <w:bookmarkStart w:id="9" w:name="_Toc164848315"/>
      <w:bookmarkStart w:id="10" w:name="_Toc165879030"/>
      <w:r>
        <w:t>Key Decisions</w:t>
      </w:r>
      <w:bookmarkEnd w:id="9"/>
      <w:bookmarkEnd w:id="10"/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>Found a need or opportunity</w:t>
      </w:r>
    </w:p>
    <w:p w:rsidR="00362E7D" w:rsidRDefault="00362E7D" w:rsidP="00362E7D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Decided on project </w:t>
      </w:r>
    </w:p>
    <w:p w:rsidR="00362E7D" w:rsidRDefault="00362E7D" w:rsidP="00362E7D">
      <w:pPr>
        <w:pStyle w:val="Heading2"/>
      </w:pPr>
      <w:bookmarkStart w:id="11" w:name="_Toc164848316"/>
      <w:bookmarkStart w:id="12" w:name="_Toc165879031"/>
      <w:r>
        <w:lastRenderedPageBreak/>
        <w:t>Challenges</w:t>
      </w:r>
      <w:bookmarkEnd w:id="11"/>
      <w:bookmarkEnd w:id="12"/>
    </w:p>
    <w:p w:rsidR="00362E7D" w:rsidRDefault="00362E7D" w:rsidP="00362E7D">
      <w:pPr>
        <w:pStyle w:val="ListParagraph"/>
        <w:numPr>
          <w:ilvl w:val="0"/>
          <w:numId w:val="14"/>
        </w:numPr>
        <w:spacing w:after="160" w:line="259" w:lineRule="auto"/>
      </w:pPr>
      <w:r>
        <w:t>Gannt chart software being bad.</w:t>
      </w:r>
      <w:sdt>
        <w:sdtPr>
          <w:id w:val="-804154098"/>
          <w:citation/>
        </w:sdtPr>
        <w:sdtContent>
          <w:r w:rsidR="00D96D28">
            <w:fldChar w:fldCharType="begin"/>
          </w:r>
          <w:r w:rsidR="00D96D28">
            <w:rPr>
              <w:lang w:val="en-AU"/>
            </w:rPr>
            <w:instrText xml:space="preserve"> CITATION onlga \l 3081 </w:instrText>
          </w:r>
          <w:r w:rsidR="00D96D28">
            <w:fldChar w:fldCharType="separate"/>
          </w:r>
          <w:r w:rsidR="00D96D28">
            <w:rPr>
              <w:noProof/>
              <w:lang w:val="en-AU"/>
            </w:rPr>
            <w:t xml:space="preserve"> </w:t>
          </w:r>
          <w:r w:rsidR="00D96D28" w:rsidRPr="00D96D28">
            <w:rPr>
              <w:noProof/>
              <w:lang w:val="en-AU"/>
            </w:rPr>
            <w:t>(online gannt, ????)</w:t>
          </w:r>
          <w:r w:rsidR="00D96D28">
            <w:fldChar w:fldCharType="end"/>
          </w:r>
        </w:sdtContent>
      </w:sdt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360" w:firstLine="0"/>
      </w:pPr>
      <w:r>
        <w:rPr>
          <w:noProof/>
        </w:rPr>
        <w:drawing>
          <wp:inline distT="0" distB="0" distL="0" distR="0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21C" w:rsidRDefault="0018421C" w:rsidP="0018421C">
      <w:pPr>
        <w:pStyle w:val="Heading1"/>
      </w:pPr>
      <w:bookmarkStart w:id="13" w:name="_Toc165879032"/>
      <w:r>
        <w:t>Week 3</w:t>
      </w:r>
      <w:bookmarkEnd w:id="13"/>
    </w:p>
    <w:p w:rsidR="0018421C" w:rsidRPr="00DB0E91" w:rsidRDefault="005D655D" w:rsidP="005D655D">
      <w:pPr>
        <w:pStyle w:val="Subtitle"/>
        <w:jc w:val="center"/>
        <w:rPr>
          <w:rStyle w:val="Emphasis"/>
        </w:rPr>
      </w:pPr>
      <w:r>
        <w:rPr>
          <w:rStyle w:val="Emphasis"/>
        </w:rPr>
        <w:t>29</w:t>
      </w:r>
      <w:r w:rsidR="0018421C" w:rsidRPr="00DB0E91">
        <w:rPr>
          <w:rStyle w:val="Emphasis"/>
        </w:rPr>
        <w:t xml:space="preserve"> April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421C" w:rsidTr="009235F9">
        <w:tc>
          <w:tcPr>
            <w:tcW w:w="4508" w:type="dxa"/>
          </w:tcPr>
          <w:p w:rsidR="0018421C" w:rsidRDefault="0018421C" w:rsidP="009235F9">
            <w:r>
              <w:t>To Do List</w:t>
            </w:r>
          </w:p>
        </w:tc>
        <w:tc>
          <w:tcPr>
            <w:tcW w:w="4508" w:type="dxa"/>
          </w:tcPr>
          <w:p w:rsidR="0018421C" w:rsidRDefault="0018421C" w:rsidP="009235F9">
            <w:r>
              <w:t>Completed Tasks</w:t>
            </w:r>
          </w:p>
        </w:tc>
      </w:tr>
      <w:tr w:rsidR="0018421C" w:rsidTr="009235F9">
        <w:tc>
          <w:tcPr>
            <w:tcW w:w="4508" w:type="dxa"/>
          </w:tcPr>
          <w:p w:rsidR="0018421C" w:rsidRDefault="0018421C" w:rsidP="009235F9"/>
        </w:tc>
        <w:tc>
          <w:tcPr>
            <w:tcW w:w="4508" w:type="dxa"/>
          </w:tcPr>
          <w:p w:rsidR="0018421C" w:rsidRDefault="001D7BEC" w:rsidP="0018421C">
            <w:pPr>
              <w:pStyle w:val="ListParagraph"/>
              <w:numPr>
                <w:ilvl w:val="0"/>
                <w:numId w:val="15"/>
              </w:numPr>
            </w:pPr>
            <w:r>
              <w:t>Choose Development model</w:t>
            </w:r>
          </w:p>
        </w:tc>
      </w:tr>
    </w:tbl>
    <w:p w:rsidR="0018421C" w:rsidRDefault="0018421C" w:rsidP="0018421C">
      <w:pPr>
        <w:pStyle w:val="Heading2"/>
      </w:pPr>
      <w:bookmarkStart w:id="14" w:name="_Toc165879033"/>
      <w:r>
        <w:t>Key Decisions</w:t>
      </w:r>
      <w:bookmarkEnd w:id="14"/>
    </w:p>
    <w:p w:rsidR="0018421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Decided on a development model for the project – waterfall</w:t>
      </w:r>
    </w:p>
    <w:p w:rsidR="001D7BEC" w:rsidRDefault="001D7BEC" w:rsidP="00B03F8B">
      <w:pPr>
        <w:pStyle w:val="ListParagraph"/>
        <w:numPr>
          <w:ilvl w:val="0"/>
          <w:numId w:val="19"/>
        </w:numPr>
        <w:spacing w:after="160" w:line="259" w:lineRule="auto"/>
      </w:pPr>
      <w:r>
        <w:t>Wrote a document outlining the reason for the decision.</w:t>
      </w:r>
    </w:p>
    <w:p w:rsidR="0018421C" w:rsidRDefault="0018421C" w:rsidP="0018421C">
      <w:pPr>
        <w:pStyle w:val="Heading2"/>
      </w:pPr>
      <w:bookmarkStart w:id="15" w:name="_Toc165879034"/>
      <w:r>
        <w:t>Challenges</w:t>
      </w:r>
      <w:bookmarkEnd w:id="15"/>
    </w:p>
    <w:p w:rsidR="0018421C" w:rsidRDefault="005D655D" w:rsidP="00B03F8B">
      <w:pPr>
        <w:pStyle w:val="ListParagraph"/>
        <w:numPr>
          <w:ilvl w:val="0"/>
          <w:numId w:val="20"/>
        </w:numPr>
        <w:spacing w:after="160" w:line="259" w:lineRule="auto"/>
      </w:pPr>
      <w:r>
        <w:t>None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1080" w:firstLine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D" w:rsidRDefault="005D655D" w:rsidP="005D655D">
      <w:pPr>
        <w:pStyle w:val="Heading1"/>
      </w:pPr>
      <w:bookmarkStart w:id="16" w:name="_Toc165879035"/>
      <w:r>
        <w:lastRenderedPageBreak/>
        <w:t>Week 4</w:t>
      </w:r>
      <w:bookmarkEnd w:id="16"/>
    </w:p>
    <w:p w:rsidR="005D655D" w:rsidRPr="00DB0E91" w:rsidRDefault="00BE5A45" w:rsidP="00BE5A45">
      <w:pPr>
        <w:pStyle w:val="Subtitle"/>
        <w:jc w:val="center"/>
        <w:rPr>
          <w:rStyle w:val="Emphasis"/>
        </w:rPr>
      </w:pPr>
      <w:r>
        <w:rPr>
          <w:rStyle w:val="Emphasis"/>
        </w:rPr>
        <w:t>6-May</w:t>
      </w:r>
      <w:r w:rsidR="005D655D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55D" w:rsidTr="009235F9">
        <w:tc>
          <w:tcPr>
            <w:tcW w:w="4508" w:type="dxa"/>
          </w:tcPr>
          <w:p w:rsidR="005D655D" w:rsidRDefault="005D655D" w:rsidP="009235F9">
            <w:r>
              <w:t>To Do List</w:t>
            </w:r>
          </w:p>
        </w:tc>
        <w:tc>
          <w:tcPr>
            <w:tcW w:w="4508" w:type="dxa"/>
          </w:tcPr>
          <w:p w:rsidR="005D655D" w:rsidRDefault="005D655D" w:rsidP="009235F9">
            <w:r>
              <w:t>Completed Tasks</w:t>
            </w:r>
          </w:p>
        </w:tc>
      </w:tr>
      <w:tr w:rsidR="005D655D" w:rsidTr="009235F9">
        <w:tc>
          <w:tcPr>
            <w:tcW w:w="4508" w:type="dxa"/>
          </w:tcPr>
          <w:p w:rsidR="005D655D" w:rsidRDefault="005D655D" w:rsidP="009235F9"/>
        </w:tc>
        <w:tc>
          <w:tcPr>
            <w:tcW w:w="4508" w:type="dxa"/>
          </w:tcPr>
          <w:p w:rsidR="00595D57" w:rsidRDefault="00595D57" w:rsidP="00B03F8B">
            <w:pPr>
              <w:pStyle w:val="ListParagraph"/>
              <w:numPr>
                <w:ilvl w:val="0"/>
                <w:numId w:val="21"/>
              </w:numPr>
            </w:pPr>
            <w:r>
              <w:t>Draft Use case diagram</w:t>
            </w:r>
          </w:p>
          <w:p w:rsidR="005D655D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Distribute survey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Collect survey responses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observation 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>Complete interview</w:t>
            </w:r>
          </w:p>
          <w:p w:rsidR="00525A5F" w:rsidRDefault="00525A5F" w:rsidP="00B03F8B">
            <w:pPr>
              <w:pStyle w:val="ListParagraph"/>
              <w:numPr>
                <w:ilvl w:val="0"/>
                <w:numId w:val="21"/>
              </w:numPr>
            </w:pPr>
            <w:r>
              <w:t xml:space="preserve">Complete </w:t>
            </w:r>
            <w:r w:rsidR="00D948B2">
              <w:t>Report</w:t>
            </w:r>
          </w:p>
        </w:tc>
      </w:tr>
    </w:tbl>
    <w:p w:rsidR="005D655D" w:rsidRDefault="005D655D" w:rsidP="005D655D">
      <w:pPr>
        <w:pStyle w:val="Heading2"/>
      </w:pPr>
      <w:bookmarkStart w:id="17" w:name="_Toc165879036"/>
      <w:r>
        <w:t>Key Decisions</w:t>
      </w:r>
      <w:bookmarkEnd w:id="17"/>
    </w:p>
    <w:p w:rsidR="005D655D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Report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 xml:space="preserve">Interview group 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Observation target</w:t>
      </w:r>
    </w:p>
    <w:p w:rsidR="00401781" w:rsidRDefault="00401781" w:rsidP="00B03F8B">
      <w:pPr>
        <w:pStyle w:val="ListParagraph"/>
        <w:numPr>
          <w:ilvl w:val="0"/>
          <w:numId w:val="17"/>
        </w:numPr>
        <w:spacing w:after="160" w:line="259" w:lineRule="auto"/>
      </w:pPr>
      <w:r>
        <w:t>Survey distribution methods</w:t>
      </w:r>
    </w:p>
    <w:p w:rsidR="005D655D" w:rsidRDefault="005D655D" w:rsidP="005D655D">
      <w:pPr>
        <w:pStyle w:val="Heading2"/>
      </w:pPr>
      <w:bookmarkStart w:id="18" w:name="_Toc165879037"/>
      <w:r>
        <w:t>Challenges</w:t>
      </w:r>
      <w:bookmarkEnd w:id="18"/>
    </w:p>
    <w:p w:rsidR="005D655D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Distributing survey to a large audience</w:t>
      </w:r>
    </w:p>
    <w:p w:rsidR="00401781" w:rsidRDefault="00401781" w:rsidP="00B03F8B">
      <w:pPr>
        <w:pStyle w:val="ListParagraph"/>
        <w:numPr>
          <w:ilvl w:val="0"/>
          <w:numId w:val="18"/>
        </w:numPr>
        <w:spacing w:after="160" w:line="259" w:lineRule="auto"/>
      </w:pPr>
      <w:r>
        <w:t>Validating the authenticity of survey responses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66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81" w:rsidRDefault="00401781" w:rsidP="00401781">
      <w:pPr>
        <w:pStyle w:val="Heading1"/>
      </w:pPr>
      <w:r>
        <w:t xml:space="preserve">Week </w:t>
      </w:r>
      <w:r w:rsidR="003D6112">
        <w:t>5</w:t>
      </w:r>
    </w:p>
    <w:p w:rsidR="00401781" w:rsidRPr="00DB0E91" w:rsidRDefault="003D6112" w:rsidP="00401781">
      <w:pPr>
        <w:pStyle w:val="Subtitle"/>
        <w:jc w:val="center"/>
        <w:rPr>
          <w:rStyle w:val="Emphasis"/>
        </w:rPr>
      </w:pPr>
      <w:r>
        <w:rPr>
          <w:rStyle w:val="Emphasis"/>
        </w:rPr>
        <w:t>13</w:t>
      </w:r>
      <w:r w:rsidR="00401781">
        <w:rPr>
          <w:rStyle w:val="Emphasis"/>
        </w:rPr>
        <w:t>-May</w:t>
      </w:r>
      <w:r w:rsidR="00401781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1781" w:rsidTr="009235F9">
        <w:tc>
          <w:tcPr>
            <w:tcW w:w="4508" w:type="dxa"/>
          </w:tcPr>
          <w:p w:rsidR="00401781" w:rsidRDefault="00401781" w:rsidP="009235F9">
            <w:r>
              <w:t>To Do List</w:t>
            </w:r>
          </w:p>
        </w:tc>
        <w:tc>
          <w:tcPr>
            <w:tcW w:w="4508" w:type="dxa"/>
          </w:tcPr>
          <w:p w:rsidR="00401781" w:rsidRDefault="00401781" w:rsidP="009235F9">
            <w:r>
              <w:t>Completed Tasks</w:t>
            </w:r>
          </w:p>
        </w:tc>
      </w:tr>
      <w:tr w:rsidR="00401781" w:rsidTr="009235F9">
        <w:tc>
          <w:tcPr>
            <w:tcW w:w="4508" w:type="dxa"/>
          </w:tcPr>
          <w:p w:rsidR="00401781" w:rsidRDefault="00401781" w:rsidP="009235F9"/>
        </w:tc>
        <w:tc>
          <w:tcPr>
            <w:tcW w:w="4508" w:type="dxa"/>
          </w:tcPr>
          <w:p w:rsidR="00401781" w:rsidRDefault="003D6112" w:rsidP="00401781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8B595F" w:rsidRDefault="003D6112" w:rsidP="008B595F">
            <w:pPr>
              <w:pStyle w:val="ListParagraph"/>
              <w:numPr>
                <w:ilvl w:val="0"/>
                <w:numId w:val="24"/>
              </w:numPr>
            </w:pPr>
            <w:r>
              <w:t>Interview Analysis</w:t>
            </w:r>
          </w:p>
          <w:p w:rsidR="00595D57" w:rsidRDefault="00595D57" w:rsidP="008B595F">
            <w:pPr>
              <w:pStyle w:val="ListParagraph"/>
              <w:numPr>
                <w:ilvl w:val="0"/>
                <w:numId w:val="24"/>
              </w:numPr>
            </w:pPr>
            <w:r>
              <w:t>Observation Analysis</w:t>
            </w:r>
          </w:p>
        </w:tc>
      </w:tr>
    </w:tbl>
    <w:p w:rsidR="00401781" w:rsidRDefault="00401781" w:rsidP="00401781">
      <w:pPr>
        <w:pStyle w:val="Heading2"/>
      </w:pPr>
      <w:r>
        <w:t>Key Decisions</w:t>
      </w:r>
    </w:p>
    <w:p w:rsidR="00401781" w:rsidRDefault="00595D57" w:rsidP="00401781">
      <w:pPr>
        <w:pStyle w:val="ListParagraph"/>
        <w:numPr>
          <w:ilvl w:val="0"/>
          <w:numId w:val="25"/>
        </w:numPr>
        <w:spacing w:after="160" w:line="259" w:lineRule="auto"/>
      </w:pPr>
      <w:r>
        <w:t>Users major requirements</w:t>
      </w:r>
    </w:p>
    <w:p w:rsidR="00401781" w:rsidRDefault="00401781" w:rsidP="00401781">
      <w:pPr>
        <w:pStyle w:val="Heading2"/>
      </w:pPr>
      <w:r>
        <w:lastRenderedPageBreak/>
        <w:t>Challenges</w:t>
      </w:r>
    </w:p>
    <w:p w:rsidR="00401781" w:rsidRDefault="008B595F" w:rsidP="00401781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None </w:t>
      </w:r>
    </w:p>
    <w:p w:rsidR="00AC2C74" w:rsidRDefault="00AC2C74" w:rsidP="00AC2C74">
      <w:pPr>
        <w:pStyle w:val="Heading2"/>
      </w:pPr>
      <w:r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C0" w:rsidRDefault="00724CC0" w:rsidP="00724CC0">
      <w:pPr>
        <w:pStyle w:val="Heading1"/>
      </w:pPr>
      <w:r>
        <w:t xml:space="preserve">Week </w:t>
      </w:r>
      <w:r w:rsidR="003F680C">
        <w:t>6</w:t>
      </w:r>
    </w:p>
    <w:p w:rsidR="00724CC0" w:rsidRPr="00DB0E91" w:rsidRDefault="003F680C" w:rsidP="00724CC0">
      <w:pPr>
        <w:pStyle w:val="Subtitle"/>
        <w:jc w:val="center"/>
        <w:rPr>
          <w:rStyle w:val="Emphasis"/>
        </w:rPr>
      </w:pPr>
      <w:r>
        <w:rPr>
          <w:rStyle w:val="Emphasis"/>
        </w:rPr>
        <w:t>20</w:t>
      </w:r>
      <w:r w:rsidR="00724CC0">
        <w:rPr>
          <w:rStyle w:val="Emphasis"/>
        </w:rPr>
        <w:t>-May</w:t>
      </w:r>
      <w:r w:rsidR="00724CC0"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C0" w:rsidTr="009235F9">
        <w:tc>
          <w:tcPr>
            <w:tcW w:w="4508" w:type="dxa"/>
          </w:tcPr>
          <w:p w:rsidR="00724CC0" w:rsidRDefault="00724CC0" w:rsidP="009235F9">
            <w:r>
              <w:t>To Do List</w:t>
            </w:r>
          </w:p>
        </w:tc>
        <w:tc>
          <w:tcPr>
            <w:tcW w:w="4508" w:type="dxa"/>
          </w:tcPr>
          <w:p w:rsidR="00724CC0" w:rsidRDefault="00724CC0" w:rsidP="009235F9">
            <w:r>
              <w:t>Completed Tasks</w:t>
            </w:r>
          </w:p>
        </w:tc>
      </w:tr>
      <w:tr w:rsidR="00724CC0" w:rsidTr="009235F9">
        <w:tc>
          <w:tcPr>
            <w:tcW w:w="4508" w:type="dxa"/>
          </w:tcPr>
          <w:p w:rsidR="00724CC0" w:rsidRDefault="00724CC0" w:rsidP="009235F9"/>
        </w:tc>
        <w:tc>
          <w:tcPr>
            <w:tcW w:w="4508" w:type="dxa"/>
          </w:tcPr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Survey Analysis</w:t>
            </w:r>
          </w:p>
          <w:p w:rsidR="00724CC0" w:rsidRDefault="00724CC0" w:rsidP="00724CC0">
            <w:pPr>
              <w:pStyle w:val="ListParagraph"/>
              <w:numPr>
                <w:ilvl w:val="0"/>
                <w:numId w:val="24"/>
              </w:numPr>
            </w:pPr>
            <w:r>
              <w:t>Software requirements documents</w:t>
            </w:r>
          </w:p>
        </w:tc>
      </w:tr>
    </w:tbl>
    <w:p w:rsidR="00724CC0" w:rsidRDefault="00724CC0" w:rsidP="00724CC0">
      <w:pPr>
        <w:pStyle w:val="Heading2"/>
      </w:pPr>
      <w:r>
        <w:t>Key Decisions</w:t>
      </w:r>
    </w:p>
    <w:p w:rsidR="00724CC0" w:rsidRDefault="00724CC0" w:rsidP="00724CC0">
      <w:pPr>
        <w:pStyle w:val="ListParagraph"/>
        <w:numPr>
          <w:ilvl w:val="0"/>
          <w:numId w:val="25"/>
        </w:numPr>
        <w:spacing w:after="160" w:line="259" w:lineRule="auto"/>
      </w:pPr>
      <w:r>
        <w:t>Technical requirements</w:t>
      </w:r>
    </w:p>
    <w:p w:rsidR="00724CC0" w:rsidRDefault="00724CC0" w:rsidP="00724CC0">
      <w:pPr>
        <w:pStyle w:val="Heading2"/>
      </w:pPr>
      <w:r>
        <w:t>Challenges</w:t>
      </w:r>
    </w:p>
    <w:p w:rsidR="00724CC0" w:rsidRDefault="009C2FFB" w:rsidP="00724CC0">
      <w:pPr>
        <w:pStyle w:val="ListParagraph"/>
        <w:numPr>
          <w:ilvl w:val="0"/>
          <w:numId w:val="22"/>
        </w:numPr>
        <w:spacing w:after="160" w:line="259" w:lineRule="auto"/>
      </w:pPr>
      <w:r>
        <w:t>OneDrive</w:t>
      </w:r>
      <w:r w:rsidR="00724CC0">
        <w:t xml:space="preserve"> deleting work</w:t>
      </w:r>
    </w:p>
    <w:p w:rsidR="00AC2C74" w:rsidRDefault="00AC2C74" w:rsidP="00AC2C74">
      <w:pPr>
        <w:pStyle w:val="Heading2"/>
      </w:pPr>
      <w:r>
        <w:lastRenderedPageBreak/>
        <w:t>Gant</w:t>
      </w:r>
    </w:p>
    <w:p w:rsidR="00AC2C74" w:rsidRDefault="00AC2C74" w:rsidP="00AC2C74">
      <w:pPr>
        <w:spacing w:after="160" w:line="259" w:lineRule="auto"/>
        <w:ind w:left="720" w:firstLine="0"/>
      </w:pPr>
      <w:r>
        <w:rPr>
          <w:noProof/>
        </w:rPr>
        <w:drawing>
          <wp:inline distT="0" distB="0" distL="0" distR="0">
            <wp:extent cx="5943600" cy="1765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7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27-May</w:t>
      </w:r>
      <w:r w:rsidRPr="00DB0E91">
        <w:rPr>
          <w:rStyle w:val="Emphasis"/>
        </w:rPr>
        <w:t xml:space="preserve">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9235F9">
        <w:tc>
          <w:tcPr>
            <w:tcW w:w="4508" w:type="dxa"/>
          </w:tcPr>
          <w:p w:rsidR="00323B3F" w:rsidRDefault="00323B3F" w:rsidP="009235F9">
            <w:r>
              <w:t>To Do List</w:t>
            </w:r>
          </w:p>
        </w:tc>
        <w:tc>
          <w:tcPr>
            <w:tcW w:w="4508" w:type="dxa"/>
          </w:tcPr>
          <w:p w:rsidR="00323B3F" w:rsidRDefault="00323B3F" w:rsidP="009235F9">
            <w:r>
              <w:t>Completed Tasks</w:t>
            </w:r>
          </w:p>
        </w:tc>
      </w:tr>
      <w:tr w:rsidR="00323B3F" w:rsidTr="009235F9">
        <w:tc>
          <w:tcPr>
            <w:tcW w:w="4508" w:type="dxa"/>
          </w:tcPr>
          <w:p w:rsidR="00323B3F" w:rsidRDefault="00323B3F" w:rsidP="009235F9"/>
        </w:tc>
        <w:tc>
          <w:tcPr>
            <w:tcW w:w="4508" w:type="dxa"/>
          </w:tcPr>
          <w:p w:rsidR="00323B3F" w:rsidRDefault="00A12CC5" w:rsidP="00323B3F">
            <w:pPr>
              <w:pStyle w:val="ListParagraph"/>
              <w:numPr>
                <w:ilvl w:val="0"/>
                <w:numId w:val="24"/>
              </w:numPr>
            </w:pPr>
            <w:r>
              <w:t>Finish software requirements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A12CC5" w:rsidRPr="006177E8" w:rsidRDefault="00A12CC5" w:rsidP="00270C04">
      <w:r>
        <w:t>Use cases</w:t>
      </w:r>
    </w:p>
    <w:p w:rsidR="00323B3F" w:rsidRDefault="00323B3F" w:rsidP="00323B3F">
      <w:pPr>
        <w:pStyle w:val="Heading2"/>
      </w:pPr>
      <w:r>
        <w:t>Challenges</w:t>
      </w:r>
    </w:p>
    <w:p w:rsidR="00270C04" w:rsidRDefault="00613698" w:rsidP="00613698">
      <w:pPr>
        <w:ind w:firstLine="0"/>
      </w:pPr>
      <w:r>
        <w:tab/>
        <w:t>None</w:t>
      </w:r>
    </w:p>
    <w:p w:rsidR="00497B80" w:rsidRDefault="00497B80" w:rsidP="00497B80">
      <w:pPr>
        <w:pStyle w:val="Heading2"/>
      </w:pPr>
      <w:r>
        <w:t>Gant</w:t>
      </w:r>
    </w:p>
    <w:p w:rsidR="00497B80" w:rsidRPr="00270C04" w:rsidRDefault="00497B80" w:rsidP="00613698">
      <w:pPr>
        <w:ind w:firstLine="0"/>
      </w:pPr>
      <w:r>
        <w:rPr>
          <w:noProof/>
        </w:rPr>
        <w:drawing>
          <wp:inline distT="0" distB="0" distL="0" distR="0" wp14:anchorId="3B4FD04E" wp14:editId="123CF64B">
            <wp:extent cx="5942857" cy="17619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3F" w:rsidRDefault="00323B3F" w:rsidP="00323B3F">
      <w:pPr>
        <w:pStyle w:val="Heading1"/>
      </w:pPr>
      <w:r>
        <w:t>Week 8</w:t>
      </w:r>
    </w:p>
    <w:p w:rsidR="00323B3F" w:rsidRPr="00DB0E91" w:rsidRDefault="00DF5BBB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3</w:t>
      </w:r>
      <w:r w:rsidR="00323B3F">
        <w:rPr>
          <w:rStyle w:val="Emphasis"/>
        </w:rPr>
        <w:t>-</w:t>
      </w:r>
      <w:r w:rsidR="006C4BA1">
        <w:rPr>
          <w:rStyle w:val="Emphasis"/>
        </w:rPr>
        <w:t>June-</w:t>
      </w:r>
      <w:r w:rsidR="00323B3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9235F9">
        <w:tc>
          <w:tcPr>
            <w:tcW w:w="4508" w:type="dxa"/>
          </w:tcPr>
          <w:p w:rsidR="00323B3F" w:rsidRDefault="00323B3F" w:rsidP="009235F9">
            <w:r>
              <w:t>To Do List</w:t>
            </w:r>
          </w:p>
        </w:tc>
        <w:tc>
          <w:tcPr>
            <w:tcW w:w="4508" w:type="dxa"/>
          </w:tcPr>
          <w:p w:rsidR="00323B3F" w:rsidRDefault="00323B3F" w:rsidP="009235F9">
            <w:r>
              <w:t>Completed Tasks</w:t>
            </w:r>
          </w:p>
        </w:tc>
      </w:tr>
      <w:tr w:rsidR="00323B3F" w:rsidTr="009235F9">
        <w:tc>
          <w:tcPr>
            <w:tcW w:w="4508" w:type="dxa"/>
          </w:tcPr>
          <w:p w:rsidR="00323B3F" w:rsidRDefault="00323B3F" w:rsidP="009235F9"/>
        </w:tc>
        <w:tc>
          <w:tcPr>
            <w:tcW w:w="4508" w:type="dxa"/>
          </w:tcPr>
          <w:p w:rsidR="00323B3F" w:rsidRDefault="00A5589E" w:rsidP="00323B3F">
            <w:pPr>
              <w:pStyle w:val="ListParagraph"/>
              <w:numPr>
                <w:ilvl w:val="0"/>
                <w:numId w:val="24"/>
              </w:numPr>
            </w:pPr>
            <w:r>
              <w:t>Mockup 1</w:t>
            </w:r>
          </w:p>
          <w:p w:rsidR="00A5589E" w:rsidRDefault="00A5589E" w:rsidP="009C22A4">
            <w:pPr>
              <w:pStyle w:val="ListParagraph"/>
              <w:numPr>
                <w:ilvl w:val="0"/>
                <w:numId w:val="24"/>
              </w:numPr>
            </w:pPr>
            <w:r>
              <w:lastRenderedPageBreak/>
              <w:t>Start of evaluation criteria</w:t>
            </w:r>
          </w:p>
          <w:p w:rsidR="006177E8" w:rsidRDefault="006177E8" w:rsidP="009C22A4">
            <w:pPr>
              <w:pStyle w:val="ListParagraph"/>
              <w:numPr>
                <w:ilvl w:val="0"/>
                <w:numId w:val="24"/>
              </w:numPr>
            </w:pPr>
            <w:r>
              <w:t>Data flo</w:t>
            </w:r>
            <w:r w:rsidR="00F152DE">
              <w:t>w</w:t>
            </w:r>
            <w:r>
              <w:t xml:space="preserve"> diagram</w:t>
            </w:r>
          </w:p>
        </w:tc>
      </w:tr>
    </w:tbl>
    <w:p w:rsidR="00323B3F" w:rsidRDefault="00323B3F" w:rsidP="00323B3F">
      <w:pPr>
        <w:pStyle w:val="Heading2"/>
      </w:pPr>
      <w:r>
        <w:lastRenderedPageBreak/>
        <w:t>Key Decisions</w:t>
      </w:r>
    </w:p>
    <w:p w:rsidR="00A5589E" w:rsidRPr="00A5589E" w:rsidRDefault="00A5589E" w:rsidP="00A5589E">
      <w:pPr>
        <w:pStyle w:val="ListParagraph"/>
        <w:numPr>
          <w:ilvl w:val="0"/>
          <w:numId w:val="27"/>
        </w:numPr>
      </w:pPr>
      <w:r>
        <w:t>Mockup 1 design</w:t>
      </w:r>
    </w:p>
    <w:p w:rsidR="00323B3F" w:rsidRDefault="00323B3F" w:rsidP="00323B3F">
      <w:pPr>
        <w:pStyle w:val="Heading2"/>
      </w:pPr>
      <w:r>
        <w:t>Challenges</w:t>
      </w:r>
    </w:p>
    <w:p w:rsidR="006177E8" w:rsidRDefault="006177E8" w:rsidP="006177E8">
      <w:r>
        <w:t>None</w:t>
      </w:r>
    </w:p>
    <w:p w:rsidR="00945EC0" w:rsidRDefault="00945EC0" w:rsidP="00945EC0">
      <w:pPr>
        <w:pStyle w:val="Heading2"/>
      </w:pPr>
      <w:r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6177E8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9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10-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9235F9">
        <w:tc>
          <w:tcPr>
            <w:tcW w:w="4508" w:type="dxa"/>
          </w:tcPr>
          <w:p w:rsidR="00323B3F" w:rsidRDefault="00323B3F" w:rsidP="009235F9">
            <w:r>
              <w:t>To Do List</w:t>
            </w:r>
          </w:p>
        </w:tc>
        <w:tc>
          <w:tcPr>
            <w:tcW w:w="4508" w:type="dxa"/>
          </w:tcPr>
          <w:p w:rsidR="00323B3F" w:rsidRDefault="00323B3F" w:rsidP="009235F9">
            <w:r>
              <w:t>Completed Tasks</w:t>
            </w:r>
          </w:p>
        </w:tc>
      </w:tr>
      <w:tr w:rsidR="00323B3F" w:rsidTr="009235F9">
        <w:tc>
          <w:tcPr>
            <w:tcW w:w="4508" w:type="dxa"/>
          </w:tcPr>
          <w:p w:rsidR="00323B3F" w:rsidRDefault="00323B3F" w:rsidP="009235F9"/>
        </w:tc>
        <w:tc>
          <w:tcPr>
            <w:tcW w:w="4508" w:type="dxa"/>
          </w:tcPr>
          <w:p w:rsidR="00323B3F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evaluation criteria</w:t>
            </w:r>
          </w:p>
          <w:p w:rsidR="00062158" w:rsidRDefault="00062158" w:rsidP="00323B3F">
            <w:pPr>
              <w:pStyle w:val="ListParagraph"/>
              <w:numPr>
                <w:ilvl w:val="0"/>
                <w:numId w:val="24"/>
              </w:numPr>
            </w:pPr>
            <w:r>
              <w:t>Finish user interface mockup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2</w:t>
      </w:r>
    </w:p>
    <w:p w:rsidR="00062158" w:rsidRDefault="00062158" w:rsidP="00062158">
      <w:pPr>
        <w:pStyle w:val="ListParagraph"/>
        <w:numPr>
          <w:ilvl w:val="0"/>
          <w:numId w:val="26"/>
        </w:numPr>
      </w:pPr>
      <w:r>
        <w:t>User interface mockup design 3</w:t>
      </w:r>
    </w:p>
    <w:p w:rsidR="009C22A4" w:rsidRDefault="009C22A4" w:rsidP="00062158">
      <w:pPr>
        <w:pStyle w:val="ListParagraph"/>
        <w:numPr>
          <w:ilvl w:val="0"/>
          <w:numId w:val="26"/>
        </w:numPr>
      </w:pPr>
      <w:r>
        <w:t>Mockup evaluation</w:t>
      </w:r>
    </w:p>
    <w:p w:rsidR="00062158" w:rsidRPr="00062158" w:rsidRDefault="00A5589E" w:rsidP="00062158">
      <w:pPr>
        <w:pStyle w:val="ListParagraph"/>
        <w:numPr>
          <w:ilvl w:val="0"/>
          <w:numId w:val="26"/>
        </w:numPr>
      </w:pPr>
      <w:r>
        <w:t>Evaluation criteria</w:t>
      </w:r>
    </w:p>
    <w:p w:rsidR="00323B3F" w:rsidRDefault="00323B3F" w:rsidP="00323B3F">
      <w:pPr>
        <w:pStyle w:val="Heading2"/>
      </w:pPr>
      <w:r>
        <w:t>Challenge</w:t>
      </w:r>
    </w:p>
    <w:p w:rsidR="00A5589E" w:rsidRDefault="00A5589E" w:rsidP="00A5589E">
      <w:r>
        <w:t>Failing to install git properly</w:t>
      </w:r>
    </w:p>
    <w:p w:rsidR="00945EC0" w:rsidRDefault="00945EC0" w:rsidP="00945EC0">
      <w:pPr>
        <w:pStyle w:val="Heading2"/>
      </w:pPr>
      <w:r>
        <w:lastRenderedPageBreak/>
        <w:t>Gant</w:t>
      </w:r>
    </w:p>
    <w:p w:rsidR="00945EC0" w:rsidRPr="00270C04" w:rsidRDefault="00945EC0" w:rsidP="00945EC0">
      <w:pPr>
        <w:ind w:firstLine="0"/>
      </w:pPr>
      <w:r>
        <w:rPr>
          <w:noProof/>
        </w:rPr>
        <w:drawing>
          <wp:inline distT="0" distB="0" distL="0" distR="0" wp14:anchorId="7D38C546" wp14:editId="05F4F815">
            <wp:extent cx="5942857" cy="176190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C0" w:rsidRPr="00A5589E" w:rsidRDefault="00945EC0" w:rsidP="00945EC0">
      <w:pPr>
        <w:ind w:firstLine="0"/>
      </w:pPr>
    </w:p>
    <w:p w:rsidR="00323B3F" w:rsidRDefault="00323B3F" w:rsidP="00323B3F">
      <w:pPr>
        <w:pStyle w:val="Heading1"/>
      </w:pPr>
      <w:r>
        <w:t>Week 10</w:t>
      </w:r>
    </w:p>
    <w:p w:rsidR="00323B3F" w:rsidRPr="00DB0E91" w:rsidRDefault="00323B3F" w:rsidP="00323B3F">
      <w:pPr>
        <w:pStyle w:val="Subtitle"/>
        <w:jc w:val="center"/>
        <w:rPr>
          <w:rStyle w:val="Emphasis"/>
        </w:rPr>
      </w:pPr>
      <w:r>
        <w:rPr>
          <w:rStyle w:val="Emphasis"/>
        </w:rPr>
        <w:t>17-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3B3F" w:rsidTr="009235F9">
        <w:tc>
          <w:tcPr>
            <w:tcW w:w="4508" w:type="dxa"/>
          </w:tcPr>
          <w:p w:rsidR="00323B3F" w:rsidRDefault="00323B3F" w:rsidP="009235F9">
            <w:r>
              <w:t>To Do List</w:t>
            </w:r>
          </w:p>
        </w:tc>
        <w:tc>
          <w:tcPr>
            <w:tcW w:w="4508" w:type="dxa"/>
          </w:tcPr>
          <w:p w:rsidR="00323B3F" w:rsidRDefault="00323B3F" w:rsidP="009235F9">
            <w:r>
              <w:t>Completed Tasks</w:t>
            </w:r>
          </w:p>
        </w:tc>
      </w:tr>
      <w:tr w:rsidR="00323B3F" w:rsidTr="009235F9">
        <w:tc>
          <w:tcPr>
            <w:tcW w:w="4508" w:type="dxa"/>
          </w:tcPr>
          <w:p w:rsidR="00323B3F" w:rsidRDefault="00323B3F" w:rsidP="009235F9"/>
        </w:tc>
        <w:tc>
          <w:tcPr>
            <w:tcW w:w="4508" w:type="dxa"/>
          </w:tcPr>
          <w:p w:rsidR="00323B3F" w:rsidRDefault="00C85C43" w:rsidP="00C85C43">
            <w:pPr>
              <w:pStyle w:val="ListParagraph"/>
              <w:ind w:left="1800"/>
            </w:pPr>
            <w:r>
              <w:t xml:space="preserve">Initialize coding environment’s </w:t>
            </w:r>
          </w:p>
        </w:tc>
      </w:tr>
    </w:tbl>
    <w:p w:rsidR="00323B3F" w:rsidRDefault="00323B3F" w:rsidP="00323B3F">
      <w:pPr>
        <w:pStyle w:val="Heading2"/>
      </w:pPr>
      <w:r>
        <w:t>Key Decisions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>Version of python – 3.11.4</w:t>
      </w:r>
    </w:p>
    <w:p w:rsidR="00C85C43" w:rsidRDefault="00C85C43" w:rsidP="00C85C43">
      <w:pPr>
        <w:pStyle w:val="ListParagraph"/>
        <w:numPr>
          <w:ilvl w:val="0"/>
          <w:numId w:val="27"/>
        </w:numPr>
      </w:pPr>
      <w:r>
        <w:t xml:space="preserve">GUI </w:t>
      </w:r>
      <w:r w:rsidR="00671409">
        <w:t>application – toga</w:t>
      </w:r>
    </w:p>
    <w:p w:rsidR="00671409" w:rsidRPr="00C85C43" w:rsidRDefault="00671409" w:rsidP="00671409">
      <w:pPr>
        <w:pStyle w:val="ListParagraph"/>
        <w:numPr>
          <w:ilvl w:val="0"/>
          <w:numId w:val="27"/>
        </w:numPr>
      </w:pPr>
      <w:r>
        <w:t xml:space="preserve">Compiler – </w:t>
      </w:r>
      <w:proofErr w:type="spellStart"/>
      <w:r>
        <w:t>Beeware</w:t>
      </w:r>
      <w:proofErr w:type="spellEnd"/>
    </w:p>
    <w:p w:rsidR="00671409" w:rsidRDefault="00323B3F" w:rsidP="00671409">
      <w:pPr>
        <w:pStyle w:val="Heading2"/>
      </w:pPr>
      <w:r>
        <w:t>Challenges</w:t>
      </w:r>
    </w:p>
    <w:p w:rsidR="00671409" w:rsidRPr="00671409" w:rsidRDefault="00671409" w:rsidP="00725EAC">
      <w:pPr>
        <w:pStyle w:val="ListParagraph"/>
        <w:numPr>
          <w:ilvl w:val="0"/>
          <w:numId w:val="28"/>
        </w:numPr>
      </w:pPr>
      <w:r>
        <w:t>Git failing to install to pat</w:t>
      </w:r>
      <w:r w:rsidR="00725EAC">
        <w:t>h</w:t>
      </w:r>
    </w:p>
    <w:p w:rsidR="00642506" w:rsidRDefault="00642506" w:rsidP="00642506">
      <w:pPr>
        <w:pStyle w:val="Heading2"/>
      </w:pPr>
      <w:r>
        <w:lastRenderedPageBreak/>
        <w:t>Gant</w:t>
      </w:r>
    </w:p>
    <w:p w:rsidR="00725EAC" w:rsidRPr="00725EAC" w:rsidRDefault="00CE351A" w:rsidP="00725EAC">
      <w:r>
        <w:rPr>
          <w:noProof/>
        </w:rPr>
        <w:drawing>
          <wp:inline distT="0" distB="0" distL="0" distR="0">
            <wp:extent cx="5943600" cy="1998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06" w:rsidRPr="000F40A5" w:rsidRDefault="00642506" w:rsidP="00642506">
      <w:pPr>
        <w:spacing w:after="160" w:line="259" w:lineRule="auto"/>
      </w:pPr>
    </w:p>
    <w:p w:rsidR="00E46426" w:rsidRDefault="00E46426" w:rsidP="00E46426">
      <w:pPr>
        <w:pStyle w:val="Heading1"/>
      </w:pPr>
      <w:r>
        <w:t>Week 1</w:t>
      </w:r>
      <w:r w:rsidR="00570944">
        <w:t>1</w:t>
      </w:r>
    </w:p>
    <w:p w:rsidR="00E46426" w:rsidRPr="00DB0E91" w:rsidRDefault="00E46426" w:rsidP="00E46426">
      <w:pPr>
        <w:pStyle w:val="Subtitle"/>
        <w:jc w:val="center"/>
        <w:rPr>
          <w:rStyle w:val="Emphasis"/>
        </w:rPr>
      </w:pPr>
      <w:r>
        <w:rPr>
          <w:rStyle w:val="Emphasis"/>
        </w:rPr>
        <w:t>24-</w:t>
      </w:r>
      <w:r w:rsidR="006C4BA1">
        <w:rPr>
          <w:rStyle w:val="Emphasis"/>
        </w:rPr>
        <w:t>June-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6426" w:rsidTr="009235F9">
        <w:tc>
          <w:tcPr>
            <w:tcW w:w="4508" w:type="dxa"/>
          </w:tcPr>
          <w:p w:rsidR="00E46426" w:rsidRDefault="00E46426" w:rsidP="009235F9">
            <w:r>
              <w:t>To Do List</w:t>
            </w:r>
          </w:p>
        </w:tc>
        <w:tc>
          <w:tcPr>
            <w:tcW w:w="4508" w:type="dxa"/>
          </w:tcPr>
          <w:p w:rsidR="00E46426" w:rsidRDefault="00E46426" w:rsidP="009235F9">
            <w:r>
              <w:t>Completed Tasks</w:t>
            </w:r>
          </w:p>
        </w:tc>
      </w:tr>
      <w:tr w:rsidR="00E46426" w:rsidTr="009235F9">
        <w:tc>
          <w:tcPr>
            <w:tcW w:w="4508" w:type="dxa"/>
          </w:tcPr>
          <w:p w:rsidR="00E46426" w:rsidRDefault="00E46426" w:rsidP="009235F9"/>
        </w:tc>
        <w:tc>
          <w:tcPr>
            <w:tcW w:w="4508" w:type="dxa"/>
          </w:tcPr>
          <w:p w:rsidR="00E46426" w:rsidRDefault="0017318E" w:rsidP="00E46426">
            <w:pPr>
              <w:pStyle w:val="ListParagraph"/>
              <w:numPr>
                <w:ilvl w:val="0"/>
                <w:numId w:val="24"/>
              </w:numPr>
            </w:pPr>
            <w:r>
              <w:t>Outline of GUI classes</w:t>
            </w:r>
          </w:p>
        </w:tc>
      </w:tr>
    </w:tbl>
    <w:p w:rsidR="00E46426" w:rsidRDefault="00E46426" w:rsidP="00E46426">
      <w:pPr>
        <w:pStyle w:val="Heading2"/>
      </w:pPr>
      <w:r>
        <w:t>Key Decisions</w:t>
      </w:r>
    </w:p>
    <w:p w:rsidR="00E46426" w:rsidRDefault="0017318E" w:rsidP="00E46426">
      <w:pPr>
        <w:pStyle w:val="ListParagraph"/>
        <w:numPr>
          <w:ilvl w:val="0"/>
          <w:numId w:val="25"/>
        </w:numPr>
        <w:spacing w:after="160" w:line="259" w:lineRule="auto"/>
      </w:pPr>
      <w:r>
        <w:t>Format for GUI code</w:t>
      </w:r>
    </w:p>
    <w:p w:rsidR="00132BA2" w:rsidRDefault="0017318E" w:rsidP="00132BA2">
      <w:pPr>
        <w:pStyle w:val="ListParagraph"/>
        <w:numPr>
          <w:ilvl w:val="0"/>
          <w:numId w:val="25"/>
        </w:numPr>
        <w:spacing w:after="160" w:line="259" w:lineRule="auto"/>
      </w:pPr>
      <w:r>
        <w:t>Design of GUI</w:t>
      </w:r>
    </w:p>
    <w:p w:rsidR="00E46426" w:rsidRDefault="00E46426" w:rsidP="00E46426">
      <w:pPr>
        <w:pStyle w:val="Heading2"/>
      </w:pPr>
      <w:r>
        <w:t>Challenges</w:t>
      </w:r>
    </w:p>
    <w:p w:rsidR="00E46426" w:rsidRDefault="0017318E" w:rsidP="00E46426">
      <w:pPr>
        <w:pStyle w:val="ListParagraph"/>
        <w:numPr>
          <w:ilvl w:val="0"/>
          <w:numId w:val="22"/>
        </w:numPr>
        <w:spacing w:after="160" w:line="259" w:lineRule="auto"/>
      </w:pPr>
      <w:r>
        <w:t>Stuck on __var not being inherited from super for way to long</w:t>
      </w:r>
    </w:p>
    <w:p w:rsidR="00E46426" w:rsidRDefault="00E46426" w:rsidP="00E46426">
      <w:pPr>
        <w:pStyle w:val="Heading2"/>
      </w:pPr>
      <w:r>
        <w:t>Gant</w:t>
      </w:r>
    </w:p>
    <w:p w:rsidR="0017318E" w:rsidRPr="0017318E" w:rsidRDefault="0017318E" w:rsidP="0017318E">
      <w:r>
        <w:rPr>
          <w:noProof/>
        </w:rPr>
        <w:drawing>
          <wp:inline distT="0" distB="0" distL="0" distR="0" wp14:anchorId="1DAC4CB6" wp14:editId="7607A879">
            <wp:extent cx="5943600" cy="1998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A1" w:rsidRDefault="006C4BA1" w:rsidP="006C4BA1">
      <w:pPr>
        <w:pStyle w:val="Heading1"/>
      </w:pPr>
      <w:r>
        <w:lastRenderedPageBreak/>
        <w:t>Week 12</w:t>
      </w:r>
    </w:p>
    <w:p w:rsidR="006C4BA1" w:rsidRPr="00DB0E91" w:rsidRDefault="00570944" w:rsidP="006C4BA1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6C4BA1">
        <w:rPr>
          <w:rStyle w:val="Emphasis"/>
        </w:rPr>
        <w:t>-</w:t>
      </w:r>
      <w:r>
        <w:rPr>
          <w:rStyle w:val="Emphasis"/>
        </w:rPr>
        <w:t>July</w:t>
      </w:r>
      <w:r w:rsidR="006C4BA1">
        <w:rPr>
          <w:rStyle w:val="Emphasis"/>
        </w:rPr>
        <w:t>-</w:t>
      </w:r>
      <w:r w:rsidR="006C4BA1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BA1" w:rsidTr="009235F9">
        <w:tc>
          <w:tcPr>
            <w:tcW w:w="4508" w:type="dxa"/>
          </w:tcPr>
          <w:p w:rsidR="006C4BA1" w:rsidRDefault="006C4BA1" w:rsidP="009235F9">
            <w:r>
              <w:t>To Do List</w:t>
            </w:r>
          </w:p>
        </w:tc>
        <w:tc>
          <w:tcPr>
            <w:tcW w:w="4508" w:type="dxa"/>
          </w:tcPr>
          <w:p w:rsidR="006C4BA1" w:rsidRDefault="006C4BA1" w:rsidP="009235F9">
            <w:r>
              <w:t>Completed Tasks</w:t>
            </w:r>
          </w:p>
        </w:tc>
      </w:tr>
      <w:tr w:rsidR="006C4BA1" w:rsidTr="009235F9">
        <w:tc>
          <w:tcPr>
            <w:tcW w:w="4508" w:type="dxa"/>
          </w:tcPr>
          <w:p w:rsidR="006C4BA1" w:rsidRDefault="006C4BA1" w:rsidP="009235F9"/>
        </w:tc>
        <w:tc>
          <w:tcPr>
            <w:tcW w:w="4508" w:type="dxa"/>
          </w:tcPr>
          <w:p w:rsidR="006C4BA1" w:rsidRDefault="00132BA2" w:rsidP="006C4BA1">
            <w:pPr>
              <w:pStyle w:val="ListParagraph"/>
              <w:numPr>
                <w:ilvl w:val="0"/>
                <w:numId w:val="24"/>
              </w:numPr>
            </w:pPr>
            <w:r>
              <w:t>RSA encryption</w:t>
            </w:r>
          </w:p>
          <w:p w:rsidR="004F078D" w:rsidRDefault="004F078D" w:rsidP="006C4BA1">
            <w:pPr>
              <w:pStyle w:val="ListParagraph"/>
              <w:numPr>
                <w:ilvl w:val="0"/>
                <w:numId w:val="24"/>
              </w:numPr>
            </w:pPr>
            <w:r>
              <w:t>User Class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encryption</w:t>
            </w:r>
          </w:p>
          <w:p w:rsidR="00002707" w:rsidRDefault="00002707" w:rsidP="006C4BA1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Unittests</w:t>
            </w:r>
            <w:proofErr w:type="spellEnd"/>
            <w:r>
              <w:t xml:space="preserve"> for user data read in and storage</w:t>
            </w:r>
          </w:p>
        </w:tc>
      </w:tr>
    </w:tbl>
    <w:p w:rsidR="006C4BA1" w:rsidRDefault="006C4BA1" w:rsidP="006C4BA1">
      <w:pPr>
        <w:pStyle w:val="Heading2"/>
      </w:pPr>
      <w:r>
        <w:t>Key Decisions</w:t>
      </w:r>
    </w:p>
    <w:p w:rsidR="006C4BA1" w:rsidRDefault="004F078D" w:rsidP="006C4BA1">
      <w:pPr>
        <w:pStyle w:val="ListParagraph"/>
        <w:numPr>
          <w:ilvl w:val="0"/>
          <w:numId w:val="25"/>
        </w:numPr>
        <w:spacing w:after="160" w:line="259" w:lineRule="auto"/>
      </w:pPr>
      <w:r>
        <w:t>Encryption type – choose RSA</w:t>
      </w:r>
    </w:p>
    <w:p w:rsidR="006C4BA1" w:rsidRDefault="006C4BA1" w:rsidP="006C4BA1">
      <w:pPr>
        <w:pStyle w:val="Heading2"/>
      </w:pPr>
      <w:r>
        <w:t>Challenges</w:t>
      </w:r>
    </w:p>
    <w:p w:rsidR="006C4BA1" w:rsidRDefault="004F078D" w:rsidP="006C4BA1">
      <w:pPr>
        <w:pStyle w:val="ListParagraph"/>
        <w:numPr>
          <w:ilvl w:val="0"/>
          <w:numId w:val="22"/>
        </w:numPr>
        <w:spacing w:after="160" w:line="259" w:lineRule="auto"/>
      </w:pPr>
      <w:r>
        <w:t>Optimizing prime number generation – incomplete</w:t>
      </w:r>
    </w:p>
    <w:p w:rsidR="006C4BA1" w:rsidRDefault="006C4BA1" w:rsidP="006C4BA1">
      <w:pPr>
        <w:pStyle w:val="Heading2"/>
      </w:pPr>
      <w:r>
        <w:t>Gant</w:t>
      </w:r>
    </w:p>
    <w:p w:rsidR="006C4BA1" w:rsidRPr="0017318E" w:rsidRDefault="006C4BA1" w:rsidP="006C4BA1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8E" w:rsidRPr="0017318E" w:rsidRDefault="0017318E" w:rsidP="0017318E"/>
    <w:p w:rsidR="00570944" w:rsidRDefault="00570944" w:rsidP="00570944">
      <w:pPr>
        <w:pStyle w:val="Heading1"/>
      </w:pPr>
      <w:r>
        <w:t>Week 13</w:t>
      </w:r>
    </w:p>
    <w:p w:rsidR="00570944" w:rsidRPr="00DB0E91" w:rsidRDefault="00570944" w:rsidP="00570944">
      <w:pPr>
        <w:pStyle w:val="Subtitle"/>
        <w:jc w:val="center"/>
        <w:rPr>
          <w:rStyle w:val="Emphasis"/>
        </w:rPr>
      </w:pPr>
      <w:r>
        <w:rPr>
          <w:rStyle w:val="Emphasis"/>
        </w:rPr>
        <w:t>8-July-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944" w:rsidTr="009235F9">
        <w:tc>
          <w:tcPr>
            <w:tcW w:w="4508" w:type="dxa"/>
          </w:tcPr>
          <w:p w:rsidR="00570944" w:rsidRDefault="00570944" w:rsidP="009235F9">
            <w:r>
              <w:t>To Do List</w:t>
            </w:r>
          </w:p>
        </w:tc>
        <w:tc>
          <w:tcPr>
            <w:tcW w:w="4508" w:type="dxa"/>
          </w:tcPr>
          <w:p w:rsidR="00570944" w:rsidRDefault="00570944" w:rsidP="009235F9">
            <w:r>
              <w:t>Completed Tasks</w:t>
            </w:r>
          </w:p>
        </w:tc>
      </w:tr>
      <w:tr w:rsidR="00570944" w:rsidTr="009235F9">
        <w:tc>
          <w:tcPr>
            <w:tcW w:w="4508" w:type="dxa"/>
          </w:tcPr>
          <w:p w:rsidR="00570944" w:rsidRDefault="00570944" w:rsidP="009235F9"/>
        </w:tc>
        <w:tc>
          <w:tcPr>
            <w:tcW w:w="4508" w:type="dxa"/>
          </w:tcPr>
          <w:p w:rsidR="00570944" w:rsidRDefault="007074BE" w:rsidP="00570944">
            <w:pPr>
              <w:pStyle w:val="ListParagraph"/>
              <w:numPr>
                <w:ilvl w:val="0"/>
                <w:numId w:val="24"/>
              </w:numPr>
            </w:pPr>
            <w:r>
              <w:t>Message data structure</w:t>
            </w:r>
          </w:p>
        </w:tc>
      </w:tr>
    </w:tbl>
    <w:p w:rsidR="00570944" w:rsidRDefault="00570944" w:rsidP="00570944">
      <w:pPr>
        <w:pStyle w:val="Heading2"/>
      </w:pPr>
      <w:r>
        <w:t>Key Decisions</w:t>
      </w:r>
    </w:p>
    <w:p w:rsidR="00570944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How to store message in memory</w:t>
      </w:r>
    </w:p>
    <w:p w:rsidR="007074BE" w:rsidRDefault="007074BE" w:rsidP="00570944">
      <w:pPr>
        <w:pStyle w:val="ListParagraph"/>
        <w:numPr>
          <w:ilvl w:val="0"/>
          <w:numId w:val="25"/>
        </w:numPr>
        <w:spacing w:after="160" w:line="259" w:lineRule="auto"/>
      </w:pPr>
      <w:r>
        <w:t>Long term storage of messages</w:t>
      </w:r>
    </w:p>
    <w:p w:rsidR="00570944" w:rsidRDefault="00570944" w:rsidP="00570944">
      <w:pPr>
        <w:pStyle w:val="Heading2"/>
      </w:pPr>
      <w:r>
        <w:lastRenderedPageBreak/>
        <w:t>Challenges</w:t>
      </w:r>
    </w:p>
    <w:p w:rsidR="00570944" w:rsidRDefault="00175E47" w:rsidP="00570944">
      <w:pPr>
        <w:pStyle w:val="ListParagraph"/>
        <w:numPr>
          <w:ilvl w:val="0"/>
          <w:numId w:val="22"/>
        </w:numPr>
        <w:spacing w:after="160" w:line="259" w:lineRule="auto"/>
      </w:pPr>
      <w:r>
        <w:t xml:space="preserve">Mock being weird – having to reference </w:t>
      </w:r>
      <w:proofErr w:type="spellStart"/>
      <w:r>
        <w:t>message.RSA.decrypt_padded</w:t>
      </w:r>
      <w:proofErr w:type="spellEnd"/>
      <w:r>
        <w:t xml:space="preserve"> instead of </w:t>
      </w:r>
      <w:proofErr w:type="spellStart"/>
      <w:r>
        <w:t>RSA_cryptosystem.decrypt_padded</w:t>
      </w:r>
      <w:proofErr w:type="spellEnd"/>
    </w:p>
    <w:p w:rsidR="00570944" w:rsidRDefault="00570944" w:rsidP="00570944">
      <w:pPr>
        <w:pStyle w:val="Heading2"/>
      </w:pPr>
      <w:r>
        <w:t>Gant</w:t>
      </w:r>
    </w:p>
    <w:p w:rsidR="00570944" w:rsidRPr="0017318E" w:rsidRDefault="00570944" w:rsidP="00570944">
      <w:r>
        <w:rPr>
          <w:noProof/>
        </w:rPr>
        <w:drawing>
          <wp:inline distT="0" distB="0" distL="0" distR="0" wp14:anchorId="6510F80C" wp14:editId="5708CE62">
            <wp:extent cx="5943600" cy="1998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AC" w:rsidRDefault="00BA6CAC" w:rsidP="00BA6CAC">
      <w:pPr>
        <w:pStyle w:val="Heading1"/>
      </w:pPr>
      <w:r>
        <w:t>Week 14</w:t>
      </w:r>
    </w:p>
    <w:p w:rsidR="00BA6CAC" w:rsidRPr="00DB0E91" w:rsidRDefault="00824F2F" w:rsidP="00BA6CAC">
      <w:pPr>
        <w:pStyle w:val="Subtitle"/>
        <w:jc w:val="center"/>
        <w:rPr>
          <w:rStyle w:val="Emphasis"/>
        </w:rPr>
      </w:pPr>
      <w:r>
        <w:rPr>
          <w:rStyle w:val="Emphasis"/>
        </w:rPr>
        <w:t>15</w:t>
      </w:r>
      <w:r w:rsidR="00BA6CAC">
        <w:rPr>
          <w:rStyle w:val="Emphasis"/>
        </w:rPr>
        <w:t>-July-</w:t>
      </w:r>
      <w:r w:rsidR="00BA6CAC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CAC" w:rsidTr="009235F9">
        <w:tc>
          <w:tcPr>
            <w:tcW w:w="4508" w:type="dxa"/>
          </w:tcPr>
          <w:p w:rsidR="00BA6CAC" w:rsidRDefault="00BA6CAC" w:rsidP="009235F9">
            <w:r>
              <w:t>To Do List</w:t>
            </w:r>
          </w:p>
        </w:tc>
        <w:tc>
          <w:tcPr>
            <w:tcW w:w="4508" w:type="dxa"/>
          </w:tcPr>
          <w:p w:rsidR="00BA6CAC" w:rsidRDefault="00BA6CAC" w:rsidP="009235F9">
            <w:r>
              <w:t>Completed Tasks</w:t>
            </w:r>
          </w:p>
        </w:tc>
      </w:tr>
      <w:tr w:rsidR="00BA6CAC" w:rsidTr="009235F9">
        <w:tc>
          <w:tcPr>
            <w:tcW w:w="4508" w:type="dxa"/>
          </w:tcPr>
          <w:p w:rsidR="00BA6CAC" w:rsidRDefault="00BA6CAC" w:rsidP="009235F9"/>
        </w:tc>
        <w:tc>
          <w:tcPr>
            <w:tcW w:w="4508" w:type="dxa"/>
          </w:tcPr>
          <w:p w:rsidR="00BA6CAC" w:rsidRDefault="00BA6CAC" w:rsidP="00BA6CAC">
            <w:pPr>
              <w:pStyle w:val="ListParagraph"/>
              <w:numPr>
                <w:ilvl w:val="0"/>
                <w:numId w:val="24"/>
              </w:numPr>
            </w:pPr>
          </w:p>
        </w:tc>
      </w:tr>
    </w:tbl>
    <w:p w:rsidR="00BA6CAC" w:rsidRDefault="00BA6CAC" w:rsidP="00BA6CAC">
      <w:pPr>
        <w:pStyle w:val="Heading2"/>
      </w:pPr>
      <w:r>
        <w:t>Key Decisions</w:t>
      </w:r>
    </w:p>
    <w:p w:rsidR="00BA6CAC" w:rsidRDefault="00BA6CAC" w:rsidP="00BA6CAC">
      <w:pPr>
        <w:pStyle w:val="Heading2"/>
      </w:pPr>
      <w:r>
        <w:t>Challenges</w:t>
      </w:r>
    </w:p>
    <w:p w:rsidR="00BA6CAC" w:rsidRDefault="00BA6CAC" w:rsidP="00BA6CAC">
      <w:pPr>
        <w:pStyle w:val="Heading2"/>
      </w:pPr>
      <w:r>
        <w:t>Gant</w:t>
      </w:r>
    </w:p>
    <w:p w:rsidR="00BA6CAC" w:rsidRPr="0017318E" w:rsidRDefault="00BA6CAC" w:rsidP="00BA6CAC">
      <w:r>
        <w:rPr>
          <w:noProof/>
        </w:rPr>
        <w:drawing>
          <wp:inline distT="0" distB="0" distL="0" distR="0" wp14:anchorId="0375B444" wp14:editId="559155D1">
            <wp:extent cx="5943600" cy="1998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t>Week 15</w:t>
      </w:r>
    </w:p>
    <w:p w:rsidR="00824F2F" w:rsidRPr="00DB0E91" w:rsidRDefault="00824F2F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22-July-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9235F9">
        <w:tc>
          <w:tcPr>
            <w:tcW w:w="4508" w:type="dxa"/>
          </w:tcPr>
          <w:p w:rsidR="00824F2F" w:rsidRDefault="00824F2F" w:rsidP="009235F9">
            <w:r>
              <w:lastRenderedPageBreak/>
              <w:t>To Do List</w:t>
            </w:r>
          </w:p>
        </w:tc>
        <w:tc>
          <w:tcPr>
            <w:tcW w:w="4508" w:type="dxa"/>
          </w:tcPr>
          <w:p w:rsidR="00824F2F" w:rsidRDefault="00824F2F" w:rsidP="009235F9">
            <w:r>
              <w:t>Completed Tasks</w:t>
            </w:r>
          </w:p>
        </w:tc>
      </w:tr>
      <w:tr w:rsidR="00824F2F" w:rsidTr="009235F9">
        <w:tc>
          <w:tcPr>
            <w:tcW w:w="4508" w:type="dxa"/>
          </w:tcPr>
          <w:p w:rsidR="00824F2F" w:rsidRDefault="00824F2F" w:rsidP="009235F9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t>Week 16</w:t>
      </w:r>
    </w:p>
    <w:p w:rsidR="00824F2F" w:rsidRPr="00DB0E91" w:rsidRDefault="00824F2F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29-July-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9235F9">
        <w:tc>
          <w:tcPr>
            <w:tcW w:w="4508" w:type="dxa"/>
          </w:tcPr>
          <w:p w:rsidR="00824F2F" w:rsidRDefault="00824F2F" w:rsidP="009235F9">
            <w:r>
              <w:t>To Do List</w:t>
            </w:r>
          </w:p>
        </w:tc>
        <w:tc>
          <w:tcPr>
            <w:tcW w:w="4508" w:type="dxa"/>
          </w:tcPr>
          <w:p w:rsidR="00824F2F" w:rsidRDefault="00824F2F" w:rsidP="009235F9">
            <w:r>
              <w:t>Completed Tasks</w:t>
            </w:r>
          </w:p>
        </w:tc>
      </w:tr>
      <w:tr w:rsidR="00824F2F" w:rsidTr="009235F9">
        <w:tc>
          <w:tcPr>
            <w:tcW w:w="4508" w:type="dxa"/>
          </w:tcPr>
          <w:p w:rsidR="00824F2F" w:rsidRDefault="00824F2F" w:rsidP="009235F9"/>
        </w:tc>
        <w:tc>
          <w:tcPr>
            <w:tcW w:w="4508" w:type="dxa"/>
          </w:tcPr>
          <w:p w:rsidR="00824F2F" w:rsidRDefault="00824F2F" w:rsidP="00566200">
            <w:pPr>
              <w:pStyle w:val="ListParagraph"/>
              <w:ind w:left="1800"/>
            </w:pP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824F2F" w:rsidRDefault="00824F2F" w:rsidP="00824F2F">
      <w:pPr>
        <w:pStyle w:val="Heading2"/>
      </w:pPr>
      <w:r>
        <w:t>Challenges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2F" w:rsidRDefault="00824F2F" w:rsidP="00824F2F">
      <w:pPr>
        <w:pStyle w:val="Heading1"/>
      </w:pPr>
      <w:r>
        <w:lastRenderedPageBreak/>
        <w:t>Week 1</w:t>
      </w:r>
      <w:r w:rsidR="005C5DE5">
        <w:t>7</w:t>
      </w:r>
    </w:p>
    <w:p w:rsidR="00824F2F" w:rsidRPr="00DB0E91" w:rsidRDefault="005C5DE5" w:rsidP="00824F2F">
      <w:pPr>
        <w:pStyle w:val="Subtitle"/>
        <w:jc w:val="center"/>
        <w:rPr>
          <w:rStyle w:val="Emphasis"/>
        </w:rPr>
      </w:pPr>
      <w:r>
        <w:rPr>
          <w:rStyle w:val="Emphasis"/>
        </w:rPr>
        <w:t>5</w:t>
      </w:r>
      <w:r w:rsidR="00824F2F">
        <w:rPr>
          <w:rStyle w:val="Emphasis"/>
        </w:rPr>
        <w:t>-</w:t>
      </w:r>
      <w:r>
        <w:rPr>
          <w:rStyle w:val="Emphasis"/>
        </w:rPr>
        <w:t>August</w:t>
      </w:r>
      <w:r w:rsidR="00824F2F">
        <w:rPr>
          <w:rStyle w:val="Emphasis"/>
        </w:rPr>
        <w:t>-</w:t>
      </w:r>
      <w:r w:rsidR="00824F2F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4F2F" w:rsidTr="009235F9">
        <w:tc>
          <w:tcPr>
            <w:tcW w:w="4508" w:type="dxa"/>
          </w:tcPr>
          <w:p w:rsidR="00824F2F" w:rsidRDefault="00824F2F" w:rsidP="009235F9">
            <w:r>
              <w:t>To Do List</w:t>
            </w:r>
          </w:p>
        </w:tc>
        <w:tc>
          <w:tcPr>
            <w:tcW w:w="4508" w:type="dxa"/>
          </w:tcPr>
          <w:p w:rsidR="00824F2F" w:rsidRDefault="00824F2F" w:rsidP="009235F9">
            <w:r>
              <w:t>Completed Tasks</w:t>
            </w:r>
          </w:p>
        </w:tc>
      </w:tr>
      <w:tr w:rsidR="00824F2F" w:rsidTr="009235F9">
        <w:tc>
          <w:tcPr>
            <w:tcW w:w="4508" w:type="dxa"/>
          </w:tcPr>
          <w:p w:rsidR="00824F2F" w:rsidRDefault="00824F2F" w:rsidP="009235F9"/>
        </w:tc>
        <w:tc>
          <w:tcPr>
            <w:tcW w:w="4508" w:type="dxa"/>
          </w:tcPr>
          <w:p w:rsidR="00824F2F" w:rsidRDefault="00CE6AC2" w:rsidP="00566200">
            <w:pPr>
              <w:pStyle w:val="ListParagraph"/>
              <w:ind w:left="1800"/>
            </w:pPr>
            <w:r>
              <w:t>Fix encryption algorithm</w:t>
            </w:r>
          </w:p>
        </w:tc>
      </w:tr>
    </w:tbl>
    <w:p w:rsidR="00824F2F" w:rsidRDefault="00824F2F" w:rsidP="00824F2F">
      <w:pPr>
        <w:pStyle w:val="Heading2"/>
      </w:pPr>
      <w:r>
        <w:t>Key Decisions</w:t>
      </w:r>
    </w:p>
    <w:p w:rsidR="00CE6AC2" w:rsidRPr="00CE6AC2" w:rsidRDefault="00CE6AC2" w:rsidP="00CE6AC2">
      <w:r>
        <w:t>How to fix Encryption algorithm</w:t>
      </w:r>
    </w:p>
    <w:p w:rsidR="00824F2F" w:rsidRDefault="00824F2F" w:rsidP="00824F2F">
      <w:pPr>
        <w:pStyle w:val="Heading2"/>
      </w:pPr>
      <w:r>
        <w:t>Challenges</w:t>
      </w:r>
    </w:p>
    <w:p w:rsidR="00CE6AC2" w:rsidRDefault="00CE6AC2" w:rsidP="00CE6AC2">
      <w:r>
        <w:t>Encryption algorithm not working</w:t>
      </w:r>
    </w:p>
    <w:p w:rsidR="00CE6AC2" w:rsidRPr="00CE6AC2" w:rsidRDefault="00CE6AC2" w:rsidP="00CE6AC2">
      <w:r>
        <w:t>Data saving not working</w:t>
      </w:r>
    </w:p>
    <w:p w:rsidR="00824F2F" w:rsidRDefault="00824F2F" w:rsidP="00824F2F">
      <w:pPr>
        <w:pStyle w:val="Heading2"/>
      </w:pPr>
      <w:r>
        <w:t>Gant</w:t>
      </w:r>
    </w:p>
    <w:p w:rsidR="00824F2F" w:rsidRPr="0017318E" w:rsidRDefault="00824F2F" w:rsidP="00824F2F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18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12-August-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9235F9">
        <w:tc>
          <w:tcPr>
            <w:tcW w:w="4508" w:type="dxa"/>
          </w:tcPr>
          <w:p w:rsidR="005C5DE5" w:rsidRDefault="005C5DE5" w:rsidP="009235F9">
            <w:r>
              <w:t>To Do List</w:t>
            </w:r>
          </w:p>
        </w:tc>
        <w:tc>
          <w:tcPr>
            <w:tcW w:w="4508" w:type="dxa"/>
          </w:tcPr>
          <w:p w:rsidR="005C5DE5" w:rsidRDefault="005C5DE5" w:rsidP="009235F9">
            <w:r>
              <w:t>Completed Tasks</w:t>
            </w:r>
          </w:p>
        </w:tc>
      </w:tr>
      <w:tr w:rsidR="005C5DE5" w:rsidTr="009235F9">
        <w:tc>
          <w:tcPr>
            <w:tcW w:w="4508" w:type="dxa"/>
          </w:tcPr>
          <w:p w:rsidR="005C5DE5" w:rsidRDefault="0026096B" w:rsidP="009235F9">
            <w:r>
              <w:t>Fix Encryption</w:t>
            </w:r>
          </w:p>
        </w:tc>
        <w:tc>
          <w:tcPr>
            <w:tcW w:w="4508" w:type="dxa"/>
          </w:tcPr>
          <w:p w:rsidR="005C5DE5" w:rsidRDefault="00C63F66" w:rsidP="00566200">
            <w:pPr>
              <w:pStyle w:val="ListParagraph"/>
              <w:ind w:left="1800"/>
            </w:pPr>
            <w:r>
              <w:t>Fix Encryption Crashes</w:t>
            </w:r>
          </w:p>
          <w:p w:rsidR="00C63F66" w:rsidRDefault="0026096B" w:rsidP="00566200">
            <w:pPr>
              <w:pStyle w:val="ListParagraph"/>
              <w:ind w:left="1800"/>
            </w:pPr>
            <w:r>
              <w:t>Fix Encryption errors</w:t>
            </w: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26096B" w:rsidRPr="0026096B" w:rsidRDefault="0026096B" w:rsidP="0026096B">
      <w:r>
        <w:t>None was just fixing errors in the code</w:t>
      </w:r>
    </w:p>
    <w:p w:rsidR="005C5DE5" w:rsidRDefault="005C5DE5" w:rsidP="005C5DE5">
      <w:pPr>
        <w:pStyle w:val="Heading2"/>
      </w:pPr>
      <w:r>
        <w:t>Challenges</w:t>
      </w:r>
    </w:p>
    <w:p w:rsidR="0026096B" w:rsidRDefault="0026096B" w:rsidP="0026096B">
      <w:r>
        <w:t>Finding the cause of the errors</w:t>
      </w:r>
      <w:r w:rsidR="00273C91">
        <w:t>.</w:t>
      </w:r>
    </w:p>
    <w:p w:rsidR="00273C91" w:rsidRPr="0026096B" w:rsidRDefault="00273C91" w:rsidP="0026096B">
      <w:r>
        <w:t>Error was a result of mixing private keys order.</w:t>
      </w:r>
    </w:p>
    <w:p w:rsidR="005C5DE5" w:rsidRDefault="005C5DE5" w:rsidP="005C5DE5">
      <w:pPr>
        <w:pStyle w:val="Heading2"/>
      </w:pPr>
      <w:r>
        <w:lastRenderedPageBreak/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19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19-August-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9235F9">
        <w:tc>
          <w:tcPr>
            <w:tcW w:w="4508" w:type="dxa"/>
          </w:tcPr>
          <w:p w:rsidR="005C5DE5" w:rsidRDefault="005C5DE5" w:rsidP="009235F9">
            <w:r>
              <w:t>To Do List</w:t>
            </w:r>
          </w:p>
        </w:tc>
        <w:tc>
          <w:tcPr>
            <w:tcW w:w="4508" w:type="dxa"/>
          </w:tcPr>
          <w:p w:rsidR="005C5DE5" w:rsidRDefault="005C5DE5" w:rsidP="009235F9">
            <w:r>
              <w:t>Completed Tasks</w:t>
            </w:r>
          </w:p>
        </w:tc>
      </w:tr>
      <w:tr w:rsidR="005C5DE5" w:rsidTr="009235F9">
        <w:tc>
          <w:tcPr>
            <w:tcW w:w="4508" w:type="dxa"/>
          </w:tcPr>
          <w:p w:rsidR="005C5DE5" w:rsidRDefault="001078F2" w:rsidP="009235F9">
            <w:r>
              <w:t>Add the ability to host chat server</w:t>
            </w:r>
          </w:p>
          <w:p w:rsidR="001078F2" w:rsidRDefault="001078F2" w:rsidP="009235F9"/>
        </w:tc>
        <w:tc>
          <w:tcPr>
            <w:tcW w:w="4508" w:type="dxa"/>
          </w:tcPr>
          <w:p w:rsidR="005C5DE5" w:rsidRDefault="00FA24C2" w:rsidP="00566200">
            <w:pPr>
              <w:pStyle w:val="ListParagraph"/>
              <w:ind w:left="1800"/>
            </w:pPr>
            <w:r>
              <w:t>Create Example network</w:t>
            </w:r>
          </w:p>
          <w:p w:rsidR="00FA24C2" w:rsidRDefault="00FA24C2" w:rsidP="00566200">
            <w:pPr>
              <w:pStyle w:val="ListParagraph"/>
              <w:ind w:left="1800"/>
            </w:pPr>
            <w:r>
              <w:t>Add checking for existing chat server to network manager</w:t>
            </w:r>
          </w:p>
          <w:p w:rsidR="001078F2" w:rsidRDefault="001078F2" w:rsidP="001078F2">
            <w:pPr>
              <w:pStyle w:val="ListParagraph"/>
              <w:ind w:left="1800"/>
            </w:pPr>
            <w:r>
              <w:t>Add the ability to establish a server</w:t>
            </w: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824A17" w:rsidRDefault="00824A17" w:rsidP="00824A17">
      <w:r>
        <w:t>The basic format for network message</w:t>
      </w:r>
    </w:p>
    <w:p w:rsidR="00824A17" w:rsidRPr="00824A17" w:rsidRDefault="00824A17" w:rsidP="00824A17">
      <w:r>
        <w:t xml:space="preserve">The network </w:t>
      </w:r>
      <w:proofErr w:type="gramStart"/>
      <w:r>
        <w:t>structure</w:t>
      </w:r>
      <w:proofErr w:type="gramEnd"/>
    </w:p>
    <w:p w:rsidR="005C5DE5" w:rsidRDefault="005C5DE5" w:rsidP="005C5DE5">
      <w:pPr>
        <w:pStyle w:val="Heading2"/>
      </w:pPr>
      <w:r>
        <w:t>Challenges</w:t>
      </w:r>
    </w:p>
    <w:p w:rsidR="00824A17" w:rsidRDefault="0048476B" w:rsidP="00824A17">
      <w:r>
        <w:t>Learning how to use multithreading</w:t>
      </w:r>
    </w:p>
    <w:p w:rsidR="0048476B" w:rsidRPr="00824A17" w:rsidRDefault="0048476B" w:rsidP="00824A17">
      <w:r>
        <w:t>Learning how to do networking</w:t>
      </w:r>
    </w:p>
    <w:p w:rsidR="005C5DE5" w:rsidRDefault="005C5DE5" w:rsidP="005C5DE5">
      <w:pPr>
        <w:pStyle w:val="Heading2"/>
      </w:pPr>
      <w:r>
        <w:lastRenderedPageBreak/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20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26-August-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9235F9">
        <w:tc>
          <w:tcPr>
            <w:tcW w:w="4508" w:type="dxa"/>
          </w:tcPr>
          <w:p w:rsidR="005C5DE5" w:rsidRDefault="005C5DE5" w:rsidP="009235F9">
            <w:r>
              <w:t>To Do List</w:t>
            </w:r>
          </w:p>
        </w:tc>
        <w:tc>
          <w:tcPr>
            <w:tcW w:w="4508" w:type="dxa"/>
          </w:tcPr>
          <w:p w:rsidR="005C5DE5" w:rsidRDefault="005C5DE5" w:rsidP="009235F9">
            <w:r>
              <w:t>Completed Tasks</w:t>
            </w:r>
          </w:p>
        </w:tc>
      </w:tr>
      <w:tr w:rsidR="005C5DE5" w:rsidTr="009235F9">
        <w:tc>
          <w:tcPr>
            <w:tcW w:w="4508" w:type="dxa"/>
          </w:tcPr>
          <w:p w:rsidR="005C5DE5" w:rsidRDefault="008C01EB" w:rsidP="009235F9">
            <w:r>
              <w:t>Sending messages</w:t>
            </w:r>
          </w:p>
        </w:tc>
        <w:tc>
          <w:tcPr>
            <w:tcW w:w="4508" w:type="dxa"/>
          </w:tcPr>
          <w:p w:rsidR="00CB2C71" w:rsidRDefault="00CB2C71" w:rsidP="007B276E">
            <w:pPr>
              <w:pStyle w:val="ListParagraph"/>
              <w:ind w:left="1800"/>
            </w:pPr>
            <w:r>
              <w:t>Fix crash when displaying messages having duplicate ids</w:t>
            </w:r>
          </w:p>
          <w:p w:rsidR="007B276E" w:rsidRDefault="007B276E" w:rsidP="007B276E">
            <w:pPr>
              <w:pStyle w:val="ListParagraph"/>
              <w:ind w:left="1800"/>
            </w:pPr>
            <w:r>
              <w:t>Add ability to host server</w:t>
            </w:r>
          </w:p>
          <w:p w:rsidR="007B276E" w:rsidRDefault="007B276E" w:rsidP="007B276E">
            <w:pPr>
              <w:pStyle w:val="ListParagraph"/>
              <w:ind w:left="1800"/>
            </w:pPr>
            <w:r>
              <w:t xml:space="preserve">Add dynamic </w:t>
            </w:r>
            <w:proofErr w:type="spellStart"/>
            <w:r>
              <w:t>ip</w:t>
            </w:r>
            <w:proofErr w:type="spellEnd"/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8C01EB" w:rsidRPr="0048476B" w:rsidRDefault="008C01EB" w:rsidP="008C01EB">
      <w:r>
        <w:t>Major format for network message</w:t>
      </w:r>
    </w:p>
    <w:p w:rsidR="005C5DE5" w:rsidRDefault="005C5DE5" w:rsidP="005C5DE5">
      <w:pPr>
        <w:pStyle w:val="Heading2"/>
      </w:pPr>
      <w:r>
        <w:t>Challenges</w:t>
      </w:r>
    </w:p>
    <w:p w:rsidR="008C01EB" w:rsidRPr="008C01EB" w:rsidRDefault="008C01EB" w:rsidP="008C01EB"/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lastRenderedPageBreak/>
        <w:t>Week 21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2-September-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9235F9">
        <w:tc>
          <w:tcPr>
            <w:tcW w:w="4508" w:type="dxa"/>
          </w:tcPr>
          <w:p w:rsidR="005C5DE5" w:rsidRDefault="005C5DE5" w:rsidP="009235F9">
            <w:r>
              <w:t>To Do List</w:t>
            </w:r>
          </w:p>
        </w:tc>
        <w:tc>
          <w:tcPr>
            <w:tcW w:w="4508" w:type="dxa"/>
          </w:tcPr>
          <w:p w:rsidR="005C5DE5" w:rsidRDefault="005C5DE5" w:rsidP="009235F9">
            <w:r>
              <w:t>Completed Tasks</w:t>
            </w:r>
          </w:p>
        </w:tc>
      </w:tr>
      <w:tr w:rsidR="005C5DE5" w:rsidTr="009235F9">
        <w:tc>
          <w:tcPr>
            <w:tcW w:w="4508" w:type="dxa"/>
          </w:tcPr>
          <w:p w:rsidR="005C5DE5" w:rsidRDefault="008C01EB" w:rsidP="009235F9">
            <w:r>
              <w:t>Sending messages from queue</w:t>
            </w:r>
          </w:p>
        </w:tc>
        <w:tc>
          <w:tcPr>
            <w:tcW w:w="4508" w:type="dxa"/>
          </w:tcPr>
          <w:p w:rsidR="005C5DE5" w:rsidRDefault="000D272E" w:rsidP="00566200">
            <w:pPr>
              <w:pStyle w:val="ListParagraph"/>
              <w:ind w:left="1800"/>
            </w:pPr>
            <w:r>
              <w:t>Add the ability to send messages to other clients</w:t>
            </w:r>
          </w:p>
          <w:p w:rsidR="000D272E" w:rsidRDefault="000D272E" w:rsidP="00566200">
            <w:pPr>
              <w:pStyle w:val="ListParagraph"/>
              <w:ind w:left="1800"/>
            </w:pPr>
            <w:r>
              <w:t>Connected the network to the rest of the code</w:t>
            </w:r>
          </w:p>
          <w:p w:rsidR="001864E3" w:rsidRDefault="001864E3" w:rsidP="00566200">
            <w:pPr>
              <w:pStyle w:val="ListParagraph"/>
              <w:ind w:left="1800"/>
            </w:pPr>
            <w:r>
              <w:t>Add saving address book</w:t>
            </w:r>
          </w:p>
          <w:p w:rsidR="001864E3" w:rsidRDefault="001864E3" w:rsidP="00566200">
            <w:pPr>
              <w:pStyle w:val="ListParagraph"/>
              <w:ind w:left="1800"/>
            </w:pPr>
            <w:r>
              <w:t>Add updating address book from chat server</w:t>
            </w: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0D272E" w:rsidRDefault="000D272E" w:rsidP="000D272E">
      <w:r>
        <w:t>When to boot the network manager</w:t>
      </w:r>
    </w:p>
    <w:p w:rsidR="0091175D" w:rsidRPr="000D272E" w:rsidRDefault="0091175D" w:rsidP="000D272E">
      <w:r>
        <w:t>Format for client to client messages</w:t>
      </w:r>
    </w:p>
    <w:p w:rsidR="005C5DE5" w:rsidRDefault="005C5DE5" w:rsidP="005C5DE5">
      <w:pPr>
        <w:pStyle w:val="Heading2"/>
      </w:pPr>
      <w:r>
        <w:t>Challenges</w:t>
      </w:r>
    </w:p>
    <w:p w:rsidR="000D272E" w:rsidRPr="000D272E" w:rsidRDefault="0091175D" w:rsidP="000D272E">
      <w:r>
        <w:t xml:space="preserve">None 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Default="005C5DE5" w:rsidP="005C5DE5">
      <w:pPr>
        <w:pStyle w:val="Heading1"/>
      </w:pPr>
      <w:r>
        <w:t>Week 22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9-September-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9235F9">
        <w:tc>
          <w:tcPr>
            <w:tcW w:w="4508" w:type="dxa"/>
          </w:tcPr>
          <w:p w:rsidR="005C5DE5" w:rsidRDefault="005C5DE5" w:rsidP="009235F9">
            <w:r>
              <w:t>To Do List</w:t>
            </w:r>
          </w:p>
        </w:tc>
        <w:tc>
          <w:tcPr>
            <w:tcW w:w="4508" w:type="dxa"/>
          </w:tcPr>
          <w:p w:rsidR="005C5DE5" w:rsidRDefault="005C5DE5" w:rsidP="009235F9">
            <w:r>
              <w:t>Completed Tasks</w:t>
            </w:r>
          </w:p>
        </w:tc>
      </w:tr>
      <w:tr w:rsidR="005C5DE5" w:rsidTr="009235F9">
        <w:tc>
          <w:tcPr>
            <w:tcW w:w="4508" w:type="dxa"/>
          </w:tcPr>
          <w:p w:rsidR="005C5DE5" w:rsidRDefault="00C500FD" w:rsidP="009235F9">
            <w:r>
              <w:t>Closing and restating the network</w:t>
            </w:r>
          </w:p>
        </w:tc>
        <w:tc>
          <w:tcPr>
            <w:tcW w:w="4508" w:type="dxa"/>
          </w:tcPr>
          <w:p w:rsidR="005C5DE5" w:rsidRDefault="00352D6F" w:rsidP="00566200">
            <w:pPr>
              <w:pStyle w:val="ListParagraph"/>
              <w:ind w:left="1800"/>
            </w:pPr>
            <w:r>
              <w:t>Sending message from queue</w:t>
            </w:r>
          </w:p>
          <w:p w:rsidR="00352D6F" w:rsidRDefault="005144D1" w:rsidP="00566200">
            <w:pPr>
              <w:pStyle w:val="ListParagraph"/>
              <w:ind w:left="1800"/>
            </w:pPr>
            <w:r>
              <w:t xml:space="preserve">Add the ability to </w:t>
            </w:r>
            <w:r w:rsidR="00E34217">
              <w:t xml:space="preserve">set the </w:t>
            </w:r>
            <w:proofErr w:type="spellStart"/>
            <w:r w:rsidR="006B4F4D">
              <w:t>ip</w:t>
            </w:r>
            <w:proofErr w:type="spellEnd"/>
            <w:r w:rsidR="006B4F4D">
              <w:t xml:space="preserve"> for </w:t>
            </w:r>
          </w:p>
        </w:tc>
      </w:tr>
    </w:tbl>
    <w:p w:rsidR="005C5DE5" w:rsidRDefault="005C5DE5" w:rsidP="005C5DE5">
      <w:pPr>
        <w:pStyle w:val="Heading2"/>
      </w:pPr>
      <w:r>
        <w:lastRenderedPageBreak/>
        <w:t>Key Decisions</w:t>
      </w:r>
    </w:p>
    <w:p w:rsidR="00C500FD" w:rsidRPr="00C500FD" w:rsidRDefault="000C316B" w:rsidP="00C500FD">
      <w:r>
        <w:t>None</w:t>
      </w:r>
    </w:p>
    <w:p w:rsidR="005C5DE5" w:rsidRDefault="005C5DE5" w:rsidP="005C5DE5">
      <w:pPr>
        <w:pStyle w:val="Heading2"/>
      </w:pPr>
      <w:r>
        <w:t>Challenges</w:t>
      </w:r>
    </w:p>
    <w:p w:rsidR="000C316B" w:rsidRPr="000C316B" w:rsidRDefault="000C316B" w:rsidP="000C316B">
      <w:r>
        <w:t>None</w:t>
      </w:r>
    </w:p>
    <w:p w:rsidR="005C5DE5" w:rsidRDefault="005C5DE5" w:rsidP="005C5DE5">
      <w:pPr>
        <w:pStyle w:val="Heading2"/>
      </w:pPr>
      <w:r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E5" w:rsidRPr="00B876C5" w:rsidRDefault="005C5DE5" w:rsidP="005C5DE5">
      <w:pPr>
        <w:pStyle w:val="Heading1"/>
        <w:rPr>
          <w:color w:val="auto"/>
        </w:rPr>
      </w:pPr>
      <w:r w:rsidRPr="00B876C5">
        <w:rPr>
          <w:color w:val="auto"/>
        </w:rPr>
        <w:t xml:space="preserve">Week </w:t>
      </w:r>
      <w:r w:rsidR="00A37B0D" w:rsidRPr="00B876C5">
        <w:rPr>
          <w:color w:val="auto"/>
        </w:rPr>
        <w:t>23</w:t>
      </w:r>
    </w:p>
    <w:p w:rsidR="005C5DE5" w:rsidRPr="00DB0E91" w:rsidRDefault="005C5DE5" w:rsidP="005C5DE5">
      <w:pPr>
        <w:pStyle w:val="Subtitle"/>
        <w:jc w:val="center"/>
        <w:rPr>
          <w:rStyle w:val="Emphasis"/>
        </w:rPr>
      </w:pPr>
      <w:r>
        <w:rPr>
          <w:rStyle w:val="Emphasis"/>
        </w:rPr>
        <w:t>1</w:t>
      </w:r>
      <w:r w:rsidR="00A37B0D">
        <w:rPr>
          <w:rStyle w:val="Emphasis"/>
        </w:rPr>
        <w:t>6</w:t>
      </w:r>
      <w:r>
        <w:rPr>
          <w:rStyle w:val="Emphasis"/>
        </w:rPr>
        <w:t>-</w:t>
      </w:r>
      <w:r w:rsidR="00A37B0D">
        <w:rPr>
          <w:rStyle w:val="Emphasis"/>
        </w:rPr>
        <w:t>September</w:t>
      </w:r>
      <w:r>
        <w:rPr>
          <w:rStyle w:val="Emphasis"/>
        </w:rPr>
        <w:t>-</w:t>
      </w:r>
      <w:r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5DE5" w:rsidTr="009235F9">
        <w:tc>
          <w:tcPr>
            <w:tcW w:w="4508" w:type="dxa"/>
          </w:tcPr>
          <w:p w:rsidR="005C5DE5" w:rsidRDefault="005C5DE5" w:rsidP="009235F9">
            <w:r>
              <w:t>To Do List</w:t>
            </w:r>
          </w:p>
        </w:tc>
        <w:tc>
          <w:tcPr>
            <w:tcW w:w="4508" w:type="dxa"/>
          </w:tcPr>
          <w:p w:rsidR="005C5DE5" w:rsidRDefault="005C5DE5" w:rsidP="009235F9">
            <w:r>
              <w:t>Completed Tasks</w:t>
            </w:r>
            <w:bookmarkStart w:id="19" w:name="_GoBack"/>
            <w:bookmarkEnd w:id="19"/>
          </w:p>
        </w:tc>
      </w:tr>
      <w:tr w:rsidR="005C5DE5" w:rsidTr="009235F9">
        <w:tc>
          <w:tcPr>
            <w:tcW w:w="4508" w:type="dxa"/>
          </w:tcPr>
          <w:p w:rsidR="005C5DE5" w:rsidRDefault="002949F0" w:rsidP="009235F9">
            <w:r>
              <w:t>Restarting network</w:t>
            </w:r>
          </w:p>
        </w:tc>
        <w:tc>
          <w:tcPr>
            <w:tcW w:w="4508" w:type="dxa"/>
          </w:tcPr>
          <w:p w:rsidR="005C5DE5" w:rsidRDefault="000C316B" w:rsidP="00566200">
            <w:pPr>
              <w:pStyle w:val="ListParagraph"/>
              <w:ind w:left="1800"/>
            </w:pPr>
            <w:r>
              <w:t>Closing the network</w:t>
            </w:r>
          </w:p>
          <w:p w:rsidR="000C316B" w:rsidRDefault="000C316B" w:rsidP="00566200">
            <w:pPr>
              <w:pStyle w:val="ListParagraph"/>
              <w:ind w:left="1800"/>
            </w:pPr>
            <w:r>
              <w:t>Detecting downed chat servers</w:t>
            </w:r>
          </w:p>
          <w:p w:rsidR="002949F0" w:rsidRDefault="000C316B" w:rsidP="002949F0">
            <w:pPr>
              <w:pStyle w:val="ListParagraph"/>
              <w:ind w:left="1800"/>
            </w:pPr>
            <w:r>
              <w:t>Reporting downed chat servers</w:t>
            </w:r>
          </w:p>
        </w:tc>
      </w:tr>
    </w:tbl>
    <w:p w:rsidR="005C5DE5" w:rsidRDefault="005C5DE5" w:rsidP="005C5DE5">
      <w:pPr>
        <w:pStyle w:val="Heading2"/>
      </w:pPr>
      <w:r>
        <w:t>Key Decisions</w:t>
      </w:r>
    </w:p>
    <w:p w:rsidR="002949F0" w:rsidRPr="002949F0" w:rsidRDefault="002949F0" w:rsidP="002949F0">
      <w:r>
        <w:t>How to report downed servers</w:t>
      </w:r>
    </w:p>
    <w:p w:rsidR="005C5DE5" w:rsidRDefault="005C5DE5" w:rsidP="005C5DE5">
      <w:pPr>
        <w:pStyle w:val="Heading2"/>
      </w:pPr>
      <w:r>
        <w:t>Challenges</w:t>
      </w:r>
    </w:p>
    <w:p w:rsidR="002949F0" w:rsidRPr="002949F0" w:rsidRDefault="009235F9" w:rsidP="002949F0">
      <w:r>
        <w:t>None</w:t>
      </w:r>
    </w:p>
    <w:p w:rsidR="005C5DE5" w:rsidRDefault="005C5DE5" w:rsidP="005C5DE5">
      <w:pPr>
        <w:pStyle w:val="Heading2"/>
      </w:pPr>
      <w:r>
        <w:lastRenderedPageBreak/>
        <w:t>Gant</w:t>
      </w:r>
    </w:p>
    <w:p w:rsidR="005C5DE5" w:rsidRPr="0017318E" w:rsidRDefault="005C5DE5" w:rsidP="005C5DE5">
      <w:r>
        <w:rPr>
          <w:noProof/>
        </w:rPr>
        <w:drawing>
          <wp:inline distT="0" distB="0" distL="0" distR="0" wp14:anchorId="0677EE32" wp14:editId="41F99A6A">
            <wp:extent cx="5943600" cy="19989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F9" w:rsidRPr="009235F9" w:rsidRDefault="009235F9" w:rsidP="009235F9">
      <w:pPr>
        <w:pStyle w:val="Heading1"/>
        <w:rPr>
          <w:color w:val="auto"/>
        </w:rPr>
      </w:pPr>
      <w:r w:rsidRPr="009235F9">
        <w:rPr>
          <w:color w:val="auto"/>
        </w:rPr>
        <w:t xml:space="preserve">Week 24 </w:t>
      </w:r>
    </w:p>
    <w:p w:rsidR="009235F9" w:rsidRPr="00DB0E91" w:rsidRDefault="00196A6E" w:rsidP="009235F9">
      <w:pPr>
        <w:pStyle w:val="Subtitle"/>
        <w:jc w:val="center"/>
        <w:rPr>
          <w:rStyle w:val="Emphasis"/>
        </w:rPr>
      </w:pPr>
      <w:r>
        <w:rPr>
          <w:rStyle w:val="Emphasis"/>
        </w:rPr>
        <w:t>23</w:t>
      </w:r>
      <w:r w:rsidR="009235F9">
        <w:rPr>
          <w:rStyle w:val="Emphasis"/>
        </w:rPr>
        <w:t>-September-</w:t>
      </w:r>
      <w:r w:rsidR="009235F9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35F9" w:rsidTr="009235F9">
        <w:tc>
          <w:tcPr>
            <w:tcW w:w="4508" w:type="dxa"/>
          </w:tcPr>
          <w:p w:rsidR="009235F9" w:rsidRDefault="009235F9" w:rsidP="009235F9">
            <w:r>
              <w:t>To Do List</w:t>
            </w:r>
          </w:p>
        </w:tc>
        <w:tc>
          <w:tcPr>
            <w:tcW w:w="4508" w:type="dxa"/>
          </w:tcPr>
          <w:p w:rsidR="009235F9" w:rsidRDefault="009235F9" w:rsidP="009235F9">
            <w:r>
              <w:t>Completed Tasks</w:t>
            </w:r>
          </w:p>
        </w:tc>
      </w:tr>
      <w:tr w:rsidR="009235F9" w:rsidTr="009235F9">
        <w:tc>
          <w:tcPr>
            <w:tcW w:w="4508" w:type="dxa"/>
          </w:tcPr>
          <w:p w:rsidR="009235F9" w:rsidRDefault="009235F9" w:rsidP="009235F9"/>
        </w:tc>
        <w:tc>
          <w:tcPr>
            <w:tcW w:w="4508" w:type="dxa"/>
          </w:tcPr>
          <w:p w:rsidR="009235F9" w:rsidRDefault="009235F9" w:rsidP="009235F9">
            <w:pPr>
              <w:pStyle w:val="ListParagraph"/>
              <w:ind w:left="1800"/>
            </w:pPr>
          </w:p>
        </w:tc>
      </w:tr>
    </w:tbl>
    <w:p w:rsidR="009235F9" w:rsidRDefault="009235F9" w:rsidP="009235F9">
      <w:pPr>
        <w:pStyle w:val="Heading2"/>
      </w:pPr>
      <w:r>
        <w:t>Key Decisions</w:t>
      </w:r>
    </w:p>
    <w:p w:rsidR="009235F9" w:rsidRDefault="009235F9" w:rsidP="009235F9">
      <w:pPr>
        <w:pStyle w:val="Heading2"/>
      </w:pPr>
      <w:r>
        <w:t>Challenges</w:t>
      </w:r>
    </w:p>
    <w:p w:rsidR="009235F9" w:rsidRDefault="009235F9" w:rsidP="009235F9">
      <w:pPr>
        <w:pStyle w:val="Heading2"/>
      </w:pPr>
      <w:r>
        <w:t>Gant</w:t>
      </w:r>
    </w:p>
    <w:p w:rsidR="009235F9" w:rsidRPr="0017318E" w:rsidRDefault="009235F9" w:rsidP="009235F9">
      <w:r>
        <w:rPr>
          <w:noProof/>
        </w:rPr>
        <w:drawing>
          <wp:inline distT="0" distB="0" distL="0" distR="0" wp14:anchorId="3E566A28" wp14:editId="14334518">
            <wp:extent cx="5943600" cy="19989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F9" w:rsidRPr="00A37B0D" w:rsidRDefault="009235F9" w:rsidP="009235F9">
      <w:pPr>
        <w:pStyle w:val="Heading1"/>
        <w:rPr>
          <w:color w:val="FF0000"/>
        </w:rPr>
      </w:pPr>
      <w:r w:rsidRPr="00A37B0D">
        <w:rPr>
          <w:color w:val="FF0000"/>
        </w:rPr>
        <w:t>Week 2</w:t>
      </w:r>
      <w:r>
        <w:rPr>
          <w:color w:val="FF0000"/>
        </w:rPr>
        <w:t>5 – Final Week</w:t>
      </w:r>
    </w:p>
    <w:p w:rsidR="009235F9" w:rsidRPr="00DB0E91" w:rsidRDefault="00196A6E" w:rsidP="009235F9">
      <w:pPr>
        <w:pStyle w:val="Subtitle"/>
        <w:jc w:val="center"/>
        <w:rPr>
          <w:rStyle w:val="Emphasis"/>
        </w:rPr>
      </w:pPr>
      <w:r>
        <w:rPr>
          <w:rStyle w:val="Emphasis"/>
        </w:rPr>
        <w:t>30</w:t>
      </w:r>
      <w:r w:rsidR="009235F9">
        <w:rPr>
          <w:rStyle w:val="Emphasis"/>
        </w:rPr>
        <w:t>-September-</w:t>
      </w:r>
      <w:r w:rsidR="009235F9" w:rsidRPr="00DB0E91">
        <w:rPr>
          <w:rStyle w:val="Emphasis"/>
        </w:rPr>
        <w:t>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35F9" w:rsidTr="009235F9">
        <w:tc>
          <w:tcPr>
            <w:tcW w:w="4508" w:type="dxa"/>
          </w:tcPr>
          <w:p w:rsidR="009235F9" w:rsidRDefault="009235F9" w:rsidP="009235F9">
            <w:r>
              <w:t>To Do List</w:t>
            </w:r>
          </w:p>
        </w:tc>
        <w:tc>
          <w:tcPr>
            <w:tcW w:w="4508" w:type="dxa"/>
          </w:tcPr>
          <w:p w:rsidR="009235F9" w:rsidRDefault="009235F9" w:rsidP="009235F9">
            <w:r>
              <w:t>Completed Tasks</w:t>
            </w:r>
          </w:p>
        </w:tc>
      </w:tr>
      <w:tr w:rsidR="009235F9" w:rsidTr="009235F9">
        <w:tc>
          <w:tcPr>
            <w:tcW w:w="4508" w:type="dxa"/>
          </w:tcPr>
          <w:p w:rsidR="009235F9" w:rsidRDefault="009235F9" w:rsidP="009235F9"/>
        </w:tc>
        <w:tc>
          <w:tcPr>
            <w:tcW w:w="4508" w:type="dxa"/>
          </w:tcPr>
          <w:p w:rsidR="009235F9" w:rsidRDefault="009235F9" w:rsidP="009235F9">
            <w:pPr>
              <w:pStyle w:val="ListParagraph"/>
              <w:ind w:left="1800"/>
            </w:pPr>
          </w:p>
        </w:tc>
      </w:tr>
    </w:tbl>
    <w:p w:rsidR="009235F9" w:rsidRDefault="009235F9" w:rsidP="009235F9">
      <w:pPr>
        <w:pStyle w:val="Heading2"/>
      </w:pPr>
      <w:r>
        <w:lastRenderedPageBreak/>
        <w:t>Key Decisions</w:t>
      </w:r>
    </w:p>
    <w:p w:rsidR="009235F9" w:rsidRDefault="009235F9" w:rsidP="009235F9">
      <w:pPr>
        <w:pStyle w:val="Heading2"/>
      </w:pPr>
      <w:r>
        <w:t>Challenges</w:t>
      </w:r>
    </w:p>
    <w:p w:rsidR="009235F9" w:rsidRDefault="009235F9" w:rsidP="009235F9">
      <w:pPr>
        <w:pStyle w:val="Heading2"/>
      </w:pPr>
      <w:r>
        <w:t>Gant</w:t>
      </w:r>
    </w:p>
    <w:p w:rsidR="009235F9" w:rsidRPr="0017318E" w:rsidRDefault="009235F9" w:rsidP="009235F9">
      <w:r>
        <w:rPr>
          <w:noProof/>
        </w:rPr>
        <w:drawing>
          <wp:inline distT="0" distB="0" distL="0" distR="0" wp14:anchorId="3E566A28" wp14:editId="14334518">
            <wp:extent cx="5943600" cy="19989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ek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26" w:rsidRDefault="00E46426" w:rsidP="00BA6CAC">
      <w:pPr>
        <w:ind w:firstLine="0"/>
      </w:pPr>
    </w:p>
    <w:p w:rsidR="00541E47" w:rsidRDefault="00724CC0" w:rsidP="00724CC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1043321326"/>
        <w:docPartObj>
          <w:docPartGallery w:val="Bibliographies"/>
          <w:docPartUnique/>
        </w:docPartObj>
      </w:sdtPr>
      <w:sdtContent>
        <w:p w:rsidR="00541E47" w:rsidRDefault="00541E4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96D28" w:rsidRDefault="00541E47" w:rsidP="00D96D2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96D28">
                <w:rPr>
                  <w:noProof/>
                </w:rPr>
                <w:t xml:space="preserve">online gannt. (????, ?? ??). </w:t>
              </w:r>
              <w:r w:rsidR="00D96D28">
                <w:rPr>
                  <w:i/>
                  <w:iCs/>
                  <w:noProof/>
                </w:rPr>
                <w:t>gantt</w:t>
              </w:r>
              <w:r w:rsidR="00D96D28">
                <w:rPr>
                  <w:noProof/>
                </w:rPr>
                <w:t>. Retrieved from onlinegantt: https://www.onlinegantt.com/#/gantt</w:t>
              </w:r>
            </w:p>
            <w:p w:rsidR="00541E47" w:rsidRDefault="00541E47" w:rsidP="00D96D2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41E47">
      <w:headerReference w:type="default" r:id="rId17"/>
      <w:head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2DF" w:rsidRDefault="002952DF">
      <w:pPr>
        <w:spacing w:line="240" w:lineRule="auto"/>
      </w:pPr>
      <w:r>
        <w:separator/>
      </w:r>
    </w:p>
    <w:p w:rsidR="002952DF" w:rsidRDefault="002952DF"/>
  </w:endnote>
  <w:endnote w:type="continuationSeparator" w:id="0">
    <w:p w:rsidR="002952DF" w:rsidRDefault="002952DF">
      <w:pPr>
        <w:spacing w:line="240" w:lineRule="auto"/>
      </w:pPr>
      <w:r>
        <w:continuationSeparator/>
      </w:r>
    </w:p>
    <w:p w:rsidR="002952DF" w:rsidRDefault="002952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2DF" w:rsidRDefault="002952DF">
      <w:pPr>
        <w:spacing w:line="240" w:lineRule="auto"/>
      </w:pPr>
      <w:r>
        <w:separator/>
      </w:r>
    </w:p>
    <w:p w:rsidR="002952DF" w:rsidRDefault="002952DF"/>
  </w:footnote>
  <w:footnote w:type="continuationSeparator" w:id="0">
    <w:p w:rsidR="002952DF" w:rsidRDefault="002952DF">
      <w:pPr>
        <w:spacing w:line="240" w:lineRule="auto"/>
      </w:pPr>
      <w:r>
        <w:continuationSeparator/>
      </w:r>
    </w:p>
    <w:p w:rsidR="002952DF" w:rsidRDefault="002952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9235F9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9235F9" w:rsidRPr="00170521" w:rsidRDefault="009235F9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>
                <w:t>P2P messaging app</w:t>
              </w:r>
            </w:sdtContent>
          </w:sdt>
        </w:p>
      </w:tc>
      <w:tc>
        <w:tcPr>
          <w:tcW w:w="1080" w:type="dxa"/>
        </w:tcPr>
        <w:p w:rsidR="009235F9" w:rsidRDefault="009235F9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9235F9" w:rsidRDefault="00923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9235F9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9235F9" w:rsidRPr="009F0414" w:rsidRDefault="009235F9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Content>
              <w:r>
                <w:t>P2P messaging app</w:t>
              </w:r>
            </w:sdtContent>
          </w:sdt>
        </w:p>
      </w:tc>
      <w:tc>
        <w:tcPr>
          <w:tcW w:w="1080" w:type="dxa"/>
        </w:tcPr>
        <w:p w:rsidR="009235F9" w:rsidRDefault="009235F9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9235F9" w:rsidRDefault="009235F9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AB550E"/>
    <w:multiLevelType w:val="hybridMultilevel"/>
    <w:tmpl w:val="9E162A22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F3658B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405F6C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39D3411"/>
    <w:multiLevelType w:val="hybridMultilevel"/>
    <w:tmpl w:val="47B2F1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F1D87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554F49"/>
    <w:multiLevelType w:val="hybridMultilevel"/>
    <w:tmpl w:val="172C4D98"/>
    <w:lvl w:ilvl="0" w:tplc="69960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B372D1"/>
    <w:multiLevelType w:val="hybridMultilevel"/>
    <w:tmpl w:val="DFE25C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26E12"/>
    <w:multiLevelType w:val="hybridMultilevel"/>
    <w:tmpl w:val="18E20376"/>
    <w:lvl w:ilvl="0" w:tplc="7BBC5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3D7B25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7A253A"/>
    <w:multiLevelType w:val="hybridMultilevel"/>
    <w:tmpl w:val="B49A1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22740"/>
    <w:multiLevelType w:val="hybridMultilevel"/>
    <w:tmpl w:val="0432632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DA7C4F"/>
    <w:multiLevelType w:val="hybridMultilevel"/>
    <w:tmpl w:val="5D283C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B2FC2"/>
    <w:multiLevelType w:val="hybridMultilevel"/>
    <w:tmpl w:val="9D8C8DB0"/>
    <w:lvl w:ilvl="0" w:tplc="B2A86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504D95"/>
    <w:multiLevelType w:val="hybridMultilevel"/>
    <w:tmpl w:val="1C5E8FEE"/>
    <w:lvl w:ilvl="0" w:tplc="7BBC5D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C3C2810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FB4EE2"/>
    <w:multiLevelType w:val="hybridMultilevel"/>
    <w:tmpl w:val="CFAC9F08"/>
    <w:lvl w:ilvl="0" w:tplc="B2A86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092FA5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236720"/>
    <w:multiLevelType w:val="hybridMultilevel"/>
    <w:tmpl w:val="FB082A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7211D"/>
    <w:multiLevelType w:val="hybridMultilevel"/>
    <w:tmpl w:val="27CACB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27388A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A10B94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224179A"/>
    <w:multiLevelType w:val="hybridMultilevel"/>
    <w:tmpl w:val="69D0EFD6"/>
    <w:lvl w:ilvl="0" w:tplc="B2A869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B73CCF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3153E1"/>
    <w:multiLevelType w:val="hybridMultilevel"/>
    <w:tmpl w:val="A1FA9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BF7E43"/>
    <w:multiLevelType w:val="hybridMultilevel"/>
    <w:tmpl w:val="463A73D0"/>
    <w:lvl w:ilvl="0" w:tplc="7BBC5D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B1764C"/>
    <w:multiLevelType w:val="hybridMultilevel"/>
    <w:tmpl w:val="BB60005C"/>
    <w:lvl w:ilvl="0" w:tplc="45C640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6"/>
  </w:num>
  <w:num w:numId="14">
    <w:abstractNumId w:val="27"/>
  </w:num>
  <w:num w:numId="15">
    <w:abstractNumId w:val="19"/>
  </w:num>
  <w:num w:numId="16">
    <w:abstractNumId w:val="15"/>
  </w:num>
  <w:num w:numId="17">
    <w:abstractNumId w:val="35"/>
  </w:num>
  <w:num w:numId="18">
    <w:abstractNumId w:val="10"/>
  </w:num>
  <w:num w:numId="19">
    <w:abstractNumId w:val="31"/>
  </w:num>
  <w:num w:numId="20">
    <w:abstractNumId w:val="25"/>
  </w:num>
  <w:num w:numId="21">
    <w:abstractNumId w:val="22"/>
  </w:num>
  <w:num w:numId="22">
    <w:abstractNumId w:val="17"/>
  </w:num>
  <w:num w:numId="23">
    <w:abstractNumId w:val="20"/>
  </w:num>
  <w:num w:numId="24">
    <w:abstractNumId w:val="32"/>
  </w:num>
  <w:num w:numId="25">
    <w:abstractNumId w:val="23"/>
  </w:num>
  <w:num w:numId="26">
    <w:abstractNumId w:val="28"/>
  </w:num>
  <w:num w:numId="27">
    <w:abstractNumId w:val="33"/>
  </w:num>
  <w:num w:numId="28">
    <w:abstractNumId w:val="21"/>
  </w:num>
  <w:num w:numId="29">
    <w:abstractNumId w:val="30"/>
  </w:num>
  <w:num w:numId="30">
    <w:abstractNumId w:val="29"/>
  </w:num>
  <w:num w:numId="31">
    <w:abstractNumId w:val="18"/>
  </w:num>
  <w:num w:numId="32">
    <w:abstractNumId w:val="26"/>
  </w:num>
  <w:num w:numId="33">
    <w:abstractNumId w:val="34"/>
  </w:num>
  <w:num w:numId="34">
    <w:abstractNumId w:val="12"/>
  </w:num>
  <w:num w:numId="35">
    <w:abstractNumId w:val="11"/>
  </w:num>
  <w:num w:numId="36">
    <w:abstractNumId w:val="24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1"/>
    <w:rsid w:val="00002707"/>
    <w:rsid w:val="00006BBA"/>
    <w:rsid w:val="0001010E"/>
    <w:rsid w:val="00012D30"/>
    <w:rsid w:val="000217F5"/>
    <w:rsid w:val="00062158"/>
    <w:rsid w:val="00097169"/>
    <w:rsid w:val="000C12BF"/>
    <w:rsid w:val="000C316B"/>
    <w:rsid w:val="000D272E"/>
    <w:rsid w:val="001078F2"/>
    <w:rsid w:val="00114BFA"/>
    <w:rsid w:val="00132BA2"/>
    <w:rsid w:val="001602E3"/>
    <w:rsid w:val="00160C0C"/>
    <w:rsid w:val="001664A2"/>
    <w:rsid w:val="00170521"/>
    <w:rsid w:val="0017318E"/>
    <w:rsid w:val="00175E47"/>
    <w:rsid w:val="0018421C"/>
    <w:rsid w:val="001864E3"/>
    <w:rsid w:val="00196A6E"/>
    <w:rsid w:val="001B4848"/>
    <w:rsid w:val="001D7BEC"/>
    <w:rsid w:val="001E0AB8"/>
    <w:rsid w:val="001F447A"/>
    <w:rsid w:val="001F7399"/>
    <w:rsid w:val="00212319"/>
    <w:rsid w:val="00225BE3"/>
    <w:rsid w:val="00234888"/>
    <w:rsid w:val="0026096B"/>
    <w:rsid w:val="00270C04"/>
    <w:rsid w:val="00273C91"/>
    <w:rsid w:val="00274E0A"/>
    <w:rsid w:val="002949F0"/>
    <w:rsid w:val="002952DF"/>
    <w:rsid w:val="002B6153"/>
    <w:rsid w:val="002C627C"/>
    <w:rsid w:val="00307586"/>
    <w:rsid w:val="00323B3F"/>
    <w:rsid w:val="00336906"/>
    <w:rsid w:val="00345333"/>
    <w:rsid w:val="00352D6F"/>
    <w:rsid w:val="00362E7D"/>
    <w:rsid w:val="00374AB0"/>
    <w:rsid w:val="003A06C6"/>
    <w:rsid w:val="003D6112"/>
    <w:rsid w:val="003E36B1"/>
    <w:rsid w:val="003E4162"/>
    <w:rsid w:val="003F680C"/>
    <w:rsid w:val="003F7CBD"/>
    <w:rsid w:val="00401781"/>
    <w:rsid w:val="00481CF8"/>
    <w:rsid w:val="0048476B"/>
    <w:rsid w:val="00492C2D"/>
    <w:rsid w:val="00497B80"/>
    <w:rsid w:val="004A3D87"/>
    <w:rsid w:val="004B18A9"/>
    <w:rsid w:val="004D4F8C"/>
    <w:rsid w:val="004D6B86"/>
    <w:rsid w:val="004F078D"/>
    <w:rsid w:val="004F42EE"/>
    <w:rsid w:val="00504F88"/>
    <w:rsid w:val="005144D1"/>
    <w:rsid w:val="00525A5F"/>
    <w:rsid w:val="00541E47"/>
    <w:rsid w:val="0055242C"/>
    <w:rsid w:val="00566200"/>
    <w:rsid w:val="00570944"/>
    <w:rsid w:val="00595412"/>
    <w:rsid w:val="00595D57"/>
    <w:rsid w:val="005C5DE5"/>
    <w:rsid w:val="005D655D"/>
    <w:rsid w:val="005D6B61"/>
    <w:rsid w:val="00606689"/>
    <w:rsid w:val="00613698"/>
    <w:rsid w:val="0061747E"/>
    <w:rsid w:val="006177E8"/>
    <w:rsid w:val="00641876"/>
    <w:rsid w:val="00642506"/>
    <w:rsid w:val="00645290"/>
    <w:rsid w:val="00671409"/>
    <w:rsid w:val="00677511"/>
    <w:rsid w:val="006779EF"/>
    <w:rsid w:val="00684C26"/>
    <w:rsid w:val="006B015B"/>
    <w:rsid w:val="006B4F4D"/>
    <w:rsid w:val="006C162F"/>
    <w:rsid w:val="006C4BA1"/>
    <w:rsid w:val="006D7EE9"/>
    <w:rsid w:val="007074BE"/>
    <w:rsid w:val="007244DE"/>
    <w:rsid w:val="00724CC0"/>
    <w:rsid w:val="00725EAC"/>
    <w:rsid w:val="00780A11"/>
    <w:rsid w:val="007B276E"/>
    <w:rsid w:val="0081390C"/>
    <w:rsid w:val="00816831"/>
    <w:rsid w:val="00824A17"/>
    <w:rsid w:val="00824F2F"/>
    <w:rsid w:val="00837D67"/>
    <w:rsid w:val="008747E8"/>
    <w:rsid w:val="008969F2"/>
    <w:rsid w:val="008A2A83"/>
    <w:rsid w:val="008A78F1"/>
    <w:rsid w:val="008B2D4C"/>
    <w:rsid w:val="008B595F"/>
    <w:rsid w:val="008C01EB"/>
    <w:rsid w:val="00910F0E"/>
    <w:rsid w:val="0091175D"/>
    <w:rsid w:val="009235F9"/>
    <w:rsid w:val="00945EC0"/>
    <w:rsid w:val="00961AE5"/>
    <w:rsid w:val="00996CF4"/>
    <w:rsid w:val="009A2C38"/>
    <w:rsid w:val="009C22A4"/>
    <w:rsid w:val="009C2FFB"/>
    <w:rsid w:val="009E2B96"/>
    <w:rsid w:val="009F0414"/>
    <w:rsid w:val="00A12CC5"/>
    <w:rsid w:val="00A307D5"/>
    <w:rsid w:val="00A37B0D"/>
    <w:rsid w:val="00A4757D"/>
    <w:rsid w:val="00A5589E"/>
    <w:rsid w:val="00A77F6B"/>
    <w:rsid w:val="00A81BB2"/>
    <w:rsid w:val="00AA5C05"/>
    <w:rsid w:val="00AC2C74"/>
    <w:rsid w:val="00B03BA4"/>
    <w:rsid w:val="00B03F8B"/>
    <w:rsid w:val="00B057AB"/>
    <w:rsid w:val="00B876C5"/>
    <w:rsid w:val="00B91D56"/>
    <w:rsid w:val="00BA1C57"/>
    <w:rsid w:val="00BA6CAC"/>
    <w:rsid w:val="00BE5A45"/>
    <w:rsid w:val="00BF628B"/>
    <w:rsid w:val="00C273E5"/>
    <w:rsid w:val="00C3438C"/>
    <w:rsid w:val="00C500FD"/>
    <w:rsid w:val="00C5686B"/>
    <w:rsid w:val="00C63F66"/>
    <w:rsid w:val="00C64CCD"/>
    <w:rsid w:val="00C74024"/>
    <w:rsid w:val="00C83B15"/>
    <w:rsid w:val="00C85C43"/>
    <w:rsid w:val="00C925C8"/>
    <w:rsid w:val="00CB2C71"/>
    <w:rsid w:val="00CB7F84"/>
    <w:rsid w:val="00CE351A"/>
    <w:rsid w:val="00CE6AC2"/>
    <w:rsid w:val="00CF1B55"/>
    <w:rsid w:val="00CF69C2"/>
    <w:rsid w:val="00D17C50"/>
    <w:rsid w:val="00D62F4D"/>
    <w:rsid w:val="00D948B2"/>
    <w:rsid w:val="00D96D28"/>
    <w:rsid w:val="00DB2E59"/>
    <w:rsid w:val="00DB358F"/>
    <w:rsid w:val="00DC44F1"/>
    <w:rsid w:val="00DF5BBB"/>
    <w:rsid w:val="00DF6D26"/>
    <w:rsid w:val="00E00984"/>
    <w:rsid w:val="00E34217"/>
    <w:rsid w:val="00E46426"/>
    <w:rsid w:val="00E53563"/>
    <w:rsid w:val="00E7305D"/>
    <w:rsid w:val="00EA780C"/>
    <w:rsid w:val="00EB69D3"/>
    <w:rsid w:val="00F00871"/>
    <w:rsid w:val="00F152DE"/>
    <w:rsid w:val="00F31D66"/>
    <w:rsid w:val="00F363EC"/>
    <w:rsid w:val="00F413AC"/>
    <w:rsid w:val="00FA24C2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2D3F3C"/>
  <w15:chartTrackingRefBased/>
  <w15:docId w15:val="{4F336EEB-1E0A-4E22-B297-A74EB7FF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42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4A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AB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74AB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74AB0"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7D"/>
    <w:pPr>
      <w:numPr>
        <w:ilvl w:val="1"/>
      </w:numPr>
      <w:spacing w:after="160" w:line="259" w:lineRule="auto"/>
      <w:ind w:firstLine="720"/>
    </w:pPr>
    <w:rPr>
      <w:color w:val="5A5A5A" w:themeColor="text1" w:themeTint="A5"/>
      <w:spacing w:val="15"/>
      <w:sz w:val="22"/>
      <w:szCs w:val="2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62E7D"/>
    <w:rPr>
      <w:color w:val="5A5A5A" w:themeColor="text1" w:themeTint="A5"/>
      <w:spacing w:val="15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w:rsidRDefault="00374AB0"&gt;&lt;w:r&gt;&lt;w:t&gt;P2P messaging app&lt;/w:t&gt;&lt;/w:r&gt;&lt;/w:p&gt;&lt;w:sectPr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onlga</b:Tag>
    <b:SourceType>InternetSite</b:SourceType>
    <b:Guid>{78949EAC-1193-47A1-BB60-C64DCFC902E3}</b:Guid>
    <b:Author>
      <b:Author>
        <b:Corporate>online gannt</b:Corporate>
      </b:Author>
    </b:Author>
    <b:Title>gantt</b:Title>
    <b:InternetSiteTitle>onlinegantt</b:InternetSiteTitle>
    <b:Year>????</b:Year>
    <b:Month>??</b:Month>
    <b:Day>??</b:Day>
    <b:URL>https://www.onlinegantt.com/#/gantt</b:URL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5FDBE78F-4731-4546-B2DC-A285FD3A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182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21</cp:revision>
  <dcterms:created xsi:type="dcterms:W3CDTF">2024-05-05T23:00:00Z</dcterms:created>
  <dcterms:modified xsi:type="dcterms:W3CDTF">2024-09-18T01:35:00Z</dcterms:modified>
</cp:coreProperties>
</file>