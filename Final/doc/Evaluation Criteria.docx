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  <w:r w:rsidR="00F311EB">
        <w:t xml:space="preserve"> and UI Mockup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806D63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89367" w:history="1">
            <w:r w:rsidR="00806D63" w:rsidRPr="00F13137">
              <w:rPr>
                <w:rStyle w:val="Hyperlink"/>
                <w:noProof/>
              </w:rPr>
              <w:t>Evaluation Criteria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8" w:history="1">
            <w:r w:rsidR="00806D63" w:rsidRPr="00F13137">
              <w:rPr>
                <w:rStyle w:val="Hyperlink"/>
                <w:noProof/>
              </w:rPr>
              <w:t>Cost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9" w:history="1">
            <w:r w:rsidR="00806D63" w:rsidRPr="00F13137">
              <w:rPr>
                <w:rStyle w:val="Hyperlink"/>
                <w:noProof/>
              </w:rPr>
              <w:t>Security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0" w:history="1">
            <w:r w:rsidR="00806D63" w:rsidRPr="00F13137">
              <w:rPr>
                <w:rStyle w:val="Hyperlink"/>
                <w:noProof/>
              </w:rPr>
              <w:t>Reliability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1" w:history="1">
            <w:r w:rsidR="00806D63" w:rsidRPr="00F13137">
              <w:rPr>
                <w:rStyle w:val="Hyperlink"/>
                <w:noProof/>
              </w:rPr>
              <w:t>Scalability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2" w:history="1">
            <w:r w:rsidR="00806D63" w:rsidRPr="00F13137">
              <w:rPr>
                <w:rStyle w:val="Hyperlink"/>
                <w:noProof/>
              </w:rPr>
              <w:t>User experience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_Toc169089372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3" w:history="1">
            <w:r w:rsidR="00806D63" w:rsidRPr="00F13137">
              <w:rPr>
                <w:rStyle w:val="Hyperlink"/>
                <w:noProof/>
              </w:rPr>
              <w:t>Functionality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_Toc169089373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4" w:history="1">
            <w:r w:rsidR="00806D63" w:rsidRPr="00F13137">
              <w:rPr>
                <w:rStyle w:val="Hyperlink"/>
                <w:noProof/>
              </w:rPr>
              <w:t>User interface Mockup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_Toc169089374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5" w:history="1">
            <w:r w:rsidR="00806D63" w:rsidRPr="00F13137">
              <w:rPr>
                <w:rStyle w:val="Hyperlink"/>
                <w:noProof/>
              </w:rPr>
              <w:t>Mockup 1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_Toc169089375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6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_Toc169089376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7" w:history="1">
            <w:r w:rsidR="00806D63" w:rsidRPr="00F13137">
              <w:rPr>
                <w:rStyle w:val="Hyperlink"/>
                <w:noProof/>
              </w:rPr>
              <w:t>Mockup 2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8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9" w:history="1">
            <w:r w:rsidR="00806D63" w:rsidRPr="00F13137">
              <w:rPr>
                <w:rStyle w:val="Hyperlink"/>
                <w:noProof/>
              </w:rPr>
              <w:t>Mockup 3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6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80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F2756C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81" w:history="1">
            <w:r w:rsidR="00806D63" w:rsidRPr="00F13137">
              <w:rPr>
                <w:rStyle w:val="Hyperlink"/>
                <w:noProof/>
              </w:rPr>
              <w:t>Final Decision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9089367"/>
      <w:r>
        <w:lastRenderedPageBreak/>
        <w:t>Evaluation Criteria</w:t>
      </w:r>
      <w:bookmarkEnd w:id="0"/>
    </w:p>
    <w:p w:rsidR="009B0DCA" w:rsidRDefault="009B0DCA" w:rsidP="009B0DCA">
      <w:pPr>
        <w:pStyle w:val="Heading2"/>
      </w:pPr>
      <w:r>
        <w:t>Efficiency</w:t>
      </w:r>
    </w:p>
    <w:p w:rsidR="000D5D3B" w:rsidRDefault="000D5D3B" w:rsidP="000D5D3B">
      <w:pPr>
        <w:pStyle w:val="Heading3"/>
      </w:pPr>
      <w:r>
        <w:t>Time</w:t>
      </w:r>
    </w:p>
    <w:p w:rsidR="000D5D3B" w:rsidRDefault="001B14F7" w:rsidP="001B14F7">
      <w:pPr>
        <w:pStyle w:val="ListParagraph"/>
        <w:numPr>
          <w:ilvl w:val="0"/>
          <w:numId w:val="20"/>
        </w:numPr>
      </w:pPr>
      <w:r>
        <w:t>Minimal loading times when switching between screens</w:t>
      </w:r>
    </w:p>
    <w:p w:rsidR="001B14F7" w:rsidRPr="000D5D3B" w:rsidRDefault="001B14F7" w:rsidP="001B14F7">
      <w:pPr>
        <w:pStyle w:val="ListParagraph"/>
        <w:numPr>
          <w:ilvl w:val="0"/>
          <w:numId w:val="20"/>
        </w:numPr>
      </w:pPr>
      <w:r>
        <w:t>Timely delivery of messages received less than 1 day after sent</w:t>
      </w:r>
    </w:p>
    <w:p w:rsidR="0079139D" w:rsidRDefault="005D499A" w:rsidP="009B0DCA">
      <w:pPr>
        <w:pStyle w:val="Heading3"/>
      </w:pPr>
      <w:bookmarkStart w:id="1" w:name="_Toc169089368"/>
      <w:r>
        <w:t>Cost</w:t>
      </w:r>
      <w:bookmarkEnd w:id="1"/>
    </w:p>
    <w:p w:rsidR="000655ED" w:rsidRDefault="009422C8" w:rsidP="000D5D3B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0655ED" w:rsidRDefault="000655ED" w:rsidP="000655ED">
      <w:pPr>
        <w:pStyle w:val="Heading3"/>
      </w:pPr>
      <w:bookmarkStart w:id="2" w:name="_Toc169089372"/>
      <w:bookmarkStart w:id="3" w:name="_Ref169436413"/>
      <w:bookmarkStart w:id="4" w:name="_Ref169436766"/>
      <w:r>
        <w:t>User experience</w:t>
      </w:r>
      <w:bookmarkEnd w:id="2"/>
      <w:bookmarkEnd w:id="3"/>
      <w:bookmarkEnd w:id="4"/>
    </w:p>
    <w:p w:rsidR="000655ED" w:rsidRDefault="000655ED" w:rsidP="000655ED">
      <w:pPr>
        <w:pStyle w:val="ListParagraph"/>
        <w:numPr>
          <w:ilvl w:val="0"/>
          <w:numId w:val="14"/>
        </w:numPr>
      </w:pPr>
      <w:r>
        <w:t>Takes less than half an hour to learn the user interface.</w:t>
      </w:r>
    </w:p>
    <w:p w:rsidR="000655ED" w:rsidRDefault="000655ED" w:rsidP="000655ED">
      <w:pPr>
        <w:pStyle w:val="ListParagraph"/>
        <w:numPr>
          <w:ilvl w:val="0"/>
          <w:numId w:val="14"/>
        </w:numPr>
      </w:pPr>
      <w:r>
        <w:t>Timely delivery of messages received less than 1 day after sent</w:t>
      </w:r>
    </w:p>
    <w:p w:rsidR="009B0DCA" w:rsidRDefault="009B0DCA" w:rsidP="009B0DCA">
      <w:pPr>
        <w:pStyle w:val="Heading2"/>
      </w:pPr>
      <w:r>
        <w:t>Effectiveness</w:t>
      </w:r>
    </w:p>
    <w:p w:rsidR="005D499A" w:rsidRDefault="005D499A" w:rsidP="009B0DCA">
      <w:pPr>
        <w:pStyle w:val="Heading3"/>
      </w:pPr>
      <w:bookmarkStart w:id="5" w:name="_Toc169089369"/>
      <w:r>
        <w:t>Security</w:t>
      </w:r>
      <w:bookmarkEnd w:id="5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B0DCA">
      <w:pPr>
        <w:pStyle w:val="Heading3"/>
      </w:pPr>
      <w:bookmarkStart w:id="6" w:name="_Toc169089370"/>
      <w:r>
        <w:t>Reliability</w:t>
      </w:r>
      <w:bookmarkEnd w:id="6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B0DCA">
      <w:pPr>
        <w:pStyle w:val="Heading3"/>
      </w:pPr>
      <w:bookmarkStart w:id="7" w:name="_Toc169089371"/>
      <w:r>
        <w:lastRenderedPageBreak/>
        <w:t>Scalability</w:t>
      </w:r>
      <w:bookmarkEnd w:id="7"/>
    </w:p>
    <w:p w:rsidR="00DC0812" w:rsidRDefault="00D77552" w:rsidP="000655ED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r w:rsidR="00FE3595">
        <w:t>00 users on one network with only minor performance losses</w:t>
      </w:r>
      <w:r w:rsidR="0091484B">
        <w:t>.</w:t>
      </w:r>
      <w:bookmarkStart w:id="8" w:name="_Toc169089373"/>
      <w:bookmarkStart w:id="9" w:name="_Ref169436792"/>
      <w:bookmarkStart w:id="10" w:name="_Ref169436827"/>
      <w:r w:rsidR="000655ED">
        <w:t xml:space="preserve"> </w:t>
      </w:r>
    </w:p>
    <w:p w:rsidR="006C5E86" w:rsidRDefault="00271956" w:rsidP="00DC0812">
      <w:pPr>
        <w:pStyle w:val="Heading3"/>
      </w:pPr>
      <w:r>
        <w:t>Functionality</w:t>
      </w:r>
      <w:bookmarkEnd w:id="8"/>
      <w:bookmarkEnd w:id="9"/>
      <w:bookmarkEnd w:id="10"/>
    </w:p>
    <w:p w:rsidR="00DC0812" w:rsidRDefault="00DC0812" w:rsidP="00DC0812">
      <w:pPr>
        <w:pStyle w:val="ListParagraph"/>
        <w:numPr>
          <w:ilvl w:val="0"/>
          <w:numId w:val="15"/>
        </w:numPr>
      </w:pPr>
      <w:r>
        <w:t xml:space="preserve">Can send and receive at least </w:t>
      </w:r>
      <w:r w:rsidR="00A90C4F">
        <w:t>50</w:t>
      </w:r>
      <w:r>
        <w:t xml:space="preserve"> messages per hour</w:t>
      </w:r>
    </w:p>
    <w:p w:rsidR="00A90C4F" w:rsidRDefault="00A90C4F" w:rsidP="00DC0812">
      <w:pPr>
        <w:pStyle w:val="ListParagraph"/>
        <w:numPr>
          <w:ilvl w:val="0"/>
          <w:numId w:val="15"/>
        </w:numPr>
      </w:pPr>
      <w:r>
        <w:t>Validates the reason for contact</w:t>
      </w:r>
      <w:r w:rsidR="000D5D3B">
        <w:t xml:space="preserve"> on all teacher student communication</w:t>
      </w:r>
    </w:p>
    <w:p w:rsidR="00F56324" w:rsidRPr="00E270C1" w:rsidRDefault="000D5D3B" w:rsidP="00863499">
      <w:pPr>
        <w:pStyle w:val="ListParagraph"/>
        <w:numPr>
          <w:ilvl w:val="0"/>
          <w:numId w:val="15"/>
        </w:numPr>
      </w:pPr>
      <w:r>
        <w:t>Moderators can view all messages on the network</w:t>
      </w:r>
      <w:bookmarkStart w:id="11" w:name="_GoBack"/>
      <w:bookmarkEnd w:id="11"/>
    </w:p>
    <w:sectPr w:rsidR="00F56324" w:rsidRPr="00E270C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56C" w:rsidRDefault="00F2756C">
      <w:pPr>
        <w:spacing w:line="240" w:lineRule="auto"/>
      </w:pPr>
      <w:r>
        <w:separator/>
      </w:r>
    </w:p>
    <w:p w:rsidR="00F2756C" w:rsidRDefault="00F2756C"/>
  </w:endnote>
  <w:endnote w:type="continuationSeparator" w:id="0">
    <w:p w:rsidR="00F2756C" w:rsidRDefault="00F2756C">
      <w:pPr>
        <w:spacing w:line="240" w:lineRule="auto"/>
      </w:pPr>
      <w:r>
        <w:continuationSeparator/>
      </w:r>
    </w:p>
    <w:p w:rsidR="00F2756C" w:rsidRDefault="00F27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56C" w:rsidRDefault="00F2756C">
      <w:pPr>
        <w:spacing w:line="240" w:lineRule="auto"/>
      </w:pPr>
      <w:r>
        <w:separator/>
      </w:r>
    </w:p>
    <w:p w:rsidR="00F2756C" w:rsidRDefault="00F2756C"/>
  </w:footnote>
  <w:footnote w:type="continuationSeparator" w:id="0">
    <w:p w:rsidR="00F2756C" w:rsidRDefault="00F2756C">
      <w:pPr>
        <w:spacing w:line="240" w:lineRule="auto"/>
      </w:pPr>
      <w:r>
        <w:continuationSeparator/>
      </w:r>
    </w:p>
    <w:p w:rsidR="00F2756C" w:rsidRDefault="00F275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F2756C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270C1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270C1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B96DBE"/>
    <w:multiLevelType w:val="hybridMultilevel"/>
    <w:tmpl w:val="A0FC6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6DB02D7"/>
    <w:multiLevelType w:val="hybridMultilevel"/>
    <w:tmpl w:val="A25880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2517A2"/>
    <w:multiLevelType w:val="hybridMultilevel"/>
    <w:tmpl w:val="FC9A45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0"/>
  </w:num>
  <w:num w:numId="14">
    <w:abstractNumId w:val="11"/>
  </w:num>
  <w:num w:numId="15">
    <w:abstractNumId w:val="18"/>
  </w:num>
  <w:num w:numId="16">
    <w:abstractNumId w:val="16"/>
  </w:num>
  <w:num w:numId="17">
    <w:abstractNumId w:val="14"/>
  </w:num>
  <w:num w:numId="18">
    <w:abstractNumId w:val="12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15D66"/>
    <w:rsid w:val="000166A0"/>
    <w:rsid w:val="000217F5"/>
    <w:rsid w:val="00023777"/>
    <w:rsid w:val="00035E8B"/>
    <w:rsid w:val="000655ED"/>
    <w:rsid w:val="00072AF4"/>
    <w:rsid w:val="00097169"/>
    <w:rsid w:val="000C7797"/>
    <w:rsid w:val="000D5D3B"/>
    <w:rsid w:val="000E103C"/>
    <w:rsid w:val="000F13C0"/>
    <w:rsid w:val="00101392"/>
    <w:rsid w:val="00114BFA"/>
    <w:rsid w:val="00142892"/>
    <w:rsid w:val="001602E3"/>
    <w:rsid w:val="00160C0C"/>
    <w:rsid w:val="001664A2"/>
    <w:rsid w:val="00170521"/>
    <w:rsid w:val="00181AA9"/>
    <w:rsid w:val="00181C92"/>
    <w:rsid w:val="001B14F7"/>
    <w:rsid w:val="001B4848"/>
    <w:rsid w:val="001C0406"/>
    <w:rsid w:val="001D4E8F"/>
    <w:rsid w:val="001F447A"/>
    <w:rsid w:val="001F7399"/>
    <w:rsid w:val="00212319"/>
    <w:rsid w:val="002203B7"/>
    <w:rsid w:val="00225BE3"/>
    <w:rsid w:val="00257538"/>
    <w:rsid w:val="00271956"/>
    <w:rsid w:val="00274E0A"/>
    <w:rsid w:val="002B6153"/>
    <w:rsid w:val="002C627C"/>
    <w:rsid w:val="002D1075"/>
    <w:rsid w:val="002D64F3"/>
    <w:rsid w:val="00307586"/>
    <w:rsid w:val="00333D90"/>
    <w:rsid w:val="00336906"/>
    <w:rsid w:val="00345333"/>
    <w:rsid w:val="0035788C"/>
    <w:rsid w:val="00364C1B"/>
    <w:rsid w:val="003A06C6"/>
    <w:rsid w:val="003B7226"/>
    <w:rsid w:val="003C736E"/>
    <w:rsid w:val="003E36B1"/>
    <w:rsid w:val="003E4162"/>
    <w:rsid w:val="003F1695"/>
    <w:rsid w:val="003F7CBD"/>
    <w:rsid w:val="00400A5F"/>
    <w:rsid w:val="004649F0"/>
    <w:rsid w:val="00481CF8"/>
    <w:rsid w:val="00482F12"/>
    <w:rsid w:val="00492C2D"/>
    <w:rsid w:val="004A3D87"/>
    <w:rsid w:val="004B18A9"/>
    <w:rsid w:val="004D4F8C"/>
    <w:rsid w:val="004D6B86"/>
    <w:rsid w:val="004F0C8E"/>
    <w:rsid w:val="004F7256"/>
    <w:rsid w:val="00504F88"/>
    <w:rsid w:val="0053021C"/>
    <w:rsid w:val="0055242C"/>
    <w:rsid w:val="00561937"/>
    <w:rsid w:val="005858DD"/>
    <w:rsid w:val="00595412"/>
    <w:rsid w:val="00597A3A"/>
    <w:rsid w:val="005A275B"/>
    <w:rsid w:val="005D164C"/>
    <w:rsid w:val="005D499A"/>
    <w:rsid w:val="0061747E"/>
    <w:rsid w:val="00641876"/>
    <w:rsid w:val="00645290"/>
    <w:rsid w:val="006807B8"/>
    <w:rsid w:val="00684C26"/>
    <w:rsid w:val="006B015B"/>
    <w:rsid w:val="006C162F"/>
    <w:rsid w:val="006C5E86"/>
    <w:rsid w:val="006D3FBF"/>
    <w:rsid w:val="006D7EE9"/>
    <w:rsid w:val="006F10AB"/>
    <w:rsid w:val="0070735D"/>
    <w:rsid w:val="007244DE"/>
    <w:rsid w:val="00724D1B"/>
    <w:rsid w:val="00751058"/>
    <w:rsid w:val="007866A2"/>
    <w:rsid w:val="0079139D"/>
    <w:rsid w:val="007B5AF6"/>
    <w:rsid w:val="007C230B"/>
    <w:rsid w:val="00806D63"/>
    <w:rsid w:val="00810089"/>
    <w:rsid w:val="0081390C"/>
    <w:rsid w:val="008154C5"/>
    <w:rsid w:val="00816831"/>
    <w:rsid w:val="00837D67"/>
    <w:rsid w:val="00846CA0"/>
    <w:rsid w:val="00863499"/>
    <w:rsid w:val="008747E8"/>
    <w:rsid w:val="008A0C98"/>
    <w:rsid w:val="008A2A83"/>
    <w:rsid w:val="008A78F1"/>
    <w:rsid w:val="008B10B6"/>
    <w:rsid w:val="008B51E7"/>
    <w:rsid w:val="008B6E86"/>
    <w:rsid w:val="00910F0E"/>
    <w:rsid w:val="0091484B"/>
    <w:rsid w:val="00914D00"/>
    <w:rsid w:val="009422C8"/>
    <w:rsid w:val="00955285"/>
    <w:rsid w:val="00961AE5"/>
    <w:rsid w:val="00986CAB"/>
    <w:rsid w:val="009A2C38"/>
    <w:rsid w:val="009B0DCA"/>
    <w:rsid w:val="009C63AA"/>
    <w:rsid w:val="009E3665"/>
    <w:rsid w:val="009E5A1C"/>
    <w:rsid w:val="009F0414"/>
    <w:rsid w:val="009F2EA7"/>
    <w:rsid w:val="00A1503A"/>
    <w:rsid w:val="00A2064B"/>
    <w:rsid w:val="00A21499"/>
    <w:rsid w:val="00A4757D"/>
    <w:rsid w:val="00A5484E"/>
    <w:rsid w:val="00A77135"/>
    <w:rsid w:val="00A77F6B"/>
    <w:rsid w:val="00A81BB2"/>
    <w:rsid w:val="00A90C4F"/>
    <w:rsid w:val="00A915D4"/>
    <w:rsid w:val="00A97725"/>
    <w:rsid w:val="00AA5C05"/>
    <w:rsid w:val="00AF6BF6"/>
    <w:rsid w:val="00B03BA4"/>
    <w:rsid w:val="00B33309"/>
    <w:rsid w:val="00B552AB"/>
    <w:rsid w:val="00B67AA3"/>
    <w:rsid w:val="00B9097B"/>
    <w:rsid w:val="00BA5DB9"/>
    <w:rsid w:val="00BE1C43"/>
    <w:rsid w:val="00BE29E0"/>
    <w:rsid w:val="00BE4AC4"/>
    <w:rsid w:val="00C3438C"/>
    <w:rsid w:val="00C3724D"/>
    <w:rsid w:val="00C4308B"/>
    <w:rsid w:val="00C4480E"/>
    <w:rsid w:val="00C5686B"/>
    <w:rsid w:val="00C74024"/>
    <w:rsid w:val="00C83B15"/>
    <w:rsid w:val="00C925C8"/>
    <w:rsid w:val="00C957E2"/>
    <w:rsid w:val="00CB13F3"/>
    <w:rsid w:val="00CB7F84"/>
    <w:rsid w:val="00CE26A1"/>
    <w:rsid w:val="00CE3A4E"/>
    <w:rsid w:val="00CF1885"/>
    <w:rsid w:val="00CF1B55"/>
    <w:rsid w:val="00D03B80"/>
    <w:rsid w:val="00D278EA"/>
    <w:rsid w:val="00D34937"/>
    <w:rsid w:val="00D47505"/>
    <w:rsid w:val="00D77552"/>
    <w:rsid w:val="00D865FC"/>
    <w:rsid w:val="00DB2D02"/>
    <w:rsid w:val="00DB2E59"/>
    <w:rsid w:val="00DB358F"/>
    <w:rsid w:val="00DC0812"/>
    <w:rsid w:val="00DC44F1"/>
    <w:rsid w:val="00DF197A"/>
    <w:rsid w:val="00DF6D26"/>
    <w:rsid w:val="00E173AB"/>
    <w:rsid w:val="00E270C1"/>
    <w:rsid w:val="00E333DB"/>
    <w:rsid w:val="00E4681F"/>
    <w:rsid w:val="00E7305D"/>
    <w:rsid w:val="00E758D6"/>
    <w:rsid w:val="00E86602"/>
    <w:rsid w:val="00EA780C"/>
    <w:rsid w:val="00EB3300"/>
    <w:rsid w:val="00EB69D3"/>
    <w:rsid w:val="00EE3E25"/>
    <w:rsid w:val="00EF3B78"/>
    <w:rsid w:val="00F2756C"/>
    <w:rsid w:val="00F311EB"/>
    <w:rsid w:val="00F31D66"/>
    <w:rsid w:val="00F322D6"/>
    <w:rsid w:val="00F363EC"/>
    <w:rsid w:val="00F4053D"/>
    <w:rsid w:val="00F413AC"/>
    <w:rsid w:val="00F50BB5"/>
    <w:rsid w:val="00F552F8"/>
    <w:rsid w:val="00F56324"/>
    <w:rsid w:val="00FC3C1B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3F27E1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6D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9E90CCB-2204-4BEB-935B-734AA3B1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2329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39</cp:revision>
  <dcterms:created xsi:type="dcterms:W3CDTF">2024-05-29T00:54:00Z</dcterms:created>
  <dcterms:modified xsi:type="dcterms:W3CDTF">2024-06-28T02:00:00Z</dcterms:modified>
</cp:coreProperties>
</file>