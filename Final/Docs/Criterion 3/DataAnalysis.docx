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193DEE24" w:rsidR="00EE656B" w:rsidRDefault="00EE656B" w:rsidP="00EE656B">
      <w:pPr>
        <w:pStyle w:val="Title"/>
      </w:pPr>
      <w:r>
        <w:t xml:space="preserve">Peer to Peer Messaging App </w:t>
      </w:r>
    </w:p>
    <w:p w14:paraId="658CD9FB" w14:textId="14F029EF" w:rsidR="00F01FA6" w:rsidRDefault="002977A1" w:rsidP="00D21FFC">
      <w:pPr>
        <w:pStyle w:val="Title"/>
      </w:pPr>
      <w:r>
        <w:t>Data Analysis</w:t>
      </w:r>
    </w:p>
    <w:p w14:paraId="5C858493" w14:textId="77777777" w:rsidR="00153464" w:rsidRPr="00153464" w:rsidRDefault="00153464" w:rsidP="00DA2E36">
      <w:pPr>
        <w:ind w:firstLine="0"/>
      </w:pPr>
    </w:p>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bookmarkStart w:id="0" w:name="_GoBack"/>
      <w:bookmarkEnd w:id="0"/>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393FD9CC" w14:textId="66F620AB" w:rsidR="006D17C1" w:rsidRDefault="00823DD9">
          <w:pPr>
            <w:pStyle w:val="TOC2"/>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58748" w:history="1">
            <w:r w:rsidR="006D17C1" w:rsidRPr="00915BD5">
              <w:rPr>
                <w:rStyle w:val="Hyperlink"/>
                <w:noProof/>
              </w:rPr>
              <w:t>Data Analysis</w:t>
            </w:r>
            <w:r w:rsidR="006D17C1">
              <w:rPr>
                <w:noProof/>
                <w:webHidden/>
              </w:rPr>
              <w:tab/>
            </w:r>
            <w:r w:rsidR="006D17C1">
              <w:rPr>
                <w:noProof/>
                <w:webHidden/>
              </w:rPr>
              <w:fldChar w:fldCharType="begin"/>
            </w:r>
            <w:r w:rsidR="006D17C1">
              <w:rPr>
                <w:noProof/>
                <w:webHidden/>
              </w:rPr>
              <w:instrText xml:space="preserve"> PAGEREF _Toc169258748 \h </w:instrText>
            </w:r>
            <w:r w:rsidR="006D17C1">
              <w:rPr>
                <w:noProof/>
                <w:webHidden/>
              </w:rPr>
            </w:r>
            <w:r w:rsidR="006D17C1">
              <w:rPr>
                <w:noProof/>
                <w:webHidden/>
              </w:rPr>
              <w:fldChar w:fldCharType="separate"/>
            </w:r>
            <w:r w:rsidR="006D17C1">
              <w:rPr>
                <w:noProof/>
                <w:webHidden/>
              </w:rPr>
              <w:t>3</w:t>
            </w:r>
            <w:r w:rsidR="006D17C1">
              <w:rPr>
                <w:noProof/>
                <w:webHidden/>
              </w:rPr>
              <w:fldChar w:fldCharType="end"/>
            </w:r>
          </w:hyperlink>
        </w:p>
        <w:p w14:paraId="61932FCA" w14:textId="24F711D5" w:rsidR="006D17C1" w:rsidRDefault="006D17C1">
          <w:pPr>
            <w:pStyle w:val="TOC3"/>
            <w:tabs>
              <w:tab w:val="right" w:leader="dot" w:pos="9350"/>
            </w:tabs>
            <w:rPr>
              <w:noProof/>
              <w:color w:val="auto"/>
              <w:sz w:val="22"/>
              <w:szCs w:val="22"/>
              <w:lang w:val="en-GB" w:eastAsia="en-GB"/>
            </w:rPr>
          </w:pPr>
          <w:hyperlink w:anchor="_Toc169258749" w:history="1">
            <w:r w:rsidRPr="00915BD5">
              <w:rPr>
                <w:rStyle w:val="Hyperlink"/>
                <w:noProof/>
              </w:rPr>
              <w:t>Legal Considerations</w:t>
            </w:r>
            <w:r>
              <w:rPr>
                <w:noProof/>
                <w:webHidden/>
              </w:rPr>
              <w:tab/>
            </w:r>
            <w:r>
              <w:rPr>
                <w:noProof/>
                <w:webHidden/>
              </w:rPr>
              <w:fldChar w:fldCharType="begin"/>
            </w:r>
            <w:r>
              <w:rPr>
                <w:noProof/>
                <w:webHidden/>
              </w:rPr>
              <w:instrText xml:space="preserve"> PAGEREF _Toc169258749 \h </w:instrText>
            </w:r>
            <w:r>
              <w:rPr>
                <w:noProof/>
                <w:webHidden/>
              </w:rPr>
            </w:r>
            <w:r>
              <w:rPr>
                <w:noProof/>
                <w:webHidden/>
              </w:rPr>
              <w:fldChar w:fldCharType="separate"/>
            </w:r>
            <w:r>
              <w:rPr>
                <w:noProof/>
                <w:webHidden/>
              </w:rPr>
              <w:t>3</w:t>
            </w:r>
            <w:r>
              <w:rPr>
                <w:noProof/>
                <w:webHidden/>
              </w:rPr>
              <w:fldChar w:fldCharType="end"/>
            </w:r>
          </w:hyperlink>
        </w:p>
        <w:p w14:paraId="669D3990" w14:textId="057E5CD9" w:rsidR="006D17C1" w:rsidRDefault="006D17C1">
          <w:pPr>
            <w:pStyle w:val="TOC3"/>
            <w:tabs>
              <w:tab w:val="right" w:leader="dot" w:pos="9350"/>
            </w:tabs>
            <w:rPr>
              <w:noProof/>
              <w:color w:val="auto"/>
              <w:sz w:val="22"/>
              <w:szCs w:val="22"/>
              <w:lang w:val="en-GB" w:eastAsia="en-GB"/>
            </w:rPr>
          </w:pPr>
          <w:hyperlink w:anchor="_Toc169258750" w:history="1">
            <w:r w:rsidRPr="00915BD5">
              <w:rPr>
                <w:rStyle w:val="Hyperlink"/>
                <w:noProof/>
              </w:rPr>
              <w:t>Survey</w:t>
            </w:r>
            <w:r>
              <w:rPr>
                <w:noProof/>
                <w:webHidden/>
              </w:rPr>
              <w:tab/>
            </w:r>
            <w:r>
              <w:rPr>
                <w:noProof/>
                <w:webHidden/>
              </w:rPr>
              <w:fldChar w:fldCharType="begin"/>
            </w:r>
            <w:r>
              <w:rPr>
                <w:noProof/>
                <w:webHidden/>
              </w:rPr>
              <w:instrText xml:space="preserve"> PAGEREF _Toc169258750 \h </w:instrText>
            </w:r>
            <w:r>
              <w:rPr>
                <w:noProof/>
                <w:webHidden/>
              </w:rPr>
            </w:r>
            <w:r>
              <w:rPr>
                <w:noProof/>
                <w:webHidden/>
              </w:rPr>
              <w:fldChar w:fldCharType="separate"/>
            </w:r>
            <w:r>
              <w:rPr>
                <w:noProof/>
                <w:webHidden/>
              </w:rPr>
              <w:t>4</w:t>
            </w:r>
            <w:r>
              <w:rPr>
                <w:noProof/>
                <w:webHidden/>
              </w:rPr>
              <w:fldChar w:fldCharType="end"/>
            </w:r>
          </w:hyperlink>
        </w:p>
        <w:p w14:paraId="38B639B5" w14:textId="26B6F2B2" w:rsidR="006D17C1" w:rsidRDefault="006D17C1">
          <w:pPr>
            <w:pStyle w:val="TOC3"/>
            <w:tabs>
              <w:tab w:val="right" w:leader="dot" w:pos="9350"/>
            </w:tabs>
            <w:rPr>
              <w:noProof/>
              <w:color w:val="auto"/>
              <w:sz w:val="22"/>
              <w:szCs w:val="22"/>
              <w:lang w:val="en-GB" w:eastAsia="en-GB"/>
            </w:rPr>
          </w:pPr>
          <w:hyperlink w:anchor="_Toc169258751" w:history="1">
            <w:r w:rsidRPr="00915BD5">
              <w:rPr>
                <w:rStyle w:val="Hyperlink"/>
                <w:noProof/>
              </w:rPr>
              <w:t>Interview</w:t>
            </w:r>
            <w:r>
              <w:rPr>
                <w:noProof/>
                <w:webHidden/>
              </w:rPr>
              <w:tab/>
            </w:r>
            <w:r>
              <w:rPr>
                <w:noProof/>
                <w:webHidden/>
              </w:rPr>
              <w:fldChar w:fldCharType="begin"/>
            </w:r>
            <w:r>
              <w:rPr>
                <w:noProof/>
                <w:webHidden/>
              </w:rPr>
              <w:instrText xml:space="preserve"> PAGEREF _Toc169258751 \h </w:instrText>
            </w:r>
            <w:r>
              <w:rPr>
                <w:noProof/>
                <w:webHidden/>
              </w:rPr>
            </w:r>
            <w:r>
              <w:rPr>
                <w:noProof/>
                <w:webHidden/>
              </w:rPr>
              <w:fldChar w:fldCharType="separate"/>
            </w:r>
            <w:r>
              <w:rPr>
                <w:noProof/>
                <w:webHidden/>
              </w:rPr>
              <w:t>7</w:t>
            </w:r>
            <w:r>
              <w:rPr>
                <w:noProof/>
                <w:webHidden/>
              </w:rPr>
              <w:fldChar w:fldCharType="end"/>
            </w:r>
          </w:hyperlink>
        </w:p>
        <w:p w14:paraId="41D099EA" w14:textId="02190E08" w:rsidR="006D17C1" w:rsidRDefault="006D17C1">
          <w:pPr>
            <w:pStyle w:val="TOC3"/>
            <w:tabs>
              <w:tab w:val="right" w:leader="dot" w:pos="9350"/>
            </w:tabs>
            <w:rPr>
              <w:noProof/>
              <w:color w:val="auto"/>
              <w:sz w:val="22"/>
              <w:szCs w:val="22"/>
              <w:lang w:val="en-GB" w:eastAsia="en-GB"/>
            </w:rPr>
          </w:pPr>
          <w:hyperlink w:anchor="_Toc169258752" w:history="1">
            <w:r w:rsidRPr="00915BD5">
              <w:rPr>
                <w:rStyle w:val="Hyperlink"/>
                <w:noProof/>
              </w:rPr>
              <w:t>Observation</w:t>
            </w:r>
            <w:r>
              <w:rPr>
                <w:noProof/>
                <w:webHidden/>
              </w:rPr>
              <w:tab/>
            </w:r>
            <w:r>
              <w:rPr>
                <w:noProof/>
                <w:webHidden/>
              </w:rPr>
              <w:fldChar w:fldCharType="begin"/>
            </w:r>
            <w:r>
              <w:rPr>
                <w:noProof/>
                <w:webHidden/>
              </w:rPr>
              <w:instrText xml:space="preserve"> PAGEREF _Toc169258752 \h </w:instrText>
            </w:r>
            <w:r>
              <w:rPr>
                <w:noProof/>
                <w:webHidden/>
              </w:rPr>
            </w:r>
            <w:r>
              <w:rPr>
                <w:noProof/>
                <w:webHidden/>
              </w:rPr>
              <w:fldChar w:fldCharType="separate"/>
            </w:r>
            <w:r>
              <w:rPr>
                <w:noProof/>
                <w:webHidden/>
              </w:rPr>
              <w:t>8</w:t>
            </w:r>
            <w:r>
              <w:rPr>
                <w:noProof/>
                <w:webHidden/>
              </w:rPr>
              <w:fldChar w:fldCharType="end"/>
            </w:r>
          </w:hyperlink>
        </w:p>
        <w:p w14:paraId="7AAD7295" w14:textId="7465904B" w:rsidR="006D17C1" w:rsidRDefault="006D17C1">
          <w:pPr>
            <w:pStyle w:val="TOC2"/>
            <w:tabs>
              <w:tab w:val="right" w:leader="dot" w:pos="9350"/>
            </w:tabs>
            <w:rPr>
              <w:noProof/>
              <w:color w:val="auto"/>
              <w:sz w:val="22"/>
              <w:szCs w:val="22"/>
              <w:lang w:val="en-GB" w:eastAsia="en-GB"/>
            </w:rPr>
          </w:pPr>
          <w:hyperlink w:anchor="_Toc169258753" w:history="1">
            <w:r w:rsidRPr="00915BD5">
              <w:rPr>
                <w:rStyle w:val="Hyperlink"/>
                <w:noProof/>
              </w:rPr>
              <w:t>Use Cases</w:t>
            </w:r>
            <w:r>
              <w:rPr>
                <w:noProof/>
                <w:webHidden/>
              </w:rPr>
              <w:tab/>
            </w:r>
            <w:r>
              <w:rPr>
                <w:noProof/>
                <w:webHidden/>
              </w:rPr>
              <w:fldChar w:fldCharType="begin"/>
            </w:r>
            <w:r>
              <w:rPr>
                <w:noProof/>
                <w:webHidden/>
              </w:rPr>
              <w:instrText xml:space="preserve"> PAGEREF _Toc169258753 \h </w:instrText>
            </w:r>
            <w:r>
              <w:rPr>
                <w:noProof/>
                <w:webHidden/>
              </w:rPr>
            </w:r>
            <w:r>
              <w:rPr>
                <w:noProof/>
                <w:webHidden/>
              </w:rPr>
              <w:fldChar w:fldCharType="separate"/>
            </w:r>
            <w:r>
              <w:rPr>
                <w:noProof/>
                <w:webHidden/>
              </w:rPr>
              <w:t>10</w:t>
            </w:r>
            <w:r>
              <w:rPr>
                <w:noProof/>
                <w:webHidden/>
              </w:rPr>
              <w:fldChar w:fldCharType="end"/>
            </w:r>
          </w:hyperlink>
        </w:p>
        <w:p w14:paraId="6B11B064" w14:textId="59C08B95" w:rsidR="006D17C1" w:rsidRDefault="006D17C1">
          <w:pPr>
            <w:pStyle w:val="TOC1"/>
            <w:tabs>
              <w:tab w:val="right" w:leader="dot" w:pos="9350"/>
            </w:tabs>
            <w:rPr>
              <w:noProof/>
              <w:color w:val="auto"/>
              <w:sz w:val="22"/>
              <w:szCs w:val="22"/>
              <w:lang w:val="en-GB" w:eastAsia="en-GB"/>
            </w:rPr>
          </w:pPr>
          <w:hyperlink w:anchor="_Toc169258754" w:history="1">
            <w:r w:rsidRPr="00915BD5">
              <w:rPr>
                <w:rStyle w:val="Hyperlink"/>
                <w:noProof/>
              </w:rPr>
              <w:t>References</w:t>
            </w:r>
            <w:r>
              <w:rPr>
                <w:noProof/>
                <w:webHidden/>
              </w:rPr>
              <w:tab/>
            </w:r>
            <w:r>
              <w:rPr>
                <w:noProof/>
                <w:webHidden/>
              </w:rPr>
              <w:fldChar w:fldCharType="begin"/>
            </w:r>
            <w:r>
              <w:rPr>
                <w:noProof/>
                <w:webHidden/>
              </w:rPr>
              <w:instrText xml:space="preserve"> PAGEREF _Toc169258754 \h </w:instrText>
            </w:r>
            <w:r>
              <w:rPr>
                <w:noProof/>
                <w:webHidden/>
              </w:rPr>
            </w:r>
            <w:r>
              <w:rPr>
                <w:noProof/>
                <w:webHidden/>
              </w:rPr>
              <w:fldChar w:fldCharType="separate"/>
            </w:r>
            <w:r>
              <w:rPr>
                <w:noProof/>
                <w:webHidden/>
              </w:rPr>
              <w:t>12</w:t>
            </w:r>
            <w:r>
              <w:rPr>
                <w:noProof/>
                <w:webHidden/>
              </w:rPr>
              <w:fldChar w:fldCharType="end"/>
            </w:r>
          </w:hyperlink>
        </w:p>
        <w:p w14:paraId="226E7C21" w14:textId="57718673" w:rsidR="00823DD9" w:rsidRDefault="00823DD9" w:rsidP="0035324F">
          <w:pPr>
            <w:ind w:firstLine="0"/>
          </w:pPr>
          <w:r>
            <w:rPr>
              <w:b/>
              <w:bCs/>
              <w:noProof/>
            </w:rPr>
            <w:fldChar w:fldCharType="end"/>
          </w:r>
        </w:p>
      </w:sdtContent>
    </w:sdt>
    <w:p w14:paraId="039CCA92" w14:textId="77777777" w:rsidR="00823DD9" w:rsidRDefault="00823DD9">
      <w:r>
        <w:br w:type="page"/>
      </w:r>
    </w:p>
    <w:p w14:paraId="7CD39ED9" w14:textId="77777777" w:rsidR="001D4BC5" w:rsidRDefault="001D4BC5" w:rsidP="001D4BC5">
      <w:pPr>
        <w:pStyle w:val="Heading2"/>
      </w:pPr>
      <w:bookmarkStart w:id="1" w:name="_Toc169258748"/>
      <w:r>
        <w:lastRenderedPageBreak/>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9258749"/>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lastRenderedPageBreak/>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9258750"/>
      <w:r>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personali</w:t>
      </w:r>
      <w:r w:rsidR="00D94F1F">
        <w:t>s</w:t>
      </w:r>
      <w:r w:rsidRPr="00831C41">
        <w:t>ed data.</w:t>
      </w:r>
    </w:p>
    <w:p w14:paraId="761680A1" w14:textId="77777777" w:rsidR="00831C41" w:rsidRPr="00831C41" w:rsidRDefault="00831C41" w:rsidP="00831C41"/>
    <w:p w14:paraId="5BF219F8" w14:textId="77777777" w:rsidR="00246CFE" w:rsidRDefault="00246CFE" w:rsidP="00246CFE">
      <w:pPr>
        <w:pStyle w:val="Heading4"/>
      </w:pPr>
      <w:r>
        <w:lastRenderedPageBreak/>
        <w:t>Source</w:t>
      </w:r>
    </w:p>
    <w:p w14:paraId="7D04FE3E" w14:textId="77AB7EA6"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E60B70">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28673B16" w:rsidR="005C2CD1" w:rsidRDefault="00F47366" w:rsidP="005C2CD1">
      <w:pPr>
        <w:pStyle w:val="Caption"/>
      </w:pPr>
      <w:bookmarkStart w:id="4" w:name="_Ref167014814"/>
      <w:r>
        <w:t xml:space="preserve">Figure </w:t>
      </w:r>
      <w:fldSimple w:instr=" SEQ Figure \* ARABIC ">
        <w:r w:rsidR="003E113A">
          <w:rPr>
            <w:noProof/>
          </w:rPr>
          <w:t>1</w:t>
        </w:r>
      </w:fldSimple>
      <w:bookmarkEnd w:id="4"/>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w:t>
      </w:r>
      <w:r w:rsidR="007E21A3">
        <w:lastRenderedPageBreak/>
        <w:t>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0AB57A23" w:rsidR="009A7289" w:rsidRDefault="009A7289" w:rsidP="009A7289">
      <w:pPr>
        <w:pStyle w:val="Caption"/>
      </w:pPr>
      <w:bookmarkStart w:id="5" w:name="_Ref167014761"/>
      <w:bookmarkStart w:id="6" w:name="_Ref167014751"/>
      <w:r>
        <w:t xml:space="preserve">Figure </w:t>
      </w:r>
      <w:fldSimple w:instr=" SEQ Figure \* ARABIC ">
        <w:r w:rsidR="003E113A">
          <w:rPr>
            <w:noProof/>
          </w:rPr>
          <w:t>2</w:t>
        </w:r>
      </w:fldSimple>
      <w:bookmarkEnd w:id="5"/>
      <w:r>
        <w:t xml:space="preserve"> Survey ranking of key issues and their importance to a messaging app</w:t>
      </w:r>
      <w:bookmarkEnd w:id="6"/>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3013AF2" w14:textId="1D68E230"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s the 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E60B70">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lastRenderedPageBreak/>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20EB2BC7" w:rsidR="00252AE1" w:rsidRDefault="00252AE1" w:rsidP="00252AE1">
      <w:pPr>
        <w:pStyle w:val="Caption"/>
      </w:pPr>
      <w:bookmarkStart w:id="7" w:name="_Ref167015122"/>
      <w:r>
        <w:t xml:space="preserve">Figure </w:t>
      </w:r>
      <w:fldSimple w:instr=" SEQ Figure \* ARABIC ">
        <w:r w:rsidR="003E113A">
          <w:rPr>
            <w:noProof/>
          </w:rPr>
          <w:t>3</w:t>
        </w:r>
      </w:fldSimple>
      <w:bookmarkEnd w:id="7"/>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72EDB9F4" w:rsidR="003E113A" w:rsidRPr="003E113A" w:rsidRDefault="003E113A" w:rsidP="003E113A">
      <w:pPr>
        <w:pStyle w:val="Caption"/>
      </w:pPr>
      <w:bookmarkStart w:id="8" w:name="_Ref167015307"/>
      <w:r>
        <w:t xml:space="preserve">Figure </w:t>
      </w:r>
      <w:fldSimple w:instr=" SEQ Figure \* ARABIC ">
        <w:r>
          <w:rPr>
            <w:noProof/>
          </w:rPr>
          <w:t>4</w:t>
        </w:r>
      </w:fldSimple>
      <w:bookmarkEnd w:id="8"/>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9258751"/>
      <w:r>
        <w:t>Interview</w:t>
      </w:r>
      <w:bookmarkEnd w:id="9"/>
    </w:p>
    <w:p w14:paraId="54A56239" w14:textId="18928B74" w:rsidR="00834D51" w:rsidRPr="00834D51" w:rsidRDefault="0098069D" w:rsidP="00CC013E">
      <w:r>
        <w:t>An interview can collect personali</w:t>
      </w:r>
      <w:r w:rsidR="00C15329">
        <w:t>s</w:t>
      </w:r>
      <w:r>
        <w:t>ed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14B5347D"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E60B70">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t>Summary</w:t>
      </w:r>
    </w:p>
    <w:p w14:paraId="77FE2901" w14:textId="1803ED91"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w:t>
      </w:r>
      <w:r w:rsidR="00ED3334">
        <w:lastRenderedPageBreak/>
        <w:t>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E60B70">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9258752"/>
      <w:r>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lastRenderedPageBreak/>
        <w:t>Source</w:t>
      </w:r>
    </w:p>
    <w:p w14:paraId="3B81CE24" w14:textId="701E830B"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E60B70">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4356048E" w:rsid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E60B70">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55F9A59C" w14:textId="65532C55" w:rsidR="00B075A6" w:rsidRDefault="00B075A6">
      <w:r>
        <w:br w:type="page"/>
      </w:r>
    </w:p>
    <w:p w14:paraId="3C4E8A9F" w14:textId="6E3DE1B1" w:rsidR="007C28B8" w:rsidRDefault="007C28B8" w:rsidP="007C28B8">
      <w:pPr>
        <w:pStyle w:val="Heading2"/>
      </w:pPr>
      <w:bookmarkStart w:id="11" w:name="_Toc169258753"/>
      <w:r>
        <w:lastRenderedPageBreak/>
        <w:t>Use Cases</w:t>
      </w:r>
      <w:bookmarkEnd w:id="11"/>
    </w:p>
    <w:p w14:paraId="49EE2602" w14:textId="77777777" w:rsidR="007C28B8" w:rsidRDefault="007C28B8" w:rsidP="007C28B8">
      <w:pPr>
        <w:pStyle w:val="Heading4"/>
        <w:rPr>
          <w:lang w:val="en-AU" w:eastAsia="en-AU"/>
        </w:rPr>
      </w:pPr>
      <w:r>
        <w:rPr>
          <w:lang w:val="en-AU" w:eastAsia="en-AU"/>
        </w:rPr>
        <w:t>High school Student</w:t>
      </w:r>
    </w:p>
    <w:p w14:paraId="50350161" w14:textId="77777777" w:rsidR="007C28B8" w:rsidRPr="004E6A36" w:rsidRDefault="007C28B8" w:rsidP="007C28B8">
      <w:pPr>
        <w:rPr>
          <w:lang w:val="en-AU" w:eastAsia="en-AU"/>
        </w:rPr>
      </w:pPr>
      <w:r>
        <w:rPr>
          <w:lang w:val="en-AU" w:eastAsia="en-AU"/>
        </w:rPr>
        <w:t>High school Students would likely have a consistent medium to high expertise in messaging apps. This is due to their age group’s high exposure to technology and the internet. Students would mostly use this software solution to ask teachers for clarification on due dates, task requirements, class changes along with many other queries. Therefore, the most important aspect for students is the ability to quickly and easily find the correct teacher for the query for example if a student wanted to change class they should be able to easily find which teacher to contact and be able to easily message them.</w:t>
      </w:r>
    </w:p>
    <w:p w14:paraId="1C82BA3C" w14:textId="77777777" w:rsidR="007C28B8" w:rsidRDefault="007C28B8" w:rsidP="007C28B8">
      <w:pPr>
        <w:pStyle w:val="Heading4"/>
        <w:rPr>
          <w:lang w:val="en-AU" w:eastAsia="en-AU"/>
        </w:rPr>
      </w:pPr>
      <w:r>
        <w:rPr>
          <w:lang w:val="en-AU" w:eastAsia="en-AU"/>
        </w:rPr>
        <w:t>Teacher</w:t>
      </w:r>
    </w:p>
    <w:p w14:paraId="59C3DD1B" w14:textId="666585B8" w:rsidR="007C28B8" w:rsidRPr="001F14B8" w:rsidRDefault="007C28B8" w:rsidP="007C28B8">
      <w:pPr>
        <w:rPr>
          <w:lang w:val="en-AU" w:eastAsia="en-AU"/>
        </w:rPr>
      </w:pPr>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p>
    <w:p w14:paraId="4A062C2D" w14:textId="77777777" w:rsidR="007C28B8" w:rsidRDefault="007C28B8" w:rsidP="007C28B8">
      <w:pPr>
        <w:pStyle w:val="Heading4"/>
        <w:rPr>
          <w:shd w:val="clear" w:color="auto" w:fill="FFFFFF"/>
          <w:lang w:val="en-AU" w:eastAsia="en-AU"/>
        </w:rPr>
      </w:pPr>
      <w:r>
        <w:rPr>
          <w:shd w:val="clear" w:color="auto" w:fill="FFFFFF"/>
          <w:lang w:val="en-AU" w:eastAsia="en-AU"/>
        </w:rPr>
        <w:t>Personal use</w:t>
      </w:r>
    </w:p>
    <w:p w14:paraId="69D98C3E" w14:textId="77777777" w:rsidR="007C28B8" w:rsidRPr="00323CCC" w:rsidRDefault="007C28B8" w:rsidP="007C28B8">
      <w:pPr>
        <w:rPr>
          <w:lang w:val="en-AU" w:eastAsia="en-AU"/>
        </w:rPr>
      </w:pPr>
      <w:r>
        <w:rPr>
          <w:lang w:val="en-AU" w:eastAsia="en-AU"/>
        </w:rPr>
        <w:t xml:space="preserve">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w:t>
      </w:r>
      <w:r>
        <w:rPr>
          <w:lang w:val="en-AU" w:eastAsia="en-AU"/>
        </w:rPr>
        <w:lastRenderedPageBreak/>
        <w:t>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t>
      </w:r>
    </w:p>
    <w:p w14:paraId="59E614D1" w14:textId="77777777" w:rsidR="007C28B8" w:rsidRDefault="007C28B8" w:rsidP="007C28B8">
      <w:pPr>
        <w:pStyle w:val="Heading4"/>
        <w:rPr>
          <w:lang w:val="en-AU" w:eastAsia="en-AU"/>
        </w:rPr>
      </w:pPr>
      <w:r>
        <w:rPr>
          <w:lang w:val="en-AU" w:eastAsia="en-AU"/>
        </w:rPr>
        <w:t>Summary</w:t>
      </w:r>
    </w:p>
    <w:p w14:paraId="6AB97E26" w14:textId="77777777" w:rsidR="007C28B8" w:rsidRDefault="007C28B8" w:rsidP="007C28B8">
      <w:pPr>
        <w:rPr>
          <w:shd w:val="clear" w:color="auto" w:fill="FFFFFF"/>
          <w:lang w:val="en-AU" w:eastAsia="en-AU"/>
        </w:rPr>
      </w:pPr>
      <w:r>
        <w:rPr>
          <w:lang w:val="en-AU" w:eastAsia="en-AU"/>
        </w:rPr>
        <w:t>For this software solution to effectively provide a reliable way to communicate with teachers the software solution must be used by at least ninety percent of teachers using it to promote its use. The software solution must be easy to use for the lowest level of user expertise.</w:t>
      </w:r>
    </w:p>
    <w:p w14:paraId="57082BE6" w14:textId="77777777" w:rsidR="007C28B8" w:rsidRPr="007C28B8" w:rsidRDefault="007C28B8" w:rsidP="007C28B8"/>
    <w:p w14:paraId="67EB172F" w14:textId="38330303" w:rsidR="00FE761E" w:rsidRDefault="00FE761E">
      <w:r>
        <w:br w:type="page"/>
      </w:r>
    </w:p>
    <w:bookmarkStart w:id="12" w:name="_Toc169258754"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12"/>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E73C7A"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E21B7" w14:textId="77777777" w:rsidR="00E73C7A" w:rsidRDefault="00E73C7A">
      <w:pPr>
        <w:spacing w:line="240" w:lineRule="auto"/>
      </w:pPr>
      <w:r>
        <w:separator/>
      </w:r>
    </w:p>
    <w:p w14:paraId="170049EA" w14:textId="77777777" w:rsidR="00E73C7A" w:rsidRDefault="00E73C7A"/>
  </w:endnote>
  <w:endnote w:type="continuationSeparator" w:id="0">
    <w:p w14:paraId="531F58A2" w14:textId="77777777" w:rsidR="00E73C7A" w:rsidRDefault="00E73C7A">
      <w:pPr>
        <w:spacing w:line="240" w:lineRule="auto"/>
      </w:pPr>
      <w:r>
        <w:continuationSeparator/>
      </w:r>
    </w:p>
    <w:p w14:paraId="74982E0B" w14:textId="77777777" w:rsidR="00E73C7A" w:rsidRDefault="00E73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CB33" w14:textId="77777777" w:rsidR="00E73C7A" w:rsidRDefault="00E73C7A">
      <w:pPr>
        <w:spacing w:line="240" w:lineRule="auto"/>
      </w:pPr>
      <w:r>
        <w:separator/>
      </w:r>
    </w:p>
    <w:p w14:paraId="36915173" w14:textId="77777777" w:rsidR="00E73C7A" w:rsidRDefault="00E73C7A"/>
  </w:footnote>
  <w:footnote w:type="continuationSeparator" w:id="0">
    <w:p w14:paraId="7904FC60" w14:textId="77777777" w:rsidR="00E73C7A" w:rsidRDefault="00E73C7A">
      <w:pPr>
        <w:spacing w:line="240" w:lineRule="auto"/>
      </w:pPr>
      <w:r>
        <w:continuationSeparator/>
      </w:r>
    </w:p>
    <w:p w14:paraId="4F52D4DA" w14:textId="77777777" w:rsidR="00E73C7A" w:rsidRDefault="00E73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6816C763" w:rsidR="00324443" w:rsidRPr="00170521" w:rsidRDefault="00E73C7A"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DA2E36">
                <w:t>SRS Document</w:t>
              </w:r>
            </w:sdtContent>
          </w:sdt>
        </w:p>
      </w:tc>
      <w:tc>
        <w:tcPr>
          <w:tcW w:w="1080" w:type="dxa"/>
        </w:tcPr>
        <w:p w14:paraId="6F5650DE"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324443" w:rsidRDefault="00324443"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17259E7D" w:rsidR="00DA2E36" w:rsidRPr="00DA2E36" w:rsidRDefault="00324443" w:rsidP="00504F88">
          <w:pPr>
            <w:pStyle w:val="Header"/>
            <w:rPr>
              <w:bCs w:val="0"/>
            </w:rPr>
          </w:pPr>
          <w:r>
            <w:t xml:space="preserve">Running head: </w:t>
          </w:r>
          <w:r w:rsidR="00DA2E36">
            <w:t>P2P data analysis</w:t>
          </w:r>
        </w:p>
      </w:tc>
      <w:tc>
        <w:tcPr>
          <w:tcW w:w="1080" w:type="dxa"/>
        </w:tcPr>
        <w:p w14:paraId="125A5915"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324443" w:rsidRDefault="0032444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75D"/>
    <w:rsid w:val="00126C7C"/>
    <w:rsid w:val="00132184"/>
    <w:rsid w:val="001340AF"/>
    <w:rsid w:val="001365E9"/>
    <w:rsid w:val="00140CDF"/>
    <w:rsid w:val="00153061"/>
    <w:rsid w:val="00153464"/>
    <w:rsid w:val="00154C8F"/>
    <w:rsid w:val="00156740"/>
    <w:rsid w:val="001602E3"/>
    <w:rsid w:val="00160C0C"/>
    <w:rsid w:val="00163D53"/>
    <w:rsid w:val="001664A2"/>
    <w:rsid w:val="00170521"/>
    <w:rsid w:val="00170CF9"/>
    <w:rsid w:val="00170E62"/>
    <w:rsid w:val="00176C9A"/>
    <w:rsid w:val="00177E27"/>
    <w:rsid w:val="00187C58"/>
    <w:rsid w:val="001A04E3"/>
    <w:rsid w:val="001B2EAF"/>
    <w:rsid w:val="001B3585"/>
    <w:rsid w:val="001B4848"/>
    <w:rsid w:val="001C4F2A"/>
    <w:rsid w:val="001C53ED"/>
    <w:rsid w:val="001C5D89"/>
    <w:rsid w:val="001C7C10"/>
    <w:rsid w:val="001D2EA1"/>
    <w:rsid w:val="001D4BC5"/>
    <w:rsid w:val="001E07B7"/>
    <w:rsid w:val="001F14B8"/>
    <w:rsid w:val="001F395D"/>
    <w:rsid w:val="001F4431"/>
    <w:rsid w:val="001F447A"/>
    <w:rsid w:val="001F7399"/>
    <w:rsid w:val="0020336A"/>
    <w:rsid w:val="00203649"/>
    <w:rsid w:val="00212231"/>
    <w:rsid w:val="00212319"/>
    <w:rsid w:val="002166D3"/>
    <w:rsid w:val="00216D45"/>
    <w:rsid w:val="00225BCB"/>
    <w:rsid w:val="00225BE3"/>
    <w:rsid w:val="00230B7A"/>
    <w:rsid w:val="00230C62"/>
    <w:rsid w:val="002353BB"/>
    <w:rsid w:val="00236DA1"/>
    <w:rsid w:val="00237125"/>
    <w:rsid w:val="00246B21"/>
    <w:rsid w:val="00246CFE"/>
    <w:rsid w:val="00251055"/>
    <w:rsid w:val="00251EE0"/>
    <w:rsid w:val="00252AE1"/>
    <w:rsid w:val="00261141"/>
    <w:rsid w:val="00267D21"/>
    <w:rsid w:val="00271C78"/>
    <w:rsid w:val="00274E0A"/>
    <w:rsid w:val="00277904"/>
    <w:rsid w:val="00281DCD"/>
    <w:rsid w:val="00282F13"/>
    <w:rsid w:val="0028427B"/>
    <w:rsid w:val="002844DA"/>
    <w:rsid w:val="00291E8B"/>
    <w:rsid w:val="0029237F"/>
    <w:rsid w:val="002977A1"/>
    <w:rsid w:val="002B1994"/>
    <w:rsid w:val="002B43F3"/>
    <w:rsid w:val="002B6153"/>
    <w:rsid w:val="002C2892"/>
    <w:rsid w:val="002C627C"/>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B34B8"/>
    <w:rsid w:val="003C7764"/>
    <w:rsid w:val="003D4457"/>
    <w:rsid w:val="003E031E"/>
    <w:rsid w:val="003E113A"/>
    <w:rsid w:val="003E36B1"/>
    <w:rsid w:val="003E4162"/>
    <w:rsid w:val="003F4389"/>
    <w:rsid w:val="003F7CBD"/>
    <w:rsid w:val="0040794B"/>
    <w:rsid w:val="0041598E"/>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B69D0"/>
    <w:rsid w:val="004C3B67"/>
    <w:rsid w:val="004C591C"/>
    <w:rsid w:val="004C6700"/>
    <w:rsid w:val="004D1D2E"/>
    <w:rsid w:val="004D2443"/>
    <w:rsid w:val="004D4F8C"/>
    <w:rsid w:val="004D6B86"/>
    <w:rsid w:val="004E6A36"/>
    <w:rsid w:val="004F2320"/>
    <w:rsid w:val="004F282A"/>
    <w:rsid w:val="004F4A47"/>
    <w:rsid w:val="004F5422"/>
    <w:rsid w:val="004F6C1C"/>
    <w:rsid w:val="005026C6"/>
    <w:rsid w:val="00504F88"/>
    <w:rsid w:val="00510318"/>
    <w:rsid w:val="00516EC0"/>
    <w:rsid w:val="00524557"/>
    <w:rsid w:val="005335A4"/>
    <w:rsid w:val="0054492C"/>
    <w:rsid w:val="005500C2"/>
    <w:rsid w:val="0055208B"/>
    <w:rsid w:val="0055242C"/>
    <w:rsid w:val="0055763C"/>
    <w:rsid w:val="00563961"/>
    <w:rsid w:val="00564DA3"/>
    <w:rsid w:val="0056659F"/>
    <w:rsid w:val="00576853"/>
    <w:rsid w:val="00595412"/>
    <w:rsid w:val="005C2CD1"/>
    <w:rsid w:val="005C461C"/>
    <w:rsid w:val="005E16CB"/>
    <w:rsid w:val="005E6AD9"/>
    <w:rsid w:val="005F0270"/>
    <w:rsid w:val="005F6CF5"/>
    <w:rsid w:val="00601E07"/>
    <w:rsid w:val="0061747E"/>
    <w:rsid w:val="006223CE"/>
    <w:rsid w:val="00632C34"/>
    <w:rsid w:val="00641876"/>
    <w:rsid w:val="00645290"/>
    <w:rsid w:val="006601E9"/>
    <w:rsid w:val="00664481"/>
    <w:rsid w:val="00667952"/>
    <w:rsid w:val="006725DE"/>
    <w:rsid w:val="00675EA6"/>
    <w:rsid w:val="006760A1"/>
    <w:rsid w:val="0068317B"/>
    <w:rsid w:val="00684C26"/>
    <w:rsid w:val="00686C02"/>
    <w:rsid w:val="00690D11"/>
    <w:rsid w:val="00693A0D"/>
    <w:rsid w:val="0069645A"/>
    <w:rsid w:val="006A1D35"/>
    <w:rsid w:val="006A398F"/>
    <w:rsid w:val="006A4C4B"/>
    <w:rsid w:val="006A5303"/>
    <w:rsid w:val="006B015B"/>
    <w:rsid w:val="006B7803"/>
    <w:rsid w:val="006C162F"/>
    <w:rsid w:val="006D17C1"/>
    <w:rsid w:val="006D204C"/>
    <w:rsid w:val="006D5321"/>
    <w:rsid w:val="006D7C8C"/>
    <w:rsid w:val="006D7EE9"/>
    <w:rsid w:val="006E1BDE"/>
    <w:rsid w:val="006F4886"/>
    <w:rsid w:val="00700788"/>
    <w:rsid w:val="0070147C"/>
    <w:rsid w:val="00703076"/>
    <w:rsid w:val="007244DE"/>
    <w:rsid w:val="00736810"/>
    <w:rsid w:val="00742A7E"/>
    <w:rsid w:val="0076389C"/>
    <w:rsid w:val="00765470"/>
    <w:rsid w:val="007664D0"/>
    <w:rsid w:val="00772A5D"/>
    <w:rsid w:val="00775E58"/>
    <w:rsid w:val="00776E49"/>
    <w:rsid w:val="00791CDB"/>
    <w:rsid w:val="007941A7"/>
    <w:rsid w:val="0079606E"/>
    <w:rsid w:val="007A0A26"/>
    <w:rsid w:val="007A1B95"/>
    <w:rsid w:val="007A1BD5"/>
    <w:rsid w:val="007A3038"/>
    <w:rsid w:val="007A5481"/>
    <w:rsid w:val="007C28B8"/>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6EE"/>
    <w:rsid w:val="00837D67"/>
    <w:rsid w:val="00843AB3"/>
    <w:rsid w:val="00844C71"/>
    <w:rsid w:val="00852392"/>
    <w:rsid w:val="0085443A"/>
    <w:rsid w:val="0086113D"/>
    <w:rsid w:val="00861146"/>
    <w:rsid w:val="008747E8"/>
    <w:rsid w:val="008750B2"/>
    <w:rsid w:val="0087650D"/>
    <w:rsid w:val="00877C8D"/>
    <w:rsid w:val="00884D0D"/>
    <w:rsid w:val="00890AD8"/>
    <w:rsid w:val="00894BB3"/>
    <w:rsid w:val="00895C63"/>
    <w:rsid w:val="008A2A83"/>
    <w:rsid w:val="008A3545"/>
    <w:rsid w:val="008A38A7"/>
    <w:rsid w:val="008A4F83"/>
    <w:rsid w:val="008A607F"/>
    <w:rsid w:val="008A78F1"/>
    <w:rsid w:val="008B0419"/>
    <w:rsid w:val="008B60C7"/>
    <w:rsid w:val="008B76B4"/>
    <w:rsid w:val="008C2BAC"/>
    <w:rsid w:val="008C6450"/>
    <w:rsid w:val="008E05E6"/>
    <w:rsid w:val="008F326F"/>
    <w:rsid w:val="009013A4"/>
    <w:rsid w:val="00901D6C"/>
    <w:rsid w:val="00905883"/>
    <w:rsid w:val="00910F0E"/>
    <w:rsid w:val="00911752"/>
    <w:rsid w:val="0091500D"/>
    <w:rsid w:val="00917B24"/>
    <w:rsid w:val="00920F16"/>
    <w:rsid w:val="0093227A"/>
    <w:rsid w:val="009346E1"/>
    <w:rsid w:val="00941B2F"/>
    <w:rsid w:val="00955E93"/>
    <w:rsid w:val="0096063B"/>
    <w:rsid w:val="00961AE5"/>
    <w:rsid w:val="009719DC"/>
    <w:rsid w:val="0098069D"/>
    <w:rsid w:val="0098628D"/>
    <w:rsid w:val="00995A6B"/>
    <w:rsid w:val="00995C5C"/>
    <w:rsid w:val="009A2C38"/>
    <w:rsid w:val="009A62E7"/>
    <w:rsid w:val="009A7289"/>
    <w:rsid w:val="009B2DE1"/>
    <w:rsid w:val="009B5A6A"/>
    <w:rsid w:val="009C33AE"/>
    <w:rsid w:val="009C473D"/>
    <w:rsid w:val="009E22CD"/>
    <w:rsid w:val="009E4F87"/>
    <w:rsid w:val="009F0414"/>
    <w:rsid w:val="009F6D5A"/>
    <w:rsid w:val="00A1068E"/>
    <w:rsid w:val="00A126C6"/>
    <w:rsid w:val="00A172B9"/>
    <w:rsid w:val="00A223A9"/>
    <w:rsid w:val="00A345A6"/>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0455F"/>
    <w:rsid w:val="00B075A6"/>
    <w:rsid w:val="00B07A9B"/>
    <w:rsid w:val="00B10168"/>
    <w:rsid w:val="00B1032B"/>
    <w:rsid w:val="00B1393C"/>
    <w:rsid w:val="00B42652"/>
    <w:rsid w:val="00B43EB1"/>
    <w:rsid w:val="00B50FFB"/>
    <w:rsid w:val="00B56CB7"/>
    <w:rsid w:val="00B721B9"/>
    <w:rsid w:val="00B826D4"/>
    <w:rsid w:val="00B82D16"/>
    <w:rsid w:val="00B86F80"/>
    <w:rsid w:val="00B923CA"/>
    <w:rsid w:val="00B96701"/>
    <w:rsid w:val="00BB12C8"/>
    <w:rsid w:val="00BC5E9B"/>
    <w:rsid w:val="00BD37CB"/>
    <w:rsid w:val="00BD61E2"/>
    <w:rsid w:val="00BE0F1C"/>
    <w:rsid w:val="00BE1F15"/>
    <w:rsid w:val="00BF26E0"/>
    <w:rsid w:val="00C1458F"/>
    <w:rsid w:val="00C15329"/>
    <w:rsid w:val="00C16FBA"/>
    <w:rsid w:val="00C20E5E"/>
    <w:rsid w:val="00C2314B"/>
    <w:rsid w:val="00C27AE6"/>
    <w:rsid w:val="00C3118C"/>
    <w:rsid w:val="00C3438C"/>
    <w:rsid w:val="00C3493A"/>
    <w:rsid w:val="00C34A4A"/>
    <w:rsid w:val="00C455D1"/>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CF7375"/>
    <w:rsid w:val="00D01C75"/>
    <w:rsid w:val="00D069D1"/>
    <w:rsid w:val="00D13EA6"/>
    <w:rsid w:val="00D21FFC"/>
    <w:rsid w:val="00D503DB"/>
    <w:rsid w:val="00D53D34"/>
    <w:rsid w:val="00D65AD8"/>
    <w:rsid w:val="00D664BD"/>
    <w:rsid w:val="00D77375"/>
    <w:rsid w:val="00D84036"/>
    <w:rsid w:val="00D87BAE"/>
    <w:rsid w:val="00D91A99"/>
    <w:rsid w:val="00D91F5B"/>
    <w:rsid w:val="00D934E4"/>
    <w:rsid w:val="00D94F1F"/>
    <w:rsid w:val="00DA021D"/>
    <w:rsid w:val="00DA2E36"/>
    <w:rsid w:val="00DA3AA9"/>
    <w:rsid w:val="00DB06E9"/>
    <w:rsid w:val="00DB2E59"/>
    <w:rsid w:val="00DB358F"/>
    <w:rsid w:val="00DC2FE1"/>
    <w:rsid w:val="00DC44F1"/>
    <w:rsid w:val="00DC4F6C"/>
    <w:rsid w:val="00DC69A2"/>
    <w:rsid w:val="00DD46B5"/>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60B70"/>
    <w:rsid w:val="00E725F2"/>
    <w:rsid w:val="00E7305D"/>
    <w:rsid w:val="00E73C7A"/>
    <w:rsid w:val="00E752EE"/>
    <w:rsid w:val="00E87268"/>
    <w:rsid w:val="00E93EAD"/>
    <w:rsid w:val="00EA0F9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A1CBD"/>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F8BDF81-4FC0-4FC3-9CC9-5AB3C9F9D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883</TotalTime>
  <Pages>12</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72</cp:revision>
  <dcterms:created xsi:type="dcterms:W3CDTF">2024-05-14T04:12:00Z</dcterms:created>
  <dcterms:modified xsi:type="dcterms:W3CDTF">2024-06-14T01:58:00Z</dcterms:modified>
</cp:coreProperties>
</file>